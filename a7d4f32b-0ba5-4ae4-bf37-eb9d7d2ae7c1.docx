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</w:pPr>
      <w:r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Ideation Phase</w:t>
      </w: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</w:pPr>
      <w:r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  <w:t xml:space="preserve">                                                                                                                                                 Brainstorm &amp; Idea Prioritization Template</w:t>
      </w: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center"/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</w:pPr>
    </w:p>
    <w:tbl>
      <w:tblPr>
        <w:tblpPr w:leftFromText="180" w:rightFromText="180" w:vertAnchor="text" w:horzAnchor="page" w:tblpX="10693" w:tblpY="8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hidden/>
        </w:trPr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Date</w:t>
            </w:r>
          </w:p>
        </w:tc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 xml:space="preserve"> 06 May 2023</w:t>
            </w:r>
          </w:p>
        </w:tc>
      </w:tr>
      <w:tr>
        <w:trPr>
          <w:hidden/>
        </w:trPr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Team ID</w:t>
            </w:r>
          </w:p>
        </w:tc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NM2023TMIDO70</w:t>
            </w: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87</w:t>
            </w:r>
          </w:p>
        </w:tc>
      </w:tr>
      <w:tr>
        <w:trPr>
          <w:hidden/>
        </w:trPr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Project Name</w:t>
            </w:r>
          </w:p>
        </w:tc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The Meme Museum</w:t>
            </w:r>
          </w:p>
        </w:tc>
      </w:tr>
      <w:tr>
        <w:trPr>
          <w:hidden/>
        </w:trPr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Maximum Marks</w:t>
            </w:r>
          </w:p>
        </w:tc>
        <w:tc>
          <w:tcPr>
            <w:tcW w:w="4508" w:type="dxa"/>
          </w:tcPr>
          <w:p>
            <w:pPr>
              <w:wordWrap/>
              <w:autoSpaceDE w:val="0"/>
              <w:autoSpaceDN w:val="0"/>
              <w:spacing w:before="0" w:after="0" w:line="240" w:lineRule="auto"/>
              <w:ind w:left="0" w:firstLine="0"/>
              <w:jc w:val="left"/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</w:pPr>
            <w:r>
              <w:rPr>
                <w:rFonts w:ascii="Trebuchet MS" w:eastAsia="Trebuchet MS" w:hAnsi="Trebuchet MS"/>
                <w:color w:val="auto"/>
                <w:position w:val="0"/>
                <w:sz w:val="22"/>
                <w:szCs w:val="22"/>
              </w:rPr>
              <w:t>4 Marks</w:t>
            </w:r>
          </w:p>
        </w:tc>
      </w:tr>
    </w:tbl>
    <w:p>
      <w:pPr>
        <w:wordWrap/>
        <w:autoSpaceDE w:val="0"/>
        <w:autoSpaceDN w:val="0"/>
        <w:spacing w:before="0" w:after="0" w:line="240" w:lineRule="auto"/>
        <w:ind w:left="0" w:right="0" w:firstLine="0"/>
        <w:jc w:val="center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  <w:r>
        <w:rPr>
          <w:rFonts w:ascii="Times New Roman" w:eastAsia="Trebuchet MS" w:hAnsi="Times New Roman"/>
          <w:color w:val="auto"/>
          <w:position w:val="0"/>
          <w:sz w:val="20"/>
          <w:szCs w:val="20"/>
        </w:rPr>
        <w:t xml:space="preserve">   </w:t>
      </w: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center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center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center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right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  <w:r>
        <w:rPr>
          <w:rFonts w:ascii="Times New Roman" w:eastAsia="Trebuchet MS" w:hAnsi="Times New Roman"/>
          <w:color w:val="auto"/>
          <w:position w:val="0"/>
          <w:sz w:val="20"/>
          <w:szCs w:val="20"/>
        </w:rPr>
        <w:t xml:space="preserve">  </w:t>
      </w: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center"/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</w:pPr>
      <w:r>
        <w:br w:type="page"/>
      </w:r>
      <w:r>
        <w:rPr>
          <w:rFonts w:ascii="Trebuchet MS" w:eastAsia="Trebuchet MS" w:hAnsi="Trebuchet MS"/>
          <w:b/>
          <w:color w:val="auto"/>
          <w:position w:val="0"/>
          <w:sz w:val="28"/>
          <w:szCs w:val="28"/>
        </w:rPr>
        <w:t xml:space="preserve"> </w:t>
      </w:r>
    </w:p>
    <w:p>
      <w:pPr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imes New Roman" w:eastAsia="Trebuchet MS" w:hAnsi="Times New Roman"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10" w:after="0" w:line="240" w:lineRule="auto"/>
        <w:ind w:left="0" w:right="0" w:firstLine="0"/>
        <w:jc w:val="left"/>
        <w:rPr>
          <w:rFonts w:ascii="Times New Roman" w:eastAsia="Trebuchet MS" w:hAnsi="Times New Roman"/>
          <w:color w:val="auto"/>
          <w:position w:val="0"/>
          <w:sz w:val="18"/>
          <w:szCs w:val="18"/>
        </w:rPr>
      </w:pPr>
    </w:p>
    <w:p>
      <w:pPr>
        <w:wordWrap/>
        <w:autoSpaceDE w:val="0"/>
        <w:autoSpaceDN w:val="0"/>
        <w:spacing w:before="10" w:after="0" w:line="240" w:lineRule="auto"/>
        <w:ind w:left="0" w:right="0" w:firstLine="0"/>
        <w:jc w:val="left"/>
        <w:rPr>
          <w:rFonts w:ascii="Times New Roman" w:eastAsia="Trebuchet MS" w:hAnsi="Times New Roman"/>
          <w:color w:val="auto"/>
          <w:position w:val="0"/>
          <w:sz w:val="18"/>
          <w:szCs w:val="18"/>
        </w:rPr>
        <w:sectPr>
          <w:type w:val="continuous"/>
          <w:pgSz w:w="31660" w:h="13140" w:orient="landscape"/>
          <w:pgMar w:top="20" w:right="4640" w:bottom="0" w:left="320" w:header="0" w:footer="0" w:gutter="0"/>
          <w:pgNumType/>
          <w:docGrid w:linePitch="360" w:charSpace="47104"/>
        </w:sectPr>
      </w:pPr>
    </w:p>
    <w:p>
      <w:pPr>
        <w:wordWrap/>
        <w:autoSpaceDE w:val="0"/>
        <w:autoSpaceDN w:val="0"/>
        <w:spacing w:before="98" w:after="0" w:line="240" w:lineRule="auto"/>
        <w:ind w:left="8343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3"/>
          <w:szCs w:val="13"/>
        </w:rPr>
      </w:pPr>
      <w:r>
        <w:rPr>
          <w:rFonts w:ascii="Trebuchet MS" w:eastAsia="Trebuchet MS" w:hAnsi="Trebuchet MS"/>
          <w:b/>
          <w:color w:val="FFFFFF"/>
          <w:w w:val="70"/>
          <w:position w:val="0"/>
          <w:sz w:val="13"/>
          <w:szCs w:val="13"/>
        </w:rPr>
        <w:t>1</w:t>
      </w:r>
    </w:p>
    <w:p>
      <w:pPr>
        <w:pStyle w:val="17"/>
        <w:wordWrap/>
        <w:autoSpaceDE w:val="0"/>
        <w:autoSpaceDN w:val="0"/>
        <w:spacing w:before="2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3"/>
          <w:szCs w:val="13"/>
        </w:rPr>
      </w:pPr>
    </w:p>
    <w:p>
      <w:pPr>
        <w:pStyle w:val="1"/>
        <w:wordWrap/>
        <w:autoSpaceDE w:val="0"/>
        <w:autoSpaceDN w:val="0"/>
        <w:spacing w:before="0" w:after="0" w:line="240" w:lineRule="auto"/>
        <w:ind w:left="8267" w:right="0" w:firstLine="0"/>
        <w:jc w:val="left"/>
        <w:outlineLvl w:val="0"/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</w:pPr>
      <w:r>
        <w:rPr>
          <w:rFonts w:ascii="Trebuchet MS" w:eastAsia="Trebuchet MS" w:hAnsi="Trebuchet MS"/>
          <w:b/>
          <w:color w:val="auto"/>
          <w:w w:val="95"/>
          <w:position w:val="0"/>
          <w:sz w:val="16"/>
          <w:szCs w:val="16"/>
        </w:rPr>
        <w:t>Problem</w:t>
      </w:r>
      <w:r>
        <w:rPr>
          <w:rFonts w:ascii="Trebuchet MS" w:eastAsia="Trebuchet MS" w:hAnsi="Trebuchet MS"/>
          <w:b/>
          <w:color w:val="auto"/>
          <w:spacing w:val="19"/>
          <w:w w:val="9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b/>
          <w:color w:val="auto"/>
          <w:w w:val="95"/>
          <w:position w:val="0"/>
          <w:sz w:val="16"/>
          <w:szCs w:val="16"/>
        </w:rPr>
        <w:t>statement</w:t>
      </w:r>
    </w:p>
    <w:p>
      <w:pPr>
        <w:pStyle w:val="17"/>
        <w:wordWrap/>
        <w:autoSpaceDE w:val="0"/>
        <w:autoSpaceDN w:val="0"/>
        <w:spacing w:before="87" w:after="0" w:line="257" w:lineRule="auto"/>
        <w:ind w:left="8278" w:right="-13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Share the top 5 brainstorm questions that you created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and let the group determine where to begin by selecting</w:t>
      </w:r>
      <w:r>
        <w:rPr>
          <w:rFonts w:ascii="Trebuchet MS" w:eastAsia="Trebuchet MS" w:hAnsi="Trebuchet MS"/>
          <w:color w:val="auto"/>
          <w:spacing w:val="-3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one question to move forward with based on what seems</w:t>
      </w:r>
      <w:r>
        <w:rPr>
          <w:rFonts w:ascii="Trebuchet MS" w:eastAsia="Trebuchet MS" w:hAnsi="Trebuchet MS"/>
          <w:color w:val="auto"/>
          <w:spacing w:val="-3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to</w:t>
      </w:r>
      <w:r>
        <w:rPr>
          <w:rFonts w:ascii="Trebuchet MS" w:eastAsia="Trebuchet MS" w:hAnsi="Trebuchet MS"/>
          <w:color w:val="auto"/>
          <w:spacing w:val="-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be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the</w:t>
      </w:r>
      <w:r>
        <w:rPr>
          <w:rFonts w:ascii="Trebuchet MS" w:eastAsia="Trebuchet MS" w:hAnsi="Trebuchet MS"/>
          <w:color w:val="auto"/>
          <w:spacing w:val="-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most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promising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for</w:t>
      </w:r>
      <w:r>
        <w:rPr>
          <w:rFonts w:ascii="Trebuchet MS" w:eastAsia="Trebuchet MS" w:hAnsi="Trebuchet MS"/>
          <w:color w:val="auto"/>
          <w:spacing w:val="-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idea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generation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in</w:t>
      </w:r>
      <w:r>
        <w:rPr>
          <w:rFonts w:ascii="Trebuchet MS" w:eastAsia="Trebuchet MS" w:hAnsi="Trebuchet MS"/>
          <w:color w:val="auto"/>
          <w:spacing w:val="-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the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areas</w:t>
      </w:r>
      <w:r>
        <w:rPr>
          <w:rFonts w:ascii="Trebuchet MS" w:eastAsia="Trebuchet MS" w:hAnsi="Trebuchet MS"/>
          <w:color w:val="auto"/>
          <w:spacing w:val="-33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you</w:t>
      </w:r>
      <w:r>
        <w:rPr>
          <w:rFonts w:ascii="Trebuchet MS" w:eastAsia="Trebuchet MS" w:hAnsi="Trebuchet MS"/>
          <w:color w:val="auto"/>
          <w:spacing w:val="-6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are</w:t>
      </w:r>
      <w:r>
        <w:rPr>
          <w:rFonts w:ascii="Trebuchet MS" w:eastAsia="Trebuchet MS" w:hAnsi="Trebuchet MS"/>
          <w:color w:val="auto"/>
          <w:spacing w:val="-6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trying</w:t>
      </w:r>
      <w:r>
        <w:rPr>
          <w:rFonts w:ascii="Trebuchet MS" w:eastAsia="Trebuchet MS" w:hAnsi="Trebuchet MS"/>
          <w:color w:val="auto"/>
          <w:spacing w:val="-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to</w:t>
      </w:r>
      <w:r>
        <w:rPr>
          <w:rFonts w:ascii="Trebuchet MS" w:eastAsia="Trebuchet MS" w:hAnsi="Trebuchet MS"/>
          <w:color w:val="auto"/>
          <w:spacing w:val="-6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impact.</w:t>
      </w:r>
    </w:p>
    <w:p>
      <w:pPr>
        <w:pStyle w:val="17"/>
        <w:wordWrap/>
        <w:autoSpaceDE w:val="0"/>
        <w:autoSpaceDN w:val="0"/>
        <w:spacing w:before="2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wordWrap/>
        <w:autoSpaceDE w:val="0"/>
        <w:autoSpaceDN w:val="0"/>
        <w:spacing w:before="1" w:after="0" w:line="240" w:lineRule="auto"/>
        <w:ind w:left="0" w:right="2412" w:firstLine="0"/>
        <w:jc w:val="right"/>
        <w:rPr>
          <w:rFonts w:ascii="Trebuchet MS" w:eastAsia="Trebuchet MS" w:hAnsi="Trebuchet MS"/>
          <w:b/>
          <w:color w:val="auto"/>
          <w:position w:val="0"/>
          <w:sz w:val="10"/>
          <w:szCs w:val="10"/>
        </w:rPr>
      </w:pPr>
      <w:r>
        <w:rPr>
          <w:rFonts w:ascii="Trebuchet MS" w:eastAsia="Trebuchet MS" w:hAnsi="Trebuchet MS"/>
          <w:b/>
          <w:color w:val="2589A7"/>
          <w:position w:val="0"/>
          <w:sz w:val="10"/>
          <w:szCs w:val="10"/>
        </w:rPr>
        <w:t>10</w:t>
      </w:r>
      <w:r>
        <w:rPr>
          <w:rFonts w:ascii="Trebuchet MS" w:eastAsia="Trebuchet MS" w:hAnsi="Trebuchet MS"/>
          <w:b/>
          <w:color w:val="2589A7"/>
          <w:spacing w:val="-2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b/>
          <w:color w:val="2589A7"/>
          <w:position w:val="0"/>
          <w:sz w:val="10"/>
          <w:szCs w:val="10"/>
        </w:rPr>
        <w:t>minutes</w:t>
      </w:r>
    </w:p>
    <w:p>
      <w:pPr>
        <w:wordWrap/>
        <w:autoSpaceDE w:val="0"/>
        <w:autoSpaceDN w:val="0"/>
        <w:spacing w:before="98" w:after="0" w:line="240" w:lineRule="auto"/>
        <w:ind w:left="1065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3"/>
          <w:szCs w:val="13"/>
        </w:rPr>
      </w:pPr>
      <w:r>
        <w:br w:type="column"/>
      </w:r>
      <w:r>
        <w:rPr>
          <w:rFonts w:ascii="Trebuchet MS" w:eastAsia="Trebuchet MS" w:hAnsi="Trebuchet MS"/>
          <w:b/>
          <w:color w:val="FFFFFF"/>
          <w:w w:val="104"/>
          <w:position w:val="0"/>
          <w:sz w:val="13"/>
          <w:szCs w:val="13"/>
        </w:rPr>
        <w:t>2</w:t>
      </w:r>
    </w:p>
    <w:p>
      <w:pPr>
        <w:pStyle w:val="17"/>
        <w:wordWrap/>
        <w:autoSpaceDE w:val="0"/>
        <w:autoSpaceDN w:val="0"/>
        <w:spacing w:before="2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3"/>
          <w:szCs w:val="13"/>
        </w:rPr>
      </w:pPr>
    </w:p>
    <w:p>
      <w:pPr>
        <w:pStyle w:val="1"/>
        <w:wordWrap/>
        <w:autoSpaceDE w:val="0"/>
        <w:autoSpaceDN w:val="0"/>
        <w:spacing w:before="0" w:after="0" w:line="240" w:lineRule="auto"/>
        <w:ind w:left="1002" w:right="0" w:firstLine="0"/>
        <w:jc w:val="left"/>
        <w:outlineLvl w:val="0"/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</w:pPr>
      <w:r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  <w:t>Brainstorm</w:t>
      </w:r>
      <w:r>
        <w:rPr>
          <w:rFonts w:ascii="Trebuchet MS" w:eastAsia="Trebuchet MS" w:hAnsi="Trebuchet MS"/>
          <w:b/>
          <w:color w:val="auto"/>
          <w:spacing w:val="-5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  <w:t>solo</w:t>
      </w:r>
    </w:p>
    <w:p>
      <w:pPr>
        <w:pStyle w:val="17"/>
        <w:wordWrap/>
        <w:autoSpaceDE w:val="0"/>
        <w:autoSpaceDN w:val="0"/>
        <w:spacing w:before="87" w:after="0" w:line="257" w:lineRule="auto"/>
        <w:ind w:left="1012" w:right="-2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Have each participant begin in the "solo brainstorm space" by silently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brainstorming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ideas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and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placing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them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into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spacing w:val="-1"/>
          <w:position w:val="0"/>
          <w:sz w:val="12"/>
          <w:szCs w:val="12"/>
        </w:rPr>
        <w:t>the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template.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This</w:t>
      </w:r>
      <w:r>
        <w:rPr>
          <w:rFonts w:ascii="Trebuchet MS" w:eastAsia="Trebuchet MS" w:hAnsi="Trebuchet MS"/>
          <w:color w:val="auto"/>
          <w:spacing w:val="-8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"silent-storming"</w:t>
      </w:r>
      <w:r>
        <w:rPr>
          <w:rFonts w:ascii="Trebuchet MS" w:eastAsia="Trebuchet MS" w:hAnsi="Trebuchet MS"/>
          <w:color w:val="auto"/>
          <w:spacing w:val="-3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avoids group-think and creates an inclusive environment for introverts and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extroverts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alike.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Set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a time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limit.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Encourage people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to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go for</w:t>
      </w:r>
      <w:r>
        <w:rPr>
          <w:rFonts w:ascii="Trebuchet MS" w:eastAsia="Trebuchet MS" w:hAnsi="Trebuchet MS"/>
          <w:color w:val="auto"/>
          <w:spacing w:val="-1"/>
          <w:w w:val="95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w w:val="95"/>
          <w:position w:val="0"/>
          <w:sz w:val="12"/>
          <w:szCs w:val="12"/>
        </w:rPr>
        <w:t>quantity.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4"/>
          <w:szCs w:val="14"/>
        </w:rPr>
      </w:pPr>
    </w:p>
    <w:p>
      <w:pPr>
        <w:pStyle w:val="17"/>
        <w:wordWrap/>
        <w:autoSpaceDE w:val="0"/>
        <w:autoSpaceDN w:val="0"/>
        <w:spacing w:before="1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1"/>
          <w:szCs w:val="11"/>
        </w:rPr>
      </w:pPr>
    </w:p>
    <w:p>
      <w:pPr>
        <w:wordWrap/>
        <w:autoSpaceDE w:val="0"/>
        <w:autoSpaceDN w:val="0"/>
        <w:spacing w:before="0" w:after="0" w:line="240" w:lineRule="auto"/>
        <w:ind w:left="1154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0"/>
          <w:szCs w:val="10"/>
        </w:rPr>
      </w:pPr>
      <w:r>
        <w:rPr>
          <w:rFonts w:ascii="Trebuchet MS" w:eastAsia="Trebuchet MS" w:hAnsi="Trebuchet MS"/>
          <w:b/>
          <w:color w:val="2589A7"/>
          <w:position w:val="0"/>
          <w:sz w:val="10"/>
          <w:szCs w:val="10"/>
        </w:rPr>
        <w:t>10</w:t>
      </w:r>
      <w:r>
        <w:rPr>
          <w:rFonts w:ascii="Trebuchet MS" w:eastAsia="Trebuchet MS" w:hAnsi="Trebuchet MS"/>
          <w:b/>
          <w:color w:val="2589A7"/>
          <w:spacing w:val="-2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b/>
          <w:color w:val="2589A7"/>
          <w:position w:val="0"/>
          <w:sz w:val="10"/>
          <w:szCs w:val="10"/>
        </w:rPr>
        <w:t>minutes</w:t>
      </w:r>
    </w:p>
    <w:p>
      <w:pPr>
        <w:wordWrap/>
        <w:autoSpaceDE w:val="0"/>
        <w:autoSpaceDN w:val="0"/>
        <w:spacing w:before="98" w:after="0" w:line="240" w:lineRule="auto"/>
        <w:ind w:left="3456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3"/>
          <w:szCs w:val="13"/>
        </w:rPr>
      </w:pPr>
      <w:r>
        <w:br w:type="column"/>
      </w:r>
      <w:r>
        <w:rPr>
          <w:rFonts w:ascii="Trebuchet MS" w:eastAsia="Trebuchet MS" w:hAnsi="Trebuchet MS"/>
          <w:b/>
          <w:color w:val="FFFFFF"/>
          <w:position w:val="0"/>
          <w:sz w:val="13"/>
          <w:szCs w:val="13"/>
        </w:rPr>
        <w:t>3</w:t>
      </w:r>
    </w:p>
    <w:p>
      <w:pPr>
        <w:pStyle w:val="17"/>
        <w:wordWrap/>
        <w:autoSpaceDE w:val="0"/>
        <w:autoSpaceDN w:val="0"/>
        <w:spacing w:before="2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13"/>
          <w:szCs w:val="13"/>
        </w:rPr>
      </w:pPr>
    </w:p>
    <w:p>
      <w:pPr>
        <w:pStyle w:val="1"/>
        <w:wordWrap/>
        <w:autoSpaceDE w:val="0"/>
        <w:autoSpaceDN w:val="0"/>
        <w:spacing w:before="0" w:after="0" w:line="240" w:lineRule="auto"/>
        <w:ind w:left="3392" w:right="0" w:firstLine="0"/>
        <w:jc w:val="left"/>
        <w:outlineLvl w:val="0"/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</w:pPr>
      <w:r>
        <w:rPr>
          <w:sz w:val="20"/>
        </w:rPr>
        <mc:AlternateContent>
          <mc:Choice Requires="wps">
            <w:drawing>
              <wp:anchor distT="0" distB="0" distL="114298" distR="114298" simplePos="0" relativeHeight="20" behindDoc="0" locked="0" layoutInCell="1" hidden="0" allowOverlap="1">
                <wp:simplePos x="0" y="0"/>
                <wp:positionH relativeFrom="page">
                  <wp:posOffset>16179799</wp:posOffset>
                </wp:positionH>
                <wp:positionV relativeFrom="paragraph">
                  <wp:posOffset>0</wp:posOffset>
                </wp:positionV>
                <wp:extent cx="815340" cy="497840"/>
                <wp:effectExtent l="0" t="0" r="0" b="0"/>
                <wp:wrapNone/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15340" cy="49784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pPr>
                              <w:pStyle w:val="17"/>
                              <w:wordWrap/>
                              <w:autoSpaceDE w:val="0"/>
                              <w:autoSpaceDN w:val="0"/>
                              <w:spacing w:before="6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9"/>
                                <w:szCs w:val="9"/>
                              </w:rPr>
                            </w:pPr>
                          </w:p>
                          <w:p>
                            <w:pPr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118" w:right="0" w:firstLine="0"/>
                              <w:jc w:val="left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8"/>
                                <w:szCs w:val="8"/>
                              </w:rPr>
                              <w:t>TIP</w:t>
                            </w:r>
                          </w:p>
                          <w:p>
                            <w:pPr>
                              <w:wordWrap/>
                              <w:autoSpaceDE w:val="0"/>
                              <w:autoSpaceDN w:val="0"/>
                              <w:spacing w:before="51" w:after="0" w:line="257" w:lineRule="auto"/>
                              <w:ind w:left="118" w:right="167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 xml:space="preserve">You can use the 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>Voting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393939"/>
                                <w:spacing w:val="1"/>
                                <w:position w:val="0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 xml:space="preserve">session 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>tool above to focus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spacing w:val="-22"/>
                                <w:position w:val="0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>on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spacing w:val="-4"/>
                                <w:position w:val="0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>the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spacing w:val="-4"/>
                                <w:position w:val="0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>strongest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spacing w:val="-4"/>
                                <w:position w:val="0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393939"/>
                                <w:position w:val="0"/>
                                <w:sz w:val="8"/>
                                <w:szCs w:val="8"/>
                              </w:rPr>
                              <w:t>ideas.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ed="f" stroked="f" strokeweight="1.0pt" style="position:absolute;&#10;margin-left:1274.0pt;&#10;margin-top:0.0pt;&#10;width:64.20001pt;&#10;height:39.2pt;&#10;z-index:20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pStyle w:val="17"/>
                        <w:wordWrap/>
                        <w:autoSpaceDE w:val="0"/>
                        <w:autoSpaceDN w:val="0"/>
                        <w:spacing w:before="6" w:after="0" w:line="240" w:lineRule="auto"/>
                        <w:ind w:left="0" w:right="0" w:firstLine="0"/>
                        <w:jc w:val="left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9"/>
                          <w:szCs w:val="9"/>
                        </w:rPr>
                      </w:pPr>
                    </w:p>
                    <w:p>
                      <w:pPr>
                        <w:wordWrap/>
                        <w:autoSpaceDE w:val="0"/>
                        <w:autoSpaceDN w:val="0"/>
                        <w:spacing w:before="0" w:after="0" w:line="240" w:lineRule="auto"/>
                        <w:ind w:left="118" w:right="0" w:firstLine="0"/>
                        <w:jc w:val="left"/>
                        <w:rPr>
                          <w:rFonts w:ascii="Trebuchet MS" w:eastAsia="Trebuchet MS" w:hAnsi="Trebuchet MS"/>
                          <w:b/>
                          <w:color w:val="auto"/>
                          <w:position w:val="0"/>
                          <w:sz w:val="8"/>
                          <w:szCs w:val="8"/>
                        </w:rPr>
                      </w:pPr>
                      <w:r>
                        <w:rPr>
                          <w:rFonts w:ascii="Trebuchet MS" w:eastAsia="Trebuchet MS" w:hAnsi="Trebuchet MS"/>
                          <w:b/>
                          <w:color w:val="auto"/>
                          <w:position w:val="0"/>
                          <w:sz w:val="8"/>
                          <w:szCs w:val="8"/>
                        </w:rPr>
                        <w:t>TIP</w:t>
                      </w:r>
                    </w:p>
                    <w:p>
                      <w:pPr>
                        <w:wordWrap/>
                        <w:autoSpaceDE w:val="0"/>
                        <w:autoSpaceDN w:val="0"/>
                        <w:spacing w:before="51" w:after="0" w:line="257" w:lineRule="auto"/>
                        <w:ind w:left="118" w:right="167" w:firstLine="0"/>
                        <w:jc w:val="left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8"/>
                          <w:szCs w:val="8"/>
                        </w:rPr>
                      </w:pPr>
                      <w:r>
                        <w:rPr>
                          <w:rFonts w:ascii="Trebuchet MS" w:eastAsia="Trebuchet MS" w:hAnsi="Trebuchet MS"/>
                          <w:color w:val="393939"/>
                          <w:position w:val="0"/>
                          <w:sz w:val="8"/>
                          <w:szCs w:val="8"/>
                        </w:rPr>
                        <w:t xml:space="preserve">You can use the </w:t>
                      </w:r>
                      <w:r>
                        <w:rPr>
                          <w:rFonts w:ascii="Trebuchet MS" w:eastAsia="Trebuchet MS" w:hAnsi="Trebuchet MS"/>
                          <w:b/>
                          <w:color w:val="393939"/>
                          <w:position w:val="0"/>
                          <w:sz w:val="8"/>
                          <w:szCs w:val="8"/>
                        </w:rPr>
                        <w:t>Voting</w:t>
                      </w:r>
                      <w:r>
                        <w:rPr>
                          <w:rFonts w:ascii="Trebuchet MS" w:eastAsia="Trebuchet MS" w:hAnsi="Trebuchet MS"/>
                          <w:b/>
                          <w:color w:val="393939"/>
                          <w:spacing w:val="1"/>
                          <w:position w:val="0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b/>
                          <w:color w:val="393939"/>
                          <w:position w:val="0"/>
                          <w:sz w:val="8"/>
                          <w:szCs w:val="8"/>
                        </w:rPr>
                        <w:t xml:space="preserve">session 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position w:val="0"/>
                          <w:sz w:val="8"/>
                          <w:szCs w:val="8"/>
                        </w:rPr>
                        <w:t>tool above to focus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spacing w:val="-22"/>
                          <w:position w:val="0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position w:val="0"/>
                          <w:sz w:val="8"/>
                          <w:szCs w:val="8"/>
                        </w:rPr>
                        <w:t>on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spacing w:val="-4"/>
                          <w:position w:val="0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position w:val="0"/>
                          <w:sz w:val="8"/>
                          <w:szCs w:val="8"/>
                        </w:rPr>
                        <w:t>the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spacing w:val="-4"/>
                          <w:position w:val="0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position w:val="0"/>
                          <w:sz w:val="8"/>
                          <w:szCs w:val="8"/>
                        </w:rPr>
                        <w:t>strongest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spacing w:val="-4"/>
                          <w:position w:val="0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393939"/>
                          <w:position w:val="0"/>
                          <w:sz w:val="8"/>
                          <w:szCs w:val="8"/>
                        </w:rPr>
                        <w:t>ideas.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  <w:t>Brainstorm</w:t>
      </w:r>
      <w:r>
        <w:rPr>
          <w:rFonts w:ascii="Trebuchet MS" w:eastAsia="Trebuchet MS" w:hAnsi="Trebuchet MS"/>
          <w:b/>
          <w:color w:val="auto"/>
          <w:spacing w:val="-2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  <w:t>as</w:t>
      </w:r>
      <w:r>
        <w:rPr>
          <w:rFonts w:ascii="Trebuchet MS" w:eastAsia="Trebuchet MS" w:hAnsi="Trebuchet MS"/>
          <w:b/>
          <w:color w:val="auto"/>
          <w:spacing w:val="-1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  <w:t>a</w:t>
      </w:r>
      <w:r>
        <w:rPr>
          <w:rFonts w:ascii="Trebuchet MS" w:eastAsia="Trebuchet MS" w:hAnsi="Trebuchet MS"/>
          <w:b/>
          <w:color w:val="auto"/>
          <w:spacing w:val="-2"/>
          <w:position w:val="0"/>
          <w:sz w:val="16"/>
          <w:szCs w:val="16"/>
        </w:rPr>
        <w:t xml:space="preserve"> </w:t>
      </w:r>
      <w:r>
        <w:rPr>
          <w:rFonts w:ascii="Trebuchet MS" w:eastAsia="Trebuchet MS" w:hAnsi="Trebuchet MS"/>
          <w:b/>
          <w:color w:val="auto"/>
          <w:position w:val="0"/>
          <w:sz w:val="16"/>
          <w:szCs w:val="16"/>
        </w:rPr>
        <w:t>group</w:t>
      </w:r>
    </w:p>
    <w:p>
      <w:pPr>
        <w:pStyle w:val="17"/>
        <w:wordWrap/>
        <w:autoSpaceDE w:val="0"/>
        <w:autoSpaceDN w:val="0"/>
        <w:spacing w:before="87" w:after="0" w:line="257" w:lineRule="auto"/>
        <w:ind w:left="3403" w:right="2308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Have everyone move their ideas into the "group sharing space" within the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template and have the team silently read through them. As a team, sort and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group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them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by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thematic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topics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or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similarities.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Discuss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and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answer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any</w:t>
      </w:r>
      <w:r>
        <w:rPr>
          <w:rFonts w:ascii="Trebuchet MS" w:eastAsia="Trebuchet MS" w:hAnsi="Trebuchet MS"/>
          <w:color w:val="auto"/>
          <w:spacing w:val="-4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questions</w:t>
      </w:r>
      <w:r>
        <w:rPr>
          <w:rFonts w:ascii="Trebuchet MS" w:eastAsia="Trebuchet MS" w:hAnsi="Trebuchet MS"/>
          <w:color w:val="auto"/>
          <w:spacing w:val="-33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that arise. Encourage "Yes, and…" and build on the ideas of other people along</w:t>
      </w:r>
      <w:r>
        <w:rPr>
          <w:rFonts w:ascii="Trebuchet MS" w:eastAsia="Trebuchet MS" w:hAnsi="Trebuchet MS"/>
          <w:color w:val="auto"/>
          <w:spacing w:val="1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the</w:t>
      </w:r>
      <w:r>
        <w:rPr>
          <w:rFonts w:ascii="Trebuchet MS" w:eastAsia="Trebuchet MS" w:hAnsi="Trebuchet MS"/>
          <w:color w:val="auto"/>
          <w:spacing w:val="-6"/>
          <w:position w:val="0"/>
          <w:sz w:val="12"/>
          <w:szCs w:val="12"/>
        </w:rPr>
        <w:t xml:space="preserve"> </w:t>
      </w:r>
      <w:r>
        <w:rPr>
          <w:rFonts w:ascii="Trebuchet MS" w:eastAsia="Trebuchet MS" w:hAnsi="Trebuchet MS"/>
          <w:color w:val="auto"/>
          <w:position w:val="0"/>
          <w:sz w:val="12"/>
          <w:szCs w:val="12"/>
        </w:rPr>
        <w:t>way.</w:t>
      </w:r>
    </w:p>
    <w:p>
      <w:pPr>
        <w:pStyle w:val="17"/>
        <w:wordWrap/>
        <w:autoSpaceDE w:val="0"/>
        <w:autoSpaceDN w:val="0"/>
        <w:spacing w:before="2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12"/>
          <w:szCs w:val="12"/>
        </w:rPr>
      </w:pPr>
    </w:p>
    <w:p>
      <w:pPr>
        <w:wordWrap/>
        <w:autoSpaceDE w:val="0"/>
        <w:autoSpaceDN w:val="0"/>
        <w:spacing w:before="1" w:after="0" w:line="240" w:lineRule="auto"/>
        <w:ind w:left="3526" w:right="6025" w:firstLine="0"/>
        <w:jc w:val="center"/>
        <w:rPr>
          <w:rFonts w:ascii="Trebuchet MS" w:eastAsia="Trebuchet MS" w:hAnsi="Trebuchet MS"/>
          <w:b/>
          <w:color w:val="auto"/>
          <w:position w:val="0"/>
          <w:sz w:val="10"/>
          <w:szCs w:val="10"/>
        </w:rPr>
      </w:pPr>
      <w:r>
        <w:rPr>
          <w:rFonts w:ascii="Trebuchet MS" w:eastAsia="Trebuchet MS" w:hAnsi="Trebuchet MS"/>
          <w:b/>
          <w:color w:val="2589A7"/>
          <w:position w:val="0"/>
          <w:sz w:val="10"/>
          <w:szCs w:val="10"/>
        </w:rPr>
        <w:t>15</w:t>
      </w:r>
      <w:r>
        <w:rPr>
          <w:rFonts w:ascii="Trebuchet MS" w:eastAsia="Trebuchet MS" w:hAnsi="Trebuchet MS"/>
          <w:b/>
          <w:color w:val="2589A7"/>
          <w:spacing w:val="-2"/>
          <w:position w:val="0"/>
          <w:sz w:val="10"/>
          <w:szCs w:val="10"/>
        </w:rPr>
        <w:t xml:space="preserve"> </w:t>
      </w:r>
      <w:r>
        <w:rPr>
          <w:rFonts w:ascii="Trebuchet MS" w:eastAsia="Trebuchet MS" w:hAnsi="Trebuchet MS"/>
          <w:b/>
          <w:color w:val="2589A7"/>
          <w:position w:val="0"/>
          <w:sz w:val="10"/>
          <w:szCs w:val="10"/>
        </w:rPr>
        <w:t>minutes</w:t>
      </w:r>
    </w:p>
    <w:p>
      <w:pPr>
        <w:wordWrap/>
        <w:autoSpaceDE w:val="0"/>
        <w:autoSpaceDN w:val="0"/>
        <w:spacing w:before="1" w:after="0" w:line="240" w:lineRule="auto"/>
        <w:ind w:left="3526" w:right="6025" w:firstLine="0"/>
        <w:jc w:val="center"/>
        <w:rPr>
          <w:rFonts w:ascii="Trebuchet MS" w:eastAsia="Trebuchet MS" w:hAnsi="Trebuchet MS"/>
          <w:color w:val="auto"/>
          <w:position w:val="0"/>
          <w:sz w:val="10"/>
          <w:szCs w:val="10"/>
        </w:rPr>
        <w:sectPr>
          <w:type w:val="continuous"/>
          <w:pgSz w:w="31660" w:h="13140" w:orient="landscape"/>
          <w:pgMar w:top="20" w:right="4640" w:bottom="0" w:left="320" w:header="0" w:footer="0" w:gutter="0"/>
          <w:pgNumType/>
          <w:cols w:num="3" w:space="40" w:equalWidth="0">
            <w:col w:w="11356" w:space="40"/>
            <w:col w:w="5154" w:space="39"/>
            <w:col w:w="10111"/>
          </w:cols>
          <w:docGrid w:linePitch="360" w:charSpace="47104"/>
        </w:sect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7" w:after="0" w:line="240" w:lineRule="auto"/>
        <w:ind w:left="0" w:right="0" w:firstLine="0"/>
        <w:jc w:val="left"/>
        <w:rPr>
          <w:rFonts w:ascii="Trebuchet MS" w:eastAsia="Trebuchet MS" w:hAnsi="Trebuchet MS"/>
          <w:b/>
          <w:color w:val="auto"/>
          <w:position w:val="0"/>
          <w:sz w:val="21"/>
          <w:szCs w:val="21"/>
        </w:rPr>
      </w:pPr>
    </w:p>
    <w:p>
      <w:pPr>
        <w:wordWrap/>
        <w:autoSpaceDE w:val="0"/>
        <w:autoSpaceDN w:val="0"/>
        <w:spacing w:before="7" w:after="0" w:line="240" w:lineRule="auto"/>
        <w:ind w:left="0" w:right="0" w:firstLine="0"/>
        <w:jc w:val="left"/>
        <w:rPr>
          <w:rFonts w:ascii="Trebuchet MS" w:eastAsia="Trebuchet MS" w:hAnsi="Trebuchet MS"/>
          <w:color w:val="auto"/>
          <w:position w:val="0"/>
          <w:sz w:val="21"/>
          <w:szCs w:val="21"/>
        </w:rPr>
        <w:sectPr>
          <w:type w:val="continuous"/>
          <w:pgSz w:w="31660" w:h="13140" w:orient="landscape"/>
          <w:pgMar w:top="20" w:right="4640" w:bottom="0" w:left="320" w:header="0" w:footer="0" w:gutter="0"/>
          <w:pgNumType/>
          <w:docGrid w:linePitch="360" w:charSpace="47104"/>
        </w:sectPr>
      </w:pPr>
    </w:p>
    <w:p>
      <w:pPr>
        <w:wordWrap/>
        <w:autoSpaceDE w:val="0"/>
        <w:autoSpaceDN w:val="0"/>
        <w:spacing w:before="102" w:after="0" w:line="240" w:lineRule="auto"/>
        <w:ind w:left="0" w:right="0" w:firstLine="0"/>
        <w:jc w:val="right"/>
        <w:rPr>
          <w:rFonts w:ascii="Trebuchet MS" w:eastAsia="Trebuchet MS" w:hAnsi="Trebuchet MS"/>
          <w:b/>
          <w:color w:val="auto"/>
          <w:position w:val="0"/>
          <w:sz w:val="10"/>
          <w:szCs w:val="10"/>
        </w:rPr>
      </w:pPr>
      <w:r>
        <w:rPr>
          <w:sz w:val="20"/>
        </w:rP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12700</wp:posOffset>
                </wp:positionV>
                <wp:extent cx="2595880" cy="8301990"/>
                <wp:effectExtent l="0" t="0" r="0" b="0"/>
                <wp:wrapNone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2595880" cy="8301990"/>
                          <a:chOff x="0" y="0"/>
                          <a:chExt cx="2595880" cy="83019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7" name="图片 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95880" cy="830199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8" name="矩形 8"/>
                        <wps:cNvSpPr/>
                        <wps:spPr>
                          <a:xfrm rot="0">
                            <a:off x="259080" y="6915997"/>
                            <a:ext cx="2331720" cy="138091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">
                          <w:txbxContent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240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4"/>
                                  <w:szCs w:val="14"/>
                                </w:rPr>
                              </w:pP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240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4"/>
                                  <w:szCs w:val="14"/>
                                </w:rPr>
                              </w:pP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240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4"/>
                                  <w:szCs w:val="14"/>
                                </w:rPr>
                              </w:pP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124" w:after="0" w:line="262" w:lineRule="auto"/>
                                <w:ind w:left="2380" w:right="672" w:firstLine="0"/>
                                <w:jc w:val="left"/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w w:val="104"/>
                                  <w:position w:val="0"/>
                                  <w:sz w:val="11"/>
                                  <w:szCs w:val="11"/>
                                </w:rPr>
                                <w:t>Need some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spacing w:val="-32"/>
                                  <w:w w:val="104"/>
                                  <w:position w:val="0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position w:val="0"/>
                                  <w:sz w:val="11"/>
                                  <w:szCs w:val="11"/>
                                </w:rPr>
                                <w:t>inspiration?</w:t>
                              </w: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38" w:after="0" w:line="257" w:lineRule="auto"/>
                                <w:ind w:left="2380" w:right="492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position w:val="0"/>
                                  <w:sz w:val="8"/>
                                  <w:szCs w:val="8"/>
                                </w:rPr>
                                <w:t>See a finished version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spacing w:val="-22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of this template to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spacing w:val="1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kickstart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spacing w:val="-2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your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spacing w:val="-1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F5F5F5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work.</w:t>
                              </w: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10" w:after="0" w:line="240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240" w:lineRule="auto"/>
                                <w:ind w:left="2421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position w:val="0"/>
                                  <w:sz w:val="8"/>
                                  <w:szCs w:val="8"/>
                                </w:rPr>
                                <w:fldChar w:fldCharType="begin"/>
                              </w:r>
                              <w:r>
                                <w:instrText>HYPERLINK "https://app.mural.co/template/d42717ab-e2ce-4ebc-a805-b0cccd51479d/0436e888-3331-42fe-8cc7-5028b525622e"</w:instrTex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position w:val="0"/>
                                  <w:sz w:val="8"/>
                                  <w:szCs w:val="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position w:val="0"/>
                                  <w:sz w:val="8"/>
                                  <w:szCs w:val="8"/>
                                </w:rPr>
                                <w:t>Open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spacing w:val="-5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position w:val="0"/>
                                  <w:sz w:val="8"/>
                                  <w:szCs w:val="8"/>
                                </w:rPr>
                                <w:t>example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FFFFFF"/>
                                  <w:position w:val="0"/>
                                  <w:sz w:val="8"/>
                                  <w:szCs w:val="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 rot="0">
                            <a:off x="691515" y="6552197"/>
                            <a:ext cx="724535" cy="7682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">
                          <w:txbxContent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113" w:lineRule="exact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instrText>HYPERLINK "https://muralco.typeform.com/to/CiqaHVat?typeform-source=app.mural.co"</w:instrTex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t>Share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spacing w:val="1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t>template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spacing w:val="1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t>feedback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1B6184"/>
                                  <w:w w:val="95"/>
                                  <w:position w:val="0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 rot="0">
                            <a:off x="502284" y="4161153"/>
                            <a:ext cx="628650" cy="6349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">
                          <w:txbxContent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240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fldChar w:fldCharType="begin"/>
                              </w:r>
                              <w:r>
                                <w:instrText>HYPERLINK "https://about.facebook.com/"</w:instrTex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Created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spacing w:val="4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in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spacing w:val="5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partnership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spacing w:val="5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t>with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393939"/>
                                  <w:w w:val="95"/>
                                  <w:position w:val="0"/>
                                  <w:sz w:val="8"/>
                                  <w:szCs w:val="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 rot="0">
                            <a:off x="502284" y="1350438"/>
                            <a:ext cx="1569720" cy="243104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">
                          <w:txbxContent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257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31"/>
                                  <w:szCs w:val="31"/>
                                </w:rPr>
                                <w:t>Conducting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spacing w:val="7"/>
                                  <w:position w:val="0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31"/>
                                  <w:szCs w:val="31"/>
                                </w:rPr>
                                <w:t>a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spacing w:val="-90"/>
                                  <w:position w:val="0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31"/>
                                  <w:szCs w:val="31"/>
                                </w:rPr>
                                <w:t>brainstorm</w:t>
                              </w: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199" w:after="0" w:line="250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Executing a brainstorm isn't unique;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44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holding a productive brainstorm is.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Great brainstorms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are ones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that set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43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the stage for fresh and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generative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thinking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6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through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6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simple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7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guidelines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6"/>
                                  <w:szCs w:val="16"/>
                                </w:rPr>
                                <w:t>and an open and collaborative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environment.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4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Use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5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this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5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when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5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you're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just kicking-off a new project and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want to hit the ground running with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43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big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5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ideas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4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that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5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will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4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move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-5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5"/>
                                  <w:position w:val="0"/>
                                  <w:sz w:val="16"/>
                                  <w:szCs w:val="16"/>
                                </w:rPr>
                                <w:t>your</w:t>
                              </w: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177" w:lineRule="exact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0"/>
                                  <w:position w:val="0"/>
                                  <w:sz w:val="16"/>
                                  <w:szCs w:val="16"/>
                                </w:rPr>
                                <w:t>team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7"/>
                                  <w:w w:val="90"/>
                                  <w:positio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90"/>
                                  <w:position w:val="0"/>
                                  <w:sz w:val="16"/>
                                  <w:szCs w:val="16"/>
                                </w:rPr>
                                <w:t>forward.</w:t>
                              </w: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9" w:after="0" w:line="240" w:lineRule="auto"/>
                                <w:ind w:left="0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0" w:after="0" w:line="240" w:lineRule="auto"/>
                                <w:ind w:left="163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  <w:t>15 minutes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spacing w:val="1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  <w:t>to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1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  <w:t>prepare</w:t>
                              </w: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75" w:after="0" w:line="240" w:lineRule="auto"/>
                                <w:ind w:left="163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  <w:t>30-60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spacing w:val="5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  <w:t>minutes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spacing w:val="6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  <w:t>to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spacing w:val="6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  <w:t>collaborate</w:t>
                              </w:r>
                            </w:p>
                            <w:p>
                              <w:pPr>
                                <w:wordWrap/>
                                <w:autoSpaceDE w:val="0"/>
                                <w:autoSpaceDN w:val="0"/>
                                <w:spacing w:before="76" w:after="0" w:line="240" w:lineRule="auto"/>
                                <w:ind w:left="163" w:right="0" w:firstLine="0"/>
                                <w:jc w:val="left"/>
                                <w:rPr>
                                  <w:rFonts w:ascii="Trebuchet MS" w:eastAsia="Trebuchet MS" w:hAnsi="Trebuchet MS"/>
                                  <w:color w:val="auto"/>
                                  <w:position w:val="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w w:val="104"/>
                                  <w:position w:val="0"/>
                                  <w:sz w:val="10"/>
                                  <w:szCs w:val="10"/>
                                </w:rPr>
                                <w:t>3-8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spacing w:val="-5"/>
                                  <w:w w:val="104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w w:val="104"/>
                                  <w:position w:val="0"/>
                                  <w:sz w:val="10"/>
                                  <w:szCs w:val="10"/>
                                </w:rPr>
                                <w:t>people</w:t>
                              </w:r>
                              <w:r>
                                <w:rPr>
                                  <w:rFonts w:ascii="Trebuchet MS" w:eastAsia="Trebuchet MS" w:hAnsi="Trebuchet MS"/>
                                  <w:b/>
                                  <w:color w:val="auto"/>
                                  <w:spacing w:val="-4"/>
                                  <w:w w:val="104"/>
                                  <w:position w:val="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rebuchet MS" w:hAnsi="Trebuchet MS"/>
                                  <w:color w:val="auto"/>
                                  <w:w w:val="104"/>
                                  <w:position w:val="0"/>
                                  <w:sz w:val="10"/>
                                  <w:szCs w:val="10"/>
                                </w:rPr>
                                <w:t>recommended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" o:spid="_x0000_s16" coordorigin="20,20" coordsize="4088,13074" style="position:absolute;&#10;margin-left:1.0pt;&#10;margin-top:1.0pt;&#10;width:204.4pt;&#10;height:653.7pt;&#10;z-index:-1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75" id="图片 17" o:spid="_x0000_s17" style="position:absolute;&#10;left:20;&#10;top:20;&#10;width:4087;&#10;height:13074;" filled="f" stroked="f" strokeweight="1.0pt">
                  <v:imagedata r:id="rId3" o:title="826732361683872581413"/>
                  <o:lock aspectratio="t"/>
                  <v:stroke color="#000000"/>
                </v:shape>
                <v:rect type="#_x0000_t1" id="矩形 18" o:spid="_x0000_s18" style="position:absolute;&#10;left:427;&#10;top:10911;&#10;width:3671;&#10;height:2174;&#10;mso-wrap-style:square;" filled="f" stroked="f" strokeweight="1.0pt">
                  <v:textbox id="856" inset="0mm,0mm,0mm,0mm" o:insetmode="custom" style="layout-flow:horizontal;&#10;v-text-anchor:top;">
                    <w:txbxContent>
                      <w:p>
                        <w:pPr>
                          <w:wordWrap/>
                          <w:autoSpaceDE w:val="0"/>
                          <w:autoSpaceDN w:val="0"/>
                          <w:spacing w:before="0" w:after="0" w:line="240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0" w:after="0" w:line="240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0" w:after="0" w:line="240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124" w:after="0" w:line="262" w:lineRule="auto"/>
                          <w:ind w:left="2380" w:right="672" w:firstLine="0"/>
                          <w:jc w:val="left"/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w w:val="104"/>
                            <w:position w:val="0"/>
                            <w:sz w:val="11"/>
                            <w:szCs w:val="11"/>
                          </w:rPr>
                          <w:t>Need some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spacing w:val="-32"/>
                            <w:w w:val="104"/>
                            <w:position w:val="0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position w:val="0"/>
                            <w:sz w:val="11"/>
                            <w:szCs w:val="11"/>
                          </w:rPr>
                          <w:t>inspiration?</w:t>
                        </w: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38" w:after="0" w:line="257" w:lineRule="auto"/>
                          <w:ind w:left="2380" w:right="492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8"/>
                            <w:szCs w:val="8"/>
                          </w:rPr>
                        </w:pPr>
                        <w:r>
                          <w:rPr>
                            <w:rFonts w:ascii="Trebuchet MS" w:eastAsia="Trebuchet MS" w:hAnsi="Trebuchet MS"/>
                            <w:color w:val="F5F5F5"/>
                            <w:position w:val="0"/>
                            <w:sz w:val="8"/>
                            <w:szCs w:val="8"/>
                          </w:rPr>
                          <w:t>See a finished version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spacing w:val="-22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w w:val="95"/>
                            <w:position w:val="0"/>
                            <w:sz w:val="8"/>
                            <w:szCs w:val="8"/>
                          </w:rPr>
                          <w:t>of this template to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spacing w:val="1"/>
                            <w:w w:val="95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w w:val="95"/>
                            <w:position w:val="0"/>
                            <w:sz w:val="8"/>
                            <w:szCs w:val="8"/>
                          </w:rPr>
                          <w:t>kickstart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spacing w:val="-2"/>
                            <w:w w:val="95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w w:val="95"/>
                            <w:position w:val="0"/>
                            <w:sz w:val="8"/>
                            <w:szCs w:val="8"/>
                          </w:rPr>
                          <w:t>your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spacing w:val="-1"/>
                            <w:w w:val="95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F5F5F5"/>
                            <w:w w:val="95"/>
                            <w:position w:val="0"/>
                            <w:sz w:val="8"/>
                            <w:szCs w:val="8"/>
                          </w:rPr>
                          <w:t>work.</w:t>
                        </w: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10" w:after="0" w:line="240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0" w:after="0" w:line="240" w:lineRule="auto"/>
                          <w:ind w:left="2421" w:right="0" w:firstLine="0"/>
                          <w:jc w:val="left"/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8"/>
                            <w:szCs w:val="8"/>
                          </w:rPr>
                        </w:pP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position w:val="0"/>
                            <w:sz w:val="8"/>
                            <w:szCs w:val="8"/>
                          </w:rPr>
                          <w:fldChar w:fldCharType="begin"/>
                        </w:r>
                        <w:r>
                          <w:instrText>HYPERLINK "https://app.mural.co/template/d42717ab-e2ce-4ebc-a805-b0cccd51479d/0436e888-3331-42fe-8cc7-5028b525622e"</w:instrTex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position w:val="0"/>
                            <w:sz w:val="8"/>
                            <w:szCs w:val="8"/>
                          </w:rPr>
                          <w:fldChar w:fldCharType="separate"/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position w:val="0"/>
                            <w:sz w:val="8"/>
                            <w:szCs w:val="8"/>
                          </w:rPr>
                          <w:t>Open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spacing w:val="-5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position w:val="0"/>
                            <w:sz w:val="8"/>
                            <w:szCs w:val="8"/>
                          </w:rPr>
                          <w:t>example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FFFFFF"/>
                            <w:position w:val="0"/>
                            <w:sz w:val="8"/>
                            <w:szCs w:val="8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19" o:spid="_x0000_s19" style="position:absolute;&#10;left:1108;&#10;top:10338;&#10;width:1141;&#10;height:120;&#10;mso-wrap-style:square;" filled="f" stroked="f" strokeweight="1.0pt">
                  <v:textbox id="857" inset="0mm,0mm,0mm,0mm" o:insetmode="custom" style="layout-flow:horizontal;&#10;v-text-anchor:top;">
                    <w:txbxContent>
                      <w:p>
                        <w:pPr>
                          <w:wordWrap/>
                          <w:autoSpaceDE w:val="0"/>
                          <w:autoSpaceDN w:val="0"/>
                          <w:spacing w:before="0" w:after="0" w:line="113" w:lineRule="exact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w w:val="95"/>
                            <w:position w:val="0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instrText>HYPERLINK "https://muralco.typeform.com/to/CiqaHVat?typeform-source=app.mural.co"</w:instrTex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w w:val="95"/>
                            <w:position w:val="0"/>
                            <w:sz w:val="10"/>
                            <w:szCs w:val="10"/>
                          </w:rPr>
                          <w:fldChar w:fldCharType="separate"/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w w:val="95"/>
                            <w:position w:val="0"/>
                            <w:sz w:val="10"/>
                            <w:szCs w:val="10"/>
                          </w:rPr>
                          <w:t>Share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spacing w:val="1"/>
                            <w:w w:val="95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w w:val="95"/>
                            <w:position w:val="0"/>
                            <w:sz w:val="10"/>
                            <w:szCs w:val="10"/>
                          </w:rPr>
                          <w:t>template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spacing w:val="1"/>
                            <w:w w:val="95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w w:val="95"/>
                            <w:position w:val="0"/>
                            <w:sz w:val="10"/>
                            <w:szCs w:val="10"/>
                          </w:rPr>
                          <w:t>feedback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1B6184"/>
                            <w:w w:val="95"/>
                            <w:position w:val="0"/>
                            <w:sz w:val="10"/>
                            <w:szCs w:val="10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20" o:spid="_x0000_s20" style="position:absolute;&#10;left:810;&#10;top:6572;&#10;width:990;&#10;height:99;&#10;mso-wrap-style:square;" filled="f" stroked="f" strokeweight="1.0pt">
                  <v:textbox id="858" inset="0mm,0mm,0mm,0mm" o:insetmode="custom" style="layout-flow:horizontal;&#10;v-text-anchor:top;">
                    <w:txbxContent>
                      <w:p>
                        <w:pPr>
                          <w:wordWrap/>
                          <w:autoSpaceDE w:val="0"/>
                          <w:autoSpaceDN w:val="0"/>
                          <w:spacing w:before="0" w:after="0" w:line="240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8"/>
                            <w:szCs w:val="8"/>
                          </w:rPr>
                        </w:pPr>
                        <w:r>
                          <w:rPr>
                            <w:rFonts w:ascii="Trebuchet MS" w:eastAsia="Trebuchet MS" w:hAnsi="Trebuchet MS"/>
                            <w:color w:val="393939"/>
                            <w:w w:val="95"/>
                            <w:position w:val="0"/>
                            <w:sz w:val="8"/>
                            <w:szCs w:val="8"/>
                          </w:rPr>
                          <w:fldChar w:fldCharType="begin"/>
                        </w:r>
                        <w:r>
                          <w:instrText>HYPERLINK "https://about.facebook.com/"</w:instrTex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w w:val="95"/>
                            <w:position w:val="0"/>
                            <w:sz w:val="8"/>
                            <w:szCs w:val="8"/>
                          </w:rPr>
                          <w:fldChar w:fldCharType="separate"/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w w:val="95"/>
                            <w:position w:val="0"/>
                            <w:sz w:val="8"/>
                            <w:szCs w:val="8"/>
                          </w:rPr>
                          <w:t>Created</w: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spacing w:val="4"/>
                            <w:w w:val="95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w w:val="95"/>
                            <w:position w:val="0"/>
                            <w:sz w:val="8"/>
                            <w:szCs w:val="8"/>
                          </w:rPr>
                          <w:t>in</w: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spacing w:val="5"/>
                            <w:w w:val="95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w w:val="95"/>
                            <w:position w:val="0"/>
                            <w:sz w:val="8"/>
                            <w:szCs w:val="8"/>
                          </w:rPr>
                          <w:t>partnership</w: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spacing w:val="5"/>
                            <w:w w:val="95"/>
                            <w:position w:val="0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w w:val="95"/>
                            <w:position w:val="0"/>
                            <w:sz w:val="8"/>
                            <w:szCs w:val="8"/>
                          </w:rPr>
                          <w:t>with</w:t>
                        </w:r>
                        <w:r>
                          <w:rPr>
                            <w:rFonts w:ascii="Trebuchet MS" w:eastAsia="Trebuchet MS" w:hAnsi="Trebuchet MS"/>
                            <w:color w:val="393939"/>
                            <w:w w:val="95"/>
                            <w:position w:val="0"/>
                            <w:sz w:val="8"/>
                            <w:szCs w:val="8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rect>
                <v:rect type="#_x0000_t1" id="矩形 21" o:spid="_x0000_s21" style="position:absolute;&#10;left:810;&#10;top:2146;&#10;width:2472;&#10;height:3828;&#10;mso-wrap-style:square;" filled="f" stroked="f" strokeweight="1.0pt">
                  <v:textbox id="859" inset="0mm,0mm,0mm,0mm" o:insetmode="custom" style="layout-flow:horizontal;&#10;v-text-anchor:top;">
                    <w:txbxContent>
                      <w:p>
                        <w:pPr>
                          <w:wordWrap/>
                          <w:autoSpaceDE w:val="0"/>
                          <w:autoSpaceDN w:val="0"/>
                          <w:spacing w:before="0" w:after="0" w:line="257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31"/>
                            <w:szCs w:val="31"/>
                          </w:rPr>
                          <w:t>Conducting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spacing w:val="7"/>
                            <w:position w:val="0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31"/>
                            <w:szCs w:val="31"/>
                          </w:rPr>
                          <w:t>a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spacing w:val="-90"/>
                            <w:position w:val="0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31"/>
                            <w:szCs w:val="31"/>
                          </w:rPr>
                          <w:t>brainstorm</w:t>
                        </w: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199" w:after="0" w:line="250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Executing a brainstorm isn't unique;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44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holding a productive brainstorm is.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Great brainstorms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are ones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that set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43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the stage for fresh and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generative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thinking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6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through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6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simple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7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guidelines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6"/>
                            <w:szCs w:val="16"/>
                          </w:rPr>
                          <w:t>and an open and collaborative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environment.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4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Use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5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this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5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when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5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you're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just kicking-off a new project and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want to hit the ground running with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43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big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5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ideas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4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that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5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will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4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move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-5"/>
                            <w:w w:val="95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5"/>
                            <w:position w:val="0"/>
                            <w:sz w:val="16"/>
                            <w:szCs w:val="16"/>
                          </w:rPr>
                          <w:t>your</w:t>
                        </w: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0" w:after="0" w:line="177" w:lineRule="exact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eastAsia="Trebuchet MS" w:hAnsi="Trebuchet MS"/>
                            <w:color w:val="auto"/>
                            <w:w w:val="90"/>
                            <w:position w:val="0"/>
                            <w:sz w:val="16"/>
                            <w:szCs w:val="16"/>
                          </w:rPr>
                          <w:t>team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7"/>
                            <w:w w:val="90"/>
                            <w:positio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90"/>
                            <w:position w:val="0"/>
                            <w:sz w:val="16"/>
                            <w:szCs w:val="16"/>
                          </w:rPr>
                          <w:t>forward.</w:t>
                        </w: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9" w:after="0" w:line="240" w:lineRule="auto"/>
                          <w:ind w:left="0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0" w:after="0" w:line="240" w:lineRule="auto"/>
                          <w:ind w:left="163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10"/>
                            <w:szCs w:val="10"/>
                          </w:rPr>
                          <w:t>15 minutes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spacing w:val="1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  <w:t>to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1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  <w:t>prepare</w:t>
                        </w: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75" w:after="0" w:line="240" w:lineRule="auto"/>
                          <w:ind w:left="163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10"/>
                            <w:szCs w:val="10"/>
                          </w:rPr>
                          <w:t>30-60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spacing w:val="5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position w:val="0"/>
                            <w:sz w:val="10"/>
                            <w:szCs w:val="10"/>
                          </w:rPr>
                          <w:t>minutes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spacing w:val="6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  <w:t>to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spacing w:val="6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  <w:t>collaborate</w:t>
                        </w:r>
                      </w:p>
                      <w:p>
                        <w:pPr>
                          <w:wordWrap/>
                          <w:autoSpaceDE w:val="0"/>
                          <w:autoSpaceDN w:val="0"/>
                          <w:spacing w:before="76" w:after="0" w:line="240" w:lineRule="auto"/>
                          <w:ind w:left="163" w:right="0" w:firstLine="0"/>
                          <w:jc w:val="left"/>
                          <w:rPr>
                            <w:rFonts w:ascii="Trebuchet MS" w:eastAsia="Trebuchet MS" w:hAnsi="Trebuchet MS"/>
                            <w:color w:val="auto"/>
                            <w:position w:val="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w w:val="104"/>
                            <w:position w:val="0"/>
                            <w:sz w:val="10"/>
                            <w:szCs w:val="10"/>
                          </w:rPr>
                          <w:t>3-8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spacing w:val="-5"/>
                            <w:w w:val="104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w w:val="104"/>
                            <w:position w:val="0"/>
                            <w:sz w:val="10"/>
                            <w:szCs w:val="10"/>
                          </w:rPr>
                          <w:t>people</w:t>
                        </w:r>
                        <w:r>
                          <w:rPr>
                            <w:rFonts w:ascii="Trebuchet MS" w:eastAsia="Trebuchet MS" w:hAnsi="Trebuchet MS"/>
                            <w:b/>
                            <w:color w:val="auto"/>
                            <w:spacing w:val="-4"/>
                            <w:w w:val="104"/>
                            <w:position w:val="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/>
                            <w:color w:val="auto"/>
                            <w:w w:val="104"/>
                            <w:position w:val="0"/>
                            <w:sz w:val="10"/>
                            <w:szCs w:val="10"/>
                          </w:rPr>
                          <w:t>recommended</w:t>
                        </w:r>
                      </w:p>
                    </w:txbxContent>
                  </v:textbox>
                  <v:stroke color="#000000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298" distR="114298" simplePos="0" relativeHeight="21" behindDoc="0" locked="0" layoutInCell="1" hidden="0" allowOverlap="1">
                <wp:simplePos x="0" y="0"/>
                <wp:positionH relativeFrom="page">
                  <wp:posOffset>5994400</wp:posOffset>
                </wp:positionH>
                <wp:positionV relativeFrom="paragraph">
                  <wp:posOffset>12700</wp:posOffset>
                </wp:positionV>
                <wp:extent cx="1066800" cy="656590"/>
                <wp:effectExtent l="0" t="0" r="0" b="0"/>
                <wp:wrapNone/>
                <wp:docPr id="22" name="文本框 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800" cy="656590"/>
                        </a:xfrm>
                        <a:prstGeom prst="rect"/>
                        <a:noFill/>
                        <a:ln w="1270" cmpd="sng" cap="flat">
                          <a:solidFill>
                            <a:srgbClr val="B2B2B2"/>
                          </a:solidFill>
                          <a:prstDash val="solid"/>
                          <a:miter/>
                        </a:ln>
                      </wps:spPr>
                      <wps:txbx id="23">
                        <w:txbxContent>
                          <w:p>
                            <w:pPr>
                              <w:pStyle w:val="17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wordWrap/>
                              <w:autoSpaceDE w:val="0"/>
                              <w:autoSpaceDN w:val="0"/>
                              <w:spacing w:before="56" w:after="0" w:line="240" w:lineRule="auto"/>
                              <w:ind w:left="101" w:right="117" w:firstLine="0"/>
                              <w:jc w:val="center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b/>
                                <w:color w:val="2589A7"/>
                                <w:w w:val="115"/>
                                <w:position w:val="0"/>
                                <w:sz w:val="7"/>
                                <w:szCs w:val="7"/>
                              </w:rPr>
                              <w:t>QUESTION</w:t>
                            </w:r>
                          </w:p>
                          <w:p>
                            <w:pPr>
                              <w:pStyle w:val="17"/>
                              <w:wordWrap/>
                              <w:autoSpaceDE w:val="0"/>
                              <w:autoSpaceDN w:val="0"/>
                              <w:spacing w:before="1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wordWrap/>
                              <w:autoSpaceDE w:val="0"/>
                              <w:autoSpaceDN w:val="0"/>
                              <w:spacing w:before="0" w:after="0" w:line="262" w:lineRule="auto"/>
                              <w:ind w:left="116" w:right="117" w:firstLine="0"/>
                              <w:jc w:val="center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Our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primary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goal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is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to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give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2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smart and simple method for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3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registering complaints,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tracking them and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eliminating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6"/>
                                <w:position w:val="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1"/>
                                <w:szCs w:val="11"/>
                              </w:rPr>
                              <w:t>them.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" o:spid="_x0000_s24" filled="f" stroked="t" strokeweight="0.1pt" style="position:absolute;&#10;margin-left:471.99997pt;&#10;margin-top:1.0pt;&#10;width:84.0pt;&#10;height:51.700005pt;&#10;z-index:21;&#10;mso-position-horizontal:absolute;&#10;mso-position-horizontal-relative:page;&#10;mso-position-vertical:absolute;&#10;mso-wrap-distance-left:8.999863pt;&#10;mso-wrap-distance-right:8.999863pt;&#10;mso-wrap-style:square;">
                <v:stroke color="#B2B2B2"/>
                <v:textbox id="850" inset="0mm,0mm,0mm,0mm" o:insetmode="custom" style="layout-flow:horizontal;&#10;v-text-anchor:top;">
                  <w:txbxContent>
                    <w:p>
                      <w:pPr>
                        <w:pStyle w:val="17"/>
                        <w:wordWrap/>
                        <w:autoSpaceDE w:val="0"/>
                        <w:autoSpaceDN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8"/>
                          <w:szCs w:val="8"/>
                        </w:rPr>
                      </w:pPr>
                    </w:p>
                    <w:p>
                      <w:pPr>
                        <w:wordWrap/>
                        <w:autoSpaceDE w:val="0"/>
                        <w:autoSpaceDN w:val="0"/>
                        <w:spacing w:before="56" w:after="0" w:line="240" w:lineRule="auto"/>
                        <w:ind w:left="101" w:right="117" w:firstLine="0"/>
                        <w:jc w:val="center"/>
                        <w:rPr>
                          <w:rFonts w:ascii="Trebuchet MS" w:eastAsia="Trebuchet MS" w:hAnsi="Trebuchet MS"/>
                          <w:b/>
                          <w:color w:val="auto"/>
                          <w:position w:val="0"/>
                          <w:sz w:val="7"/>
                          <w:szCs w:val="7"/>
                        </w:rPr>
                      </w:pPr>
                      <w:r>
                        <w:rPr>
                          <w:rFonts w:ascii="Trebuchet MS" w:eastAsia="Trebuchet MS" w:hAnsi="Trebuchet MS"/>
                          <w:b/>
                          <w:color w:val="2589A7"/>
                          <w:w w:val="115"/>
                          <w:position w:val="0"/>
                          <w:sz w:val="7"/>
                          <w:szCs w:val="7"/>
                        </w:rPr>
                        <w:t>QUESTION</w:t>
                      </w:r>
                    </w:p>
                    <w:p>
                      <w:pPr>
                        <w:pStyle w:val="17"/>
                        <w:wordWrap/>
                        <w:autoSpaceDE w:val="0"/>
                        <w:autoSpaceDN w:val="0"/>
                        <w:spacing w:before="10" w:after="0" w:line="240" w:lineRule="auto"/>
                        <w:ind w:left="0" w:right="0" w:firstLine="0"/>
                        <w:jc w:val="left"/>
                        <w:rPr>
                          <w:rFonts w:ascii="Trebuchet MS" w:eastAsia="Trebuchet MS" w:hAnsi="Trebuchet MS"/>
                          <w:b/>
                          <w:color w:val="auto"/>
                          <w:position w:val="0"/>
                          <w:sz w:val="6"/>
                          <w:szCs w:val="6"/>
                        </w:rPr>
                      </w:pPr>
                    </w:p>
                    <w:p>
                      <w:pPr>
                        <w:wordWrap/>
                        <w:autoSpaceDE w:val="0"/>
                        <w:autoSpaceDN w:val="0"/>
                        <w:spacing w:before="0" w:after="0" w:line="262" w:lineRule="auto"/>
                        <w:ind w:left="116" w:right="117" w:firstLine="0"/>
                        <w:jc w:val="center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</w:pP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Our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primary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goal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is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to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give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2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a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smart and simple method for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-3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registering complaints,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tracking them and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1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eliminating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spacing w:val="-6"/>
                          <w:position w:val="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1"/>
                          <w:szCs w:val="11"/>
                        </w:rPr>
                        <w:t>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298" distR="114298" simplePos="0" relativeHeight="22" behindDoc="0" locked="0" layoutInCell="1" hidden="0" allowOverlap="1">
                <wp:simplePos x="0" y="0"/>
                <wp:positionH relativeFrom="page">
                  <wp:posOffset>63499</wp:posOffset>
                </wp:positionH>
                <wp:positionV relativeFrom="page">
                  <wp:posOffset>126999</wp:posOffset>
                </wp:positionV>
                <wp:extent cx="251459" cy="440690"/>
                <wp:effectExtent l="0" t="0" r="0" b="0"/>
                <wp:wrapNone/>
                <wp:docPr id="25" name="文本框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1459" cy="44069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6">
                        <w:txbxContent>
                          <w:p>
                            <w:pPr>
                              <w:wordWrap/>
                              <w:autoSpaceDE w:val="0"/>
                              <w:autoSpaceDN w:val="0"/>
                              <w:spacing w:before="24" w:after="0" w:line="240" w:lineRule="auto"/>
                              <w:ind w:left="20" w:right="0" w:firstLine="0"/>
                              <w:jc w:val="left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b/>
                                <w:color w:val="FFFFFF"/>
                                <w:position w:val="0"/>
                                <w:sz w:val="15"/>
                                <w:szCs w:val="15"/>
                              </w:rPr>
                              <w:t>Template</w:t>
                            </w:r>
                          </w:p>
                        </w:txbxContent>
                      </wps:txbx>
                      <wps:bodyPr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7" o:spid="_x0000_s27" filled="f" stroked="f" strokeweight="1.0pt" style="position:absolute;&#10;margin-left:5.0pt;&#10;margin-top:10.0pt;&#10;width:19.8pt;&#10;height:34.7pt;&#10;z-index:2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  <v:stroke color="#000000"/>
                <v:textbox id="851" inset="0mm,0mm,0mm,0mm" o:insetmode="custom" style="layout-flow:vertical;&#10;mso-layout-flow-alt:bottom-to-top;&#10;v-text-anchor:top;">
                  <w:txbxContent>
                    <w:p>
                      <w:pPr>
                        <w:wordWrap/>
                        <w:autoSpaceDE w:val="0"/>
                        <w:autoSpaceDN w:val="0"/>
                        <w:spacing w:before="24" w:after="0" w:line="240" w:lineRule="auto"/>
                        <w:ind w:left="20" w:right="0" w:firstLine="0"/>
                        <w:jc w:val="left"/>
                        <w:rPr>
                          <w:rFonts w:ascii="Trebuchet MS" w:eastAsia="Trebuchet MS" w:hAnsi="Trebuchet MS"/>
                          <w:b/>
                          <w:color w:val="auto"/>
                          <w:position w:val="0"/>
                          <w:sz w:val="15"/>
                          <w:szCs w:val="15"/>
                        </w:rPr>
                      </w:pPr>
                      <w:r>
                        <w:rPr>
                          <w:rFonts w:ascii="Trebuchet MS" w:eastAsia="Trebuchet MS" w:hAnsi="Trebuchet MS"/>
                          <w:b/>
                          <w:color w:val="FFFFFF"/>
                          <w:position w:val="0"/>
                          <w:sz w:val="15"/>
                          <w:szCs w:val="15"/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298" distR="114298" simplePos="0" relativeHeight="23" behindDoc="0" locked="0" layoutInCell="1" hidden="0" allowOverlap="1">
                <wp:simplePos x="0" y="0"/>
                <wp:positionH relativeFrom="page">
                  <wp:posOffset>8178800</wp:posOffset>
                </wp:positionH>
                <wp:positionV relativeFrom="paragraph">
                  <wp:posOffset>177799</wp:posOffset>
                </wp:positionV>
                <wp:extent cx="784859" cy="2018029"/>
                <wp:effectExtent l="0" t="0" r="0" b="0"/>
                <wp:wrapNone/>
                <wp:docPr id="28" name="文本框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4859" cy="201802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9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03"/>
                              <w:gridCol w:w="430"/>
                              <w:gridCol w:w="403"/>
                            </w:tblGrid>
                            <w:tr>
                              <w:trPr>
                                <w:trHeight w:val="373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36" w:after="0" w:line="262" w:lineRule="auto"/>
                                    <w:ind w:left="47" w:right="42" w:firstLine="0"/>
                                    <w:jc w:val="center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1"/>
                                      <w:position w:val="0"/>
                                      <w:sz w:val="6"/>
                                      <w:szCs w:val="6"/>
                                    </w:rPr>
                                    <w:t>Public can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save time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1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1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1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this.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8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62" w:lineRule="auto"/>
                                    <w:ind w:left="31" w:right="21" w:firstLine="5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complaints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16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2"/>
                                      <w:position w:val="0"/>
                                      <w:sz w:val="6"/>
                                      <w:szCs w:val="6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3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2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be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1"/>
                                      <w:position w:val="0"/>
                                      <w:sz w:val="6"/>
                                      <w:szCs w:val="6"/>
                                    </w:rPr>
                                    <w:t>safe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7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righ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  <w:shd w:val="clear" w:color="000000" w:fill="FCF356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5"/>
                                <w:hidden/>
                              </w:trPr>
                              <w:tc>
                                <w:tcPr>
                                  <w:tcW w:w="833" w:type="dxa"/>
                                  <w:gridSpan w:val="2"/>
                                  <w:tcBorders>
                                    <w:righ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5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>Person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spacing w:val="-1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7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righ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  <w:shd w:val="clear" w:color="000000" w:fill="9BED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17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0" o:spid="_x0000_s30" filled="f" stroked="f" strokeweight="1.0pt" style="position:absolute;&#10;margin-left:644.0pt;&#10;margin-top:13.999999pt;&#10;width:61.79999pt;&#10;height:158.9pt;&#10;z-index:2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2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03"/>
                        <w:gridCol w:w="430"/>
                        <w:gridCol w:w="403"/>
                      </w:tblGrid>
                      <w:tr>
                        <w:trPr>
                          <w:trHeight w:val="373"/>
                          <w:hidden/>
                        </w:trPr>
                        <w:tc>
                          <w:tcPr>
                            <w:tcW w:w="403" w:type="dxa"/>
                            <w:tcBorders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36" w:after="0" w:line="262" w:lineRule="auto"/>
                              <w:ind w:left="47" w:right="42" w:firstLine="0"/>
                              <w:jc w:val="center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1"/>
                                <w:position w:val="0"/>
                                <w:sz w:val="6"/>
                                <w:szCs w:val="6"/>
                              </w:rPr>
                              <w:t>Public can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 xml:space="preserve"> save time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by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using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this.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8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9"/>
                                <w:szCs w:val="9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62" w:lineRule="auto"/>
                              <w:ind w:left="31" w:right="21" w:firstLine="5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complaints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16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2"/>
                                <w:position w:val="0"/>
                                <w:sz w:val="6"/>
                                <w:szCs w:val="6"/>
                              </w:rPr>
                              <w:t>will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3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2"/>
                                <w:position w:val="0"/>
                                <w:sz w:val="6"/>
                                <w:szCs w:val="6"/>
                              </w:rPr>
                              <w:t xml:space="preserve">be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1"/>
                                <w:position w:val="0"/>
                                <w:sz w:val="6"/>
                                <w:szCs w:val="6"/>
                              </w:rPr>
                              <w:t>safe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7"/>
                          <w:hidden/>
                        </w:trPr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righ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24" w:space="0" w:color="FFFFFF"/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lef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/>
                          <w:hidden/>
                        </w:trPr>
                        <w:tc>
                          <w:tcPr>
                            <w:tcW w:w="403" w:type="dxa"/>
                            <w:tcBorders>
                              <w:righ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  <w:shd w:val="clear" w:color="000000" w:fill="FCF356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5"/>
                          <w:hidden/>
                        </w:trPr>
                        <w:tc>
                          <w:tcPr>
                            <w:tcW w:w="833" w:type="dxa"/>
                            <w:gridSpan w:val="2"/>
                            <w:tcBorders>
                              <w:right w:val="single" w:sz="24" w:space="0" w:color="FFFFFF"/>
                            </w:tcBorders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5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9"/>
                                <w:szCs w:val="9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>Person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spacing w:val="-1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3"/>
                          <w:hidden/>
                        </w:trPr>
                        <w:tc>
                          <w:tcPr>
                            <w:tcW w:w="403" w:type="dxa"/>
                            <w:tcBorders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7"/>
                          <w:hidden/>
                        </w:trPr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righ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24" w:space="0" w:color="FFFFFF"/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lef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/>
                          <w:hidden/>
                        </w:trPr>
                        <w:tc>
                          <w:tcPr>
                            <w:tcW w:w="403" w:type="dxa"/>
                            <w:tcBorders>
                              <w:righ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  <w:shd w:val="clear" w:color="000000" w:fill="9BED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17"/>
                        <w:wordWrap/>
                        <w:autoSpaceDE w:val="0"/>
                        <w:autoSpaceDN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298" distR="114298" simplePos="0" relativeHeight="24" behindDoc="0" locked="0" layoutInCell="1" hidden="0" allowOverlap="1">
                <wp:simplePos x="0" y="0"/>
                <wp:positionH relativeFrom="page">
                  <wp:posOffset>9296400</wp:posOffset>
                </wp:positionH>
                <wp:positionV relativeFrom="paragraph">
                  <wp:posOffset>177799</wp:posOffset>
                </wp:positionV>
                <wp:extent cx="784859" cy="2018029"/>
                <wp:effectExtent l="0" t="0" r="0" b="0"/>
                <wp:wrapNone/>
                <wp:docPr id="31" name="文本框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4859" cy="201802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2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03"/>
                              <w:gridCol w:w="430"/>
                              <w:gridCol w:w="403"/>
                            </w:tblGrid>
                            <w:tr>
                              <w:trPr>
                                <w:trHeight w:val="373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5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62" w:lineRule="auto"/>
                                    <w:ind w:left="91" w:right="85" w:hanging="2"/>
                                    <w:jc w:val="both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4"/>
                                      <w:w w:val="104"/>
                                      <w:position w:val="0"/>
                                      <w:sz w:val="6"/>
                                      <w:szCs w:val="6"/>
                                    </w:rPr>
                                    <w:t>we can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3"/>
                                      <w:w w:val="104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w w:val="104"/>
                                      <w:position w:val="0"/>
                                      <w:sz w:val="6"/>
                                      <w:szCs w:val="6"/>
                                    </w:rPr>
                                    <w:t>reduce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17"/>
                                      <w:w w:val="104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bribery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8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62" w:lineRule="auto"/>
                                    <w:ind w:left="54" w:right="43" w:firstLine="14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increase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1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w w:val="95"/>
                                      <w:position w:val="0"/>
                                      <w:sz w:val="6"/>
                                      <w:szCs w:val="6"/>
                                    </w:rPr>
                                    <w:t>efficiency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7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righ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  <w:shd w:val="clear" w:color="000000" w:fill="FFE08A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5"/>
                                <w:hidden/>
                              </w:trPr>
                              <w:tc>
                                <w:tcPr>
                                  <w:tcW w:w="833" w:type="dxa"/>
                                  <w:gridSpan w:val="2"/>
                                  <w:tcBorders>
                                    <w:righ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5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>Person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spacing w:val="-1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7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righ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  <w:shd w:val="clear" w:color="000000" w:fill="BCC5FD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17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3" o:spid="_x0000_s33" filled="f" stroked="f" strokeweight="1.0pt" style="position:absolute;&#10;margin-left:732.0pt;&#10;margin-top:13.999999pt;&#10;width:61.79999pt;&#10;height:158.9pt;&#10;z-index:24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3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03"/>
                        <w:gridCol w:w="430"/>
                        <w:gridCol w:w="403"/>
                      </w:tblGrid>
                      <w:tr>
                        <w:trPr>
                          <w:trHeight w:val="373"/>
                          <w:hidden/>
                        </w:trPr>
                        <w:tc>
                          <w:tcPr>
                            <w:tcW w:w="403" w:type="dxa"/>
                            <w:tcBorders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5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62" w:lineRule="auto"/>
                              <w:ind w:left="91" w:right="85" w:hanging="2"/>
                              <w:jc w:val="both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4"/>
                                <w:w w:val="104"/>
                                <w:position w:val="0"/>
                                <w:sz w:val="6"/>
                                <w:szCs w:val="6"/>
                              </w:rPr>
                              <w:t>we can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3"/>
                                <w:w w:val="104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w w:val="104"/>
                                <w:position w:val="0"/>
                                <w:sz w:val="6"/>
                                <w:szCs w:val="6"/>
                              </w:rPr>
                              <w:t>reduce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17"/>
                                <w:w w:val="104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bribery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8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9"/>
                                <w:szCs w:val="9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62" w:lineRule="auto"/>
                              <w:ind w:left="54" w:right="43" w:firstLine="14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increase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w w:val="95"/>
                                <w:position w:val="0"/>
                                <w:sz w:val="6"/>
                                <w:szCs w:val="6"/>
                              </w:rPr>
                              <w:t>efficiency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7"/>
                          <w:hidden/>
                        </w:trPr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righ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24" w:space="0" w:color="FFFFFF"/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lef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/>
                          <w:hidden/>
                        </w:trPr>
                        <w:tc>
                          <w:tcPr>
                            <w:tcW w:w="403" w:type="dxa"/>
                            <w:tcBorders>
                              <w:righ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  <w:shd w:val="clear" w:color="000000" w:fill="FFE08A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5"/>
                          <w:hidden/>
                        </w:trPr>
                        <w:tc>
                          <w:tcPr>
                            <w:tcW w:w="833" w:type="dxa"/>
                            <w:gridSpan w:val="2"/>
                            <w:tcBorders>
                              <w:right w:val="single" w:sz="24" w:space="0" w:color="FFFFFF"/>
                            </w:tcBorders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5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9"/>
                                <w:szCs w:val="9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>Person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spacing w:val="-1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3"/>
                          <w:hidden/>
                        </w:trPr>
                        <w:tc>
                          <w:tcPr>
                            <w:tcW w:w="403" w:type="dxa"/>
                            <w:tcBorders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7"/>
                          <w:hidden/>
                        </w:trPr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righ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24" w:space="0" w:color="FFFFFF"/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lef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/>
                          <w:hidden/>
                        </w:trPr>
                        <w:tc>
                          <w:tcPr>
                            <w:tcW w:w="403" w:type="dxa"/>
                            <w:tcBorders>
                              <w:righ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  <w:shd w:val="clear" w:color="000000" w:fill="BCC5FD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17"/>
                        <w:wordWrap/>
                        <w:autoSpaceDE w:val="0"/>
                        <w:autoSpaceDN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page">
                  <wp:posOffset>10401300</wp:posOffset>
                </wp:positionH>
                <wp:positionV relativeFrom="paragraph">
                  <wp:posOffset>177799</wp:posOffset>
                </wp:positionV>
                <wp:extent cx="784859" cy="2018029"/>
                <wp:effectExtent l="0" t="0" r="0" b="0"/>
                <wp:wrapNone/>
                <wp:docPr id="34" name="文本框 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4859" cy="201802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5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03"/>
                              <w:gridCol w:w="430"/>
                              <w:gridCol w:w="403"/>
                            </w:tblGrid>
                            <w:tr>
                              <w:trPr>
                                <w:trHeight w:val="373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42" w:after="0" w:line="240" w:lineRule="auto"/>
                                    <w:ind w:left="25" w:right="20" w:firstLine="0"/>
                                    <w:jc w:val="center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2"/>
                                      <w:w w:val="95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corruption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1"/>
                                      <w:w w:val="95"/>
                                      <w:position w:val="0"/>
                                      <w:sz w:val="6"/>
                                      <w:szCs w:val="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w w:val="95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government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16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w w:val="95"/>
                                      <w:position w:val="0"/>
                                      <w:sz w:val="6"/>
                                      <w:szCs w:val="6"/>
                                    </w:rPr>
                                    <w:t>offices can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1"/>
                                      <w:w w:val="95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4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reduced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5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62" w:lineRule="auto"/>
                                    <w:ind w:left="35" w:right="32" w:firstLine="0"/>
                                    <w:jc w:val="center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2"/>
                                      <w:position w:val="0"/>
                                      <w:sz w:val="6"/>
                                      <w:szCs w:val="6"/>
                                    </w:rPr>
                                    <w:t>actions will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-1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be taken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spacing w:val="1"/>
                                      <w:position w:val="0"/>
                                      <w:sz w:val="6"/>
                                      <w:szCs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6"/>
                                      <w:szCs w:val="6"/>
                                    </w:rPr>
                                    <w:t>quickly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7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righ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  <w:shd w:val="clear" w:color="000000" w:fill="C7FE80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5"/>
                                <w:hidden/>
                              </w:trPr>
                              <w:tc>
                                <w:tcPr>
                                  <w:tcW w:w="833" w:type="dxa"/>
                                  <w:gridSpan w:val="2"/>
                                  <w:tcBorders>
                                    <w:righ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5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color w:val="auto"/>
                                      <w:position w:val="0"/>
                                      <w:sz w:val="9"/>
                                      <w:szCs w:val="9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-1" w:right="0" w:firstLine="0"/>
                                    <w:jc w:val="left"/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>Person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spacing w:val="-3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/>
                                      <w:b/>
                                      <w:color w:val="auto"/>
                                      <w:w w:val="95"/>
                                      <w:position w:val="0"/>
                                      <w:sz w:val="10"/>
                                      <w:szCs w:val="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7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/>
                                <w:hidden/>
                              </w:trPr>
                              <w:tc>
                                <w:tcPr>
                                  <w:tcW w:w="403" w:type="dxa"/>
                                  <w:tcBorders>
                                    <w:righ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left w:val="single" w:sz="24" w:space="0" w:color="FFFFFF"/>
                                    <w:righ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" w:type="dxa"/>
                                  <w:tcBorders>
                                    <w:left w:val="single" w:sz="24" w:space="0" w:color="FFFFFF"/>
                                  </w:tcBorders>
                                  <w:shd w:val="clear" w:color="000000" w:fill="E1BBFC"/>
                                </w:tcPr>
                                <w:p>
                                  <w:pPr>
                                    <w:pStyle w:val="18"/>
                                    <w:wordWrap/>
                                    <w:autoSpaceDE w:val="0"/>
                                    <w:autoSpaceDN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Times New Roman" w:eastAsia="Trebuchet MS" w:hAnsi="Times New Roman"/>
                                      <w:color w:val="auto"/>
                                      <w:position w:val="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17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6" o:spid="_x0000_s36" filled="f" stroked="f" strokeweight="1.0pt" style="position:absolute;&#10;margin-left:819.0pt;&#10;margin-top:13.999999pt;&#10;width:61.79999pt;&#10;height:158.9pt;&#10;z-index:25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4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03"/>
                        <w:gridCol w:w="430"/>
                        <w:gridCol w:w="403"/>
                      </w:tblGrid>
                      <w:tr>
                        <w:trPr>
                          <w:trHeight w:val="373"/>
                          <w:hidden/>
                        </w:trPr>
                        <w:tc>
                          <w:tcPr>
                            <w:tcW w:w="403" w:type="dxa"/>
                            <w:tcBorders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42" w:after="0" w:line="240" w:lineRule="auto"/>
                              <w:ind w:left="25" w:right="20" w:firstLine="0"/>
                              <w:jc w:val="center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2"/>
                                <w:w w:val="95"/>
                                <w:position w:val="0"/>
                                <w:sz w:val="6"/>
                                <w:szCs w:val="6"/>
                              </w:rPr>
                              <w:t xml:space="preserve">corruption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1"/>
                                <w:w w:val="95"/>
                                <w:position w:val="0"/>
                                <w:sz w:val="6"/>
                                <w:szCs w:val="6"/>
                              </w:rPr>
                              <w:t>in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w w:val="95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government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16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w w:val="95"/>
                                <w:position w:val="0"/>
                                <w:sz w:val="6"/>
                                <w:szCs w:val="6"/>
                              </w:rPr>
                              <w:t>offices can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w w:val="95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be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4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reduced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5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62" w:lineRule="auto"/>
                              <w:ind w:left="35" w:right="32" w:firstLine="0"/>
                              <w:jc w:val="center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2"/>
                                <w:position w:val="0"/>
                                <w:sz w:val="6"/>
                                <w:szCs w:val="6"/>
                              </w:rPr>
                              <w:t>actions will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-1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be taken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spacing w:val="1"/>
                                <w:position w:val="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6"/>
                                <w:szCs w:val="6"/>
                              </w:rPr>
                              <w:t>quickly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7"/>
                          <w:hidden/>
                        </w:trPr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righ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24" w:space="0" w:color="FFFFFF"/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lef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/>
                          <w:hidden/>
                        </w:trPr>
                        <w:tc>
                          <w:tcPr>
                            <w:tcW w:w="403" w:type="dxa"/>
                            <w:tcBorders>
                              <w:righ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  <w:shd w:val="clear" w:color="000000" w:fill="C7FE80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5"/>
                          <w:hidden/>
                        </w:trPr>
                        <w:tc>
                          <w:tcPr>
                            <w:tcW w:w="833" w:type="dxa"/>
                            <w:gridSpan w:val="2"/>
                            <w:tcBorders>
                              <w:right w:val="single" w:sz="24" w:space="0" w:color="FFFFFF"/>
                            </w:tcBorders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5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9"/>
                                <w:szCs w:val="9"/>
                              </w:rPr>
                            </w:pPr>
                          </w:p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-1" w:right="0" w:firstLine="0"/>
                              <w:jc w:val="left"/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>Person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spacing w:val="-3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/>
                                <w:b/>
                                <w:color w:val="auto"/>
                                <w:w w:val="95"/>
                                <w:position w:val="0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3"/>
                          <w:hidden/>
                        </w:trPr>
                        <w:tc>
                          <w:tcPr>
                            <w:tcW w:w="403" w:type="dxa"/>
                            <w:tcBorders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7"/>
                          <w:hidden/>
                        </w:trPr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righ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24" w:space="0" w:color="FFFFFF"/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top w:val="single" w:sz="24" w:space="0" w:color="FFFFFF"/>
                              <w:lef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/>
                          <w:hidden/>
                        </w:trPr>
                        <w:tc>
                          <w:tcPr>
                            <w:tcW w:w="403" w:type="dxa"/>
                            <w:tcBorders>
                              <w:righ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0" w:type="dxa"/>
                            <w:tcBorders>
                              <w:left w:val="single" w:sz="24" w:space="0" w:color="FFFFFF"/>
                              <w:righ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03" w:type="dxa"/>
                            <w:tcBorders>
                              <w:left w:val="single" w:sz="24" w:space="0" w:color="FFFFFF"/>
                            </w:tcBorders>
                            <w:shd w:val="clear" w:color="000000" w:fill="E1BBFC"/>
                          </w:tcPr>
                          <w:p>
                            <w:pPr>
                              <w:pStyle w:val="18"/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imes New Roman" w:eastAsia="Trebuchet MS" w:hAnsi="Times New Roman"/>
                                <w:color w:val="auto"/>
                                <w:position w:val="0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17"/>
                        <w:wordWrap/>
                        <w:autoSpaceDE w:val="0"/>
                        <w:autoSpaceDN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eastAsia="Trebuchet MS" w:hAnsi="Trebuchet MS"/>
          <w:b/>
          <w:color w:val="auto"/>
          <w:position w:val="0"/>
          <w:sz w:val="10"/>
          <w:szCs w:val="10"/>
        </w:rPr>
        <w:t>ARAVINTH</w:t>
      </w:r>
      <w:bookmarkStart w:id="0" w:name="_GoBack"/>
      <w:bookmarkEnd w:id="0"/>
    </w:p>
    <w:p>
      <w:pPr>
        <w:wordWrap/>
        <w:autoSpaceDE w:val="0"/>
        <w:autoSpaceDN w:val="0"/>
        <w:spacing w:before="97" w:after="0" w:line="240" w:lineRule="auto"/>
        <w:ind w:left="0" w:right="0" w:firstLine="0"/>
        <w:jc w:val="right"/>
        <w:rPr>
          <w:rFonts w:ascii="Trebuchet MS" w:eastAsia="Trebuchet MS" w:hAnsi="Trebuchet MS"/>
          <w:color w:val="auto"/>
          <w:position w:val="0"/>
          <w:sz w:val="22"/>
          <w:szCs w:val="22"/>
        </w:rPr>
      </w:pPr>
    </w:p>
    <w:p>
      <w:pPr>
        <w:wordWrap/>
        <w:autoSpaceDE w:val="0"/>
        <w:autoSpaceDN w:val="0"/>
        <w:spacing w:before="0" w:after="0" w:line="240" w:lineRule="auto"/>
        <w:ind w:lef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  <w:r>
        <w:br w:type="page"/>
      </w:r>
    </w:p>
    <w:p>
      <w:pPr>
        <w:wordWrap/>
        <w:autoSpaceDE w:val="0"/>
        <w:autoSpaceDN w:val="0"/>
        <w:spacing w:before="97" w:after="0" w:line="240" w:lineRule="auto"/>
        <w:ind w:left="0" w:right="0" w:firstLine="0"/>
        <w:jc w:val="right"/>
        <w:rPr>
          <w:rFonts w:ascii="Trebuchet MS" w:eastAsia="Trebuchet MS" w:hAnsi="Trebuchet MS"/>
          <w:color w:val="auto"/>
          <w:position w:val="0"/>
          <w:sz w:val="22"/>
          <w:szCs w:val="22"/>
        </w:rPr>
      </w:pPr>
      <w:r>
        <w:rPr>
          <w:sz w:val="20"/>
        </w:rPr>
        <mc:AlternateContent>
          <mc:Choice Requires="wps">
            <w:drawing>
              <wp:anchor distT="0" distB="0" distL="114298" distR="114298" simplePos="0" relativeHeight="26" behindDoc="0" locked="0" layoutInCell="1" hidden="0" allowOverlap="1">
                <wp:simplePos x="0" y="0"/>
                <wp:positionH relativeFrom="column">
                  <wp:posOffset>9474200</wp:posOffset>
                </wp:positionH>
                <wp:positionV relativeFrom="paragraph">
                  <wp:posOffset>50800</wp:posOffset>
                </wp:positionV>
                <wp:extent cx="1766570" cy="638810"/>
                <wp:effectExtent l="0" t="0" r="0" b="0"/>
                <wp:wrapNone/>
                <wp:docPr id="37" name="曲线 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6570" cy="6388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 id="38">
                        <w:txbxContent>
                          <w:p>
                            <w:pPr>
                              <w:wordWrap/>
                              <w:autoSpaceDE w:val="0"/>
                              <w:autoSpaceDN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eastAsia="Trebuchet MS" w:hAnsi="Trebuchet MS"/>
                                <w:color w:val="auto"/>
                                <w:position w:val="0"/>
                                <w:sz w:val="40"/>
                                <w:szCs w:val="40"/>
                              </w:rPr>
                              <w:t>Prioritize:</w:t>
                            </w:r>
                          </w:p>
                        </w:txbxContent>
                      </wps:txbx>
                      <wps:bodyPr vert="horz" wrap="square" lIns="88900" tIns="50800" rIns="88900" bIns="5080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9" o:spid="_x0000_s39" fillcolor="#FFFFFF" stroked="t" strokeweight="0.5pt" coordsize="2782,1005" path="m,l2782,l2782,1005l,1005l,xe" style="position:absolute;&#10;margin-left:746.0pt;&#10;margin-top:4.0pt;&#10;width:139.10004pt;&#10;height:50.3pt;&#10;z-index:26;&#10;mso-position-horizontal:absolute;&#10;mso-position-vertical:absolute;&#10;mso-wrap-distance-left:8.999863pt;&#10;mso-wrap-distance-right:8.999863pt;&#10;mso-wrap-style:square;">
                <v:stroke color="#000000"/>
                <v:textbox id="860" inset="2.469mm,1.411mm,2.469mm,1.411mm" o:insetmode="custom" style="layout-flow:horizontal;&#10;v-text-anchor:top;">
                  <w:txbxContent>
                    <w:p>
                      <w:pPr>
                        <w:wordWrap/>
                        <w:autoSpaceDE w:val="0"/>
                        <w:autoSpaceDN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eastAsia="Trebuchet MS" w:hAnsi="Trebuchet MS"/>
                          <w:color w:val="auto"/>
                          <w:position w:val="0"/>
                          <w:sz w:val="40"/>
                          <w:szCs w:val="40"/>
                        </w:rPr>
                        <w:t>Prioritize: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/>
        <w:autoSpaceDE w:val="0"/>
        <w:autoSpaceDN w:val="0"/>
        <w:spacing w:before="0" w:after="0" w:line="240" w:lineRule="auto"/>
        <w:ind w:left="0" w:firstLine="0"/>
        <w:jc w:val="left"/>
        <w:rPr>
          <w:rFonts w:ascii="Trebuchet MS" w:eastAsia="Trebuchet MS" w:hAnsi="Trebuchet MS"/>
          <w:color w:val="auto"/>
          <w:position w:val="0"/>
          <w:sz w:val="22"/>
          <w:szCs w:val="22"/>
        </w:rPr>
      </w:pPr>
      <w:r>
        <w:rPr>
          <w:sz w:val="20"/>
        </w:rPr>
        <w:drawing>
          <wp:inline distT="0" distB="0" distL="0" distR="0">
            <wp:extent cx="9052559" cy="7920990"/>
            <wp:effectExtent l="0" t="0" r="0" b="0"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52559" cy="79209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wordWrap/>
        <w:autoSpaceDE w:val="0"/>
        <w:autoSpaceDN w:val="0"/>
        <w:spacing w:before="97" w:after="0" w:line="240" w:lineRule="auto"/>
        <w:ind w:left="0" w:right="0" w:firstLine="0"/>
        <w:jc w:val="center"/>
        <w:rPr>
          <w:rFonts w:ascii="Trebuchet MS" w:eastAsia="Trebuchet MS" w:hAnsi="Trebuchet MS"/>
          <w:color w:val="auto"/>
          <w:position w:val="0"/>
          <w:sz w:val="7"/>
          <w:szCs w:val="7"/>
        </w:rPr>
      </w:pPr>
      <w:r>
        <w:rPr>
          <w:rFonts w:ascii="Trebuchet MS" w:eastAsia="Trebuchet MS" w:hAnsi="Trebuchet MS"/>
          <w:color w:val="auto"/>
          <w:spacing w:val="7"/>
          <w:position w:val="0"/>
          <w:sz w:val="7"/>
          <w:szCs w:val="7"/>
          <w:shd w:val="clear" w:color="000000" w:fill="C7FE80"/>
        </w:rPr>
        <w:t xml:space="preserve"> </w:t>
      </w:r>
    </w:p>
    <w:sectPr>
      <w:type w:val="continuous"/>
      <w:pgSz w:w="31660" w:h="13140" w:orient="landscape"/>
      <w:pgMar w:top="20" w:right="4640" w:bottom="0" w:left="320" w:header="0" w:footer="0" w:gutter="0"/>
      <w:pgNumType/>
      <w:cols w:num="5" w:space="40" w:equalWidth="0">
        <w:col w:w="12878" w:space="40"/>
        <w:col w:w="1801" w:space="39"/>
        <w:col w:w="1734" w:space="39"/>
        <w:col w:w="1540" w:space="40"/>
        <w:col w:w="8589"/>
      </w:cols>
      <w:docGrid w:linePitch="360" w:charSpace="471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rebuchet MS">
    <w:altName w:val="Droid Sans"/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ahoma">
    <w:panose1 w:val="020F0502020204030204"/>
    <w:charset w:val="00"/>
    <w:family w:val="auto"/>
    <w:pitch w:val="variable"/>
    <w:sig w:usb0="A00002EF" w:usb1="4000207B" w:usb2="00000000" w:usb3="00000000" w:csb0="FFFFFF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1"/>
  <w:bordersDoNotSurroundHeader/>
  <w:bordersDoNotSurroundFooter/>
  <w:defaultTabStop w:val="720"/>
  <w:drawingGridHorizontalSpacing w:val="215"/>
  <w:drawingGridVerticalSpacing w:val="156"/>
  <w:displayHorizontalDrawingGridEvery w:val="0"/>
  <w:displayVerticalDrawingGridEvery w:val="2"/>
  <w:noPunctuationKerning/>
  <w:savePreviewPicture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ordWrap/>
      <w:autoSpaceDE w:val="0"/>
      <w:autoSpaceDN w:val="0"/>
    </w:pPr>
    <w:rPr>
      <w:rFonts w:ascii="Trebuchet MS" w:eastAsia="Trebuchet MS" w:hAnsi="Trebuchet MS"/>
      <w:w w:val="100"/>
      <w:sz w:val="20"/>
      <w:szCs w:val="20"/>
      <w:shd w:val="clear" w:color="auto" w:fill="auto"/>
    </w:rPr>
  </w:style>
  <w:style w:type="paragraph" w:styleId="1">
    <w:name w:val="heading 1"/>
    <w:basedOn w:val="0"/>
    <w:pPr>
      <w:widowControl/>
      <w:wordWrap/>
      <w:autoSpaceDE/>
      <w:autoSpaceDN/>
      <w:ind w:left="1002" w:firstLine="0"/>
      <w:outlineLvl w:val="0"/>
    </w:pPr>
    <w:rPr>
      <w:b/>
      <w:w w:val="100"/>
      <w:sz w:val="16"/>
      <w:szCs w:val="16"/>
      <w:shd w:val="clear" w:color="auto" w:fill="auto"/>
    </w:rPr>
  </w:style>
  <w:style w:type="paragraph" w:styleId="2">
    <w:name w:val="heading 2"/>
    <w:basedOn w:val="0"/>
    <w:next w:val="0"/>
    <w:pPr>
      <w:keepNext/>
      <w:keepLines/>
      <w:widowControl/>
      <w:wordWrap/>
      <w:autoSpaceDE/>
      <w:autoSpaceDN/>
      <w:outlineLvl w:val="1"/>
    </w:pPr>
    <w:rPr>
      <w:rFonts w:ascii="Cambria" w:eastAsia="Cambria" w:hAnsi="Cambria"/>
      <w:b/>
      <w:color w:val="4F81BD"/>
      <w:w w:val="100"/>
      <w:sz w:val="26"/>
      <w:szCs w:val="26"/>
      <w:shd w:val="clear" w:color="auto" w:fill="auto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widowControl/>
      <w:wordWrap/>
      <w:autoSpaceDE/>
      <w:autoSpaceDN/>
      <w:ind w:left="116" w:firstLine="0"/>
    </w:pPr>
    <w:rPr>
      <w:b/>
      <w:w w:val="100"/>
      <w:sz w:val="64"/>
      <w:szCs w:val="64"/>
      <w:shd w:val="clear" w:color="auto" w:fill="auto"/>
    </w:rPr>
  </w:style>
  <w:style w:type="paragraph" w:customStyle="1" w:styleId="16">
    <w:name w:val="List Paragraph"/>
    <w:basedOn w:val="0"/>
  </w:style>
  <w:style w:type="paragraph" w:styleId="17">
    <w:name w:val="Body Text"/>
    <w:basedOn w:val="0"/>
    <w:rPr>
      <w:w w:val="100"/>
      <w:sz w:val="12"/>
      <w:szCs w:val="12"/>
      <w:shd w:val="clear" w:color="auto" w:fill="auto"/>
    </w:rPr>
  </w:style>
  <w:style w:type="paragraph" w:customStyle="1" w:styleId="18">
    <w:name w:val="Table Paragraph"/>
    <w:basedOn w:val="0"/>
  </w:style>
  <w:style w:type="paragraph" w:styleId="19">
    <w:name w:val="Balloon Text"/>
    <w:basedOn w:val="0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png"/><Relationship Id="rId3" Type="http://schemas.openxmlformats.org/officeDocument/2006/relationships/image" Target="media/6.png"/><Relationship Id="rId4" Type="http://schemas.openxmlformats.org/officeDocument/2006/relationships/image" Target="media/41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183</Words>
  <Characters>932</Characters>
  <Lines>65</Lines>
  <Paragraphs>26</Paragraphs>
  <CharactersWithSpaces>1412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Polaris Office</dc:creator>
  <cp:lastModifiedBy>vivo user</cp:lastModifiedBy>
  <cp:revision>3</cp:revision>
  <dcterms:modified xsi:type="dcterms:W3CDTF">2023-05-12T03:55:00Z</dcterms:modified>
</cp:coreProperties>
</file>