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5"/>
        <w:wordWrap/>
        <w:autoSpaceDE w:val="0"/>
        <w:autoSpaceDN w:val="0"/>
        <w:spacing w:before="95" w:after="0" w:line="259" w:lineRule="auto"/>
        <w:ind w:left="119" w:right="36" w:firstLine="0"/>
        <w:jc w:val="left"/>
        <w:rPr>
          <w:rFonts w:ascii="Trebuchet MS" w:eastAsia="Trebuchet MS" w:hAnsi="Trebuchet MS"/>
          <w:b/>
          <w:color w:val="auto"/>
          <w:position w:val="0"/>
          <w:sz w:val="61"/>
          <w:szCs w:val="61"/>
        </w:rPr>
      </w:pPr>
      <w:r>
        <w:rPr>
          <w:rFonts w:ascii="Trebuchet MS" w:eastAsia="Trebuchet MS" w:hAnsi="Trebuchet MS"/>
          <w:b/>
          <w:color w:val="auto"/>
          <w:position w:val="0"/>
          <w:sz w:val="61"/>
          <w:szCs w:val="61"/>
        </w:rPr>
        <w:t xml:space="preserve">                                    Ideation Phase</w:t>
      </w:r>
      <w:r>
        <w:rPr>
          <w:rFonts w:ascii="Trebuchet MS" w:eastAsia="Trebuchet MS" w:hAnsi="Trebuchet MS"/>
          <w:b/>
          <w:color w:val="auto"/>
          <w:spacing w:val="1"/>
          <w:position w:val="0"/>
          <w:sz w:val="61"/>
          <w:szCs w:val="61"/>
        </w:rPr>
        <w:t xml:space="preserve"> </w:t>
      </w:r>
      <w:r>
        <w:rPr>
          <w:rFonts w:ascii="Trebuchet MS" w:eastAsia="Trebuchet MS" w:hAnsi="Trebuchet MS"/>
          <w:b/>
          <w:color w:val="auto"/>
          <w:position w:val="0"/>
          <w:sz w:val="61"/>
          <w:szCs w:val="61"/>
        </w:rPr>
        <w:t>Empathize</w:t>
      </w:r>
      <w:r>
        <w:rPr>
          <w:rFonts w:ascii="Trebuchet MS" w:eastAsia="Trebuchet MS" w:hAnsi="Trebuchet MS"/>
          <w:b/>
          <w:color w:val="auto"/>
          <w:spacing w:val="-13"/>
          <w:position w:val="0"/>
          <w:sz w:val="61"/>
          <w:szCs w:val="61"/>
        </w:rPr>
        <w:t xml:space="preserve"> </w:t>
      </w:r>
      <w:r>
        <w:rPr>
          <w:rFonts w:ascii="Trebuchet MS" w:eastAsia="Trebuchet MS" w:hAnsi="Trebuchet MS"/>
          <w:b/>
          <w:color w:val="auto"/>
          <w:position w:val="0"/>
          <w:sz w:val="61"/>
          <w:szCs w:val="61"/>
        </w:rPr>
        <w:t>&amp;</w:t>
      </w:r>
      <w:r>
        <w:rPr>
          <w:rFonts w:ascii="Trebuchet MS" w:eastAsia="Trebuchet MS" w:hAnsi="Trebuchet MS"/>
          <w:b/>
          <w:color w:val="auto"/>
          <w:spacing w:val="-12"/>
          <w:position w:val="0"/>
          <w:sz w:val="61"/>
          <w:szCs w:val="61"/>
        </w:rPr>
        <w:t xml:space="preserve"> </w:t>
      </w:r>
      <w:r>
        <w:rPr>
          <w:rFonts w:ascii="Trebuchet MS" w:eastAsia="Trebuchet MS" w:hAnsi="Trebuchet MS"/>
          <w:b/>
          <w:color w:val="auto"/>
          <w:position w:val="0"/>
          <w:sz w:val="61"/>
          <w:szCs w:val="61"/>
        </w:rPr>
        <w:t>Discover</w:t>
      </w:r>
    </w:p>
    <w:p>
      <w:pPr>
        <w:pStyle w:val="17"/>
        <w:wordWrap/>
        <w:autoSpaceDE w:val="0"/>
        <w:autoSpaceDN w:val="0"/>
        <w:spacing w:before="3" w:after="1" w:line="240" w:lineRule="auto"/>
        <w:ind w:left="0" w:right="0" w:firstLine="0"/>
        <w:jc w:val="left"/>
        <w:rPr>
          <w:rFonts w:ascii="Trebuchet MS" w:eastAsia="Trebuchet MS" w:hAnsi="Trebuchet MS"/>
          <w:b/>
          <w:color w:val="auto"/>
          <w:position w:val="0"/>
          <w:sz w:val="28"/>
          <w:szCs w:val="28"/>
        </w:rPr>
      </w:pPr>
    </w:p>
    <w:tbl>
      <w:tblPr>
        <w:tblpPr w:leftFromText="180" w:rightFromText="180" w:vertAnchor="page" w:horzAnchor="page" w:tblpX="9133" w:tblpY="2449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4520"/>
      </w:tblGrid>
      <w:tr>
        <w:trPr>
          <w:trHeight w:val="270"/>
          <w:hidden/>
        </w:trPr>
        <w:tc>
          <w:tcPr>
            <w:tcW w:w="4500" w:type="dxa"/>
          </w:tcPr>
          <w:p>
            <w:pPr>
              <w:pStyle w:val="18"/>
              <w:wordWrap/>
              <w:autoSpaceDE w:val="0"/>
              <w:autoSpaceDN w:val="0"/>
              <w:spacing w:before="11" w:after="0" w:line="238" w:lineRule="exact"/>
              <w:ind w:left="0" w:right="0" w:firstLine="0"/>
              <w:jc w:val="left"/>
              <w:rPr>
                <w:rFonts w:ascii="Trebuchet MS" w:eastAsia="Trebuchet MS" w:hAnsi="Trebuchet MS"/>
                <w:color w:val="auto"/>
                <w:position w:val="0"/>
                <w:sz w:val="22"/>
                <w:szCs w:val="22"/>
              </w:rPr>
            </w:pPr>
            <w:r>
              <w:rPr>
                <w:rFonts w:ascii="Trebuchet MS" w:eastAsia="Trebuchet MS" w:hAnsi="Trebuchet MS"/>
                <w:color w:val="auto"/>
                <w:position w:val="0"/>
                <w:sz w:val="22"/>
                <w:szCs w:val="22"/>
              </w:rPr>
              <w:t>Date</w:t>
            </w:r>
          </w:p>
        </w:tc>
        <w:tc>
          <w:tcPr>
            <w:tcW w:w="4520" w:type="dxa"/>
          </w:tcPr>
          <w:p>
            <w:pPr>
              <w:pStyle w:val="18"/>
              <w:wordWrap/>
              <w:autoSpaceDE w:val="0"/>
              <w:autoSpaceDN w:val="0"/>
              <w:spacing w:before="11" w:after="0" w:line="238" w:lineRule="exact"/>
              <w:ind w:left="104" w:right="0" w:firstLine="0"/>
              <w:jc w:val="left"/>
              <w:rPr>
                <w:rFonts w:ascii="Trebuchet MS" w:eastAsia="Trebuchet MS" w:hAnsi="Trebuchet MS"/>
                <w:color w:val="auto"/>
                <w:position w:val="0"/>
                <w:sz w:val="22"/>
                <w:szCs w:val="22"/>
              </w:rPr>
            </w:pPr>
            <w:r>
              <w:rPr>
                <w:rFonts w:ascii="Trebuchet MS" w:eastAsia="Trebuchet MS" w:hAnsi="Trebuchet MS"/>
                <w:color w:val="auto"/>
                <w:position w:val="0"/>
                <w:sz w:val="22"/>
                <w:szCs w:val="22"/>
              </w:rPr>
              <w:t>06</w:t>
            </w:r>
            <w:r>
              <w:rPr>
                <w:rFonts w:ascii="Trebuchet MS" w:eastAsia="Trebuchet MS" w:hAnsi="Trebuchet MS"/>
                <w:color w:val="auto"/>
                <w:spacing w:val="-4"/>
                <w:position w:val="0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/>
                <w:color w:val="auto"/>
                <w:position w:val="0"/>
                <w:sz w:val="22"/>
                <w:szCs w:val="22"/>
              </w:rPr>
              <w:t>May</w:t>
            </w:r>
            <w:r>
              <w:rPr>
                <w:rFonts w:ascii="Trebuchet MS" w:eastAsia="Trebuchet MS" w:hAnsi="Trebuchet MS"/>
                <w:color w:val="auto"/>
                <w:spacing w:val="-4"/>
                <w:position w:val="0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/>
                <w:color w:val="auto"/>
                <w:position w:val="0"/>
                <w:sz w:val="22"/>
                <w:szCs w:val="22"/>
              </w:rPr>
              <w:t>2023</w:t>
            </w:r>
          </w:p>
        </w:tc>
      </w:tr>
      <w:tr>
        <w:trPr>
          <w:trHeight w:val="249"/>
          <w:hidden/>
        </w:trPr>
        <w:tc>
          <w:tcPr>
            <w:tcW w:w="4500" w:type="dxa"/>
          </w:tcPr>
          <w:p>
            <w:pPr>
              <w:pStyle w:val="18"/>
              <w:wordWrap/>
              <w:autoSpaceDE w:val="0"/>
              <w:autoSpaceDN w:val="0"/>
              <w:spacing w:before="0" w:after="0" w:line="240" w:lineRule="auto"/>
              <w:ind w:left="0" w:right="0" w:firstLine="0"/>
              <w:jc w:val="left"/>
              <w:rPr>
                <w:rFonts w:ascii="Trebuchet MS" w:eastAsia="Trebuchet MS" w:hAnsi="Trebuchet MS"/>
                <w:color w:val="auto"/>
                <w:position w:val="0"/>
                <w:sz w:val="22"/>
                <w:szCs w:val="22"/>
              </w:rPr>
            </w:pPr>
            <w:r>
              <w:rPr>
                <w:rFonts w:ascii="Trebuchet MS" w:eastAsia="Trebuchet MS" w:hAnsi="Trebuchet MS"/>
                <w:color w:val="auto"/>
                <w:position w:val="0"/>
                <w:sz w:val="22"/>
                <w:szCs w:val="22"/>
              </w:rPr>
              <w:t>Team</w:t>
            </w:r>
            <w:r>
              <w:rPr>
                <w:rFonts w:ascii="Trebuchet MS" w:eastAsia="Trebuchet MS" w:hAnsi="Trebuchet MS"/>
                <w:color w:val="auto"/>
                <w:spacing w:val="-11"/>
                <w:position w:val="0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/>
                <w:color w:val="auto"/>
                <w:position w:val="0"/>
                <w:sz w:val="22"/>
                <w:szCs w:val="22"/>
              </w:rPr>
              <w:t>ID</w:t>
            </w:r>
          </w:p>
        </w:tc>
        <w:tc>
          <w:tcPr>
            <w:tcW w:w="4520" w:type="dxa"/>
          </w:tcPr>
          <w:p>
            <w:pPr>
              <w:pStyle w:val="18"/>
              <w:wordWrap/>
              <w:autoSpaceDE w:val="0"/>
              <w:autoSpaceDN w:val="0"/>
              <w:spacing w:before="0" w:after="0" w:line="240" w:lineRule="auto"/>
              <w:ind w:left="104" w:right="0" w:firstLine="0"/>
              <w:jc w:val="left"/>
              <w:rPr>
                <w:rFonts w:ascii="Trebuchet MS" w:eastAsia="Trebuchet MS" w:hAnsi="Trebuchet MS"/>
                <w:color w:val="auto"/>
                <w:position w:val="0"/>
                <w:sz w:val="22"/>
                <w:szCs w:val="22"/>
              </w:rPr>
            </w:pPr>
            <w:r>
              <w:rPr>
                <w:rFonts w:ascii="Trebuchet MS" w:eastAsia="Trebuchet MS" w:hAnsi="Trebuchet MS"/>
                <w:color w:val="auto"/>
                <w:position w:val="0"/>
                <w:sz w:val="22"/>
                <w:szCs w:val="22"/>
              </w:rPr>
              <w:t>NM2023TMIDO70</w:t>
            </w:r>
            <w:r>
              <w:rPr>
                <w:rFonts w:ascii="Trebuchet MS" w:eastAsia="Trebuchet MS" w:hAnsi="Trebuchet MS"/>
                <w:color w:val="auto"/>
                <w:position w:val="0"/>
                <w:sz w:val="22"/>
                <w:szCs w:val="22"/>
              </w:rPr>
              <w:t>87</w:t>
            </w:r>
          </w:p>
        </w:tc>
      </w:tr>
      <w:tr>
        <w:trPr>
          <w:trHeight w:val="250"/>
          <w:hidden/>
        </w:trPr>
        <w:tc>
          <w:tcPr>
            <w:tcW w:w="4500" w:type="dxa"/>
          </w:tcPr>
          <w:p>
            <w:pPr>
              <w:pStyle w:val="18"/>
              <w:wordWrap/>
              <w:autoSpaceDE w:val="0"/>
              <w:autoSpaceDN w:val="0"/>
              <w:spacing w:before="0" w:after="0" w:line="240" w:lineRule="auto"/>
              <w:ind w:left="0" w:right="0" w:firstLine="0"/>
              <w:jc w:val="left"/>
              <w:rPr>
                <w:rFonts w:ascii="Trebuchet MS" w:eastAsia="Trebuchet MS" w:hAnsi="Trebuchet MS"/>
                <w:color w:val="auto"/>
                <w:position w:val="0"/>
                <w:sz w:val="22"/>
                <w:szCs w:val="22"/>
              </w:rPr>
            </w:pPr>
            <w:r>
              <w:rPr>
                <w:rFonts w:ascii="Trebuchet MS" w:eastAsia="Trebuchet MS" w:hAnsi="Trebuchet MS"/>
                <w:color w:val="auto"/>
                <w:position w:val="0"/>
                <w:sz w:val="22"/>
                <w:szCs w:val="22"/>
              </w:rPr>
              <w:t>Project</w:t>
            </w:r>
            <w:r>
              <w:rPr>
                <w:rFonts w:ascii="Trebuchet MS" w:eastAsia="Trebuchet MS" w:hAnsi="Trebuchet MS"/>
                <w:color w:val="auto"/>
                <w:spacing w:val="-6"/>
                <w:position w:val="0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/>
                <w:color w:val="auto"/>
                <w:position w:val="0"/>
                <w:sz w:val="22"/>
                <w:szCs w:val="22"/>
              </w:rPr>
              <w:t>Name</w:t>
            </w:r>
          </w:p>
        </w:tc>
        <w:tc>
          <w:tcPr>
            <w:tcW w:w="4520" w:type="dxa"/>
          </w:tcPr>
          <w:p>
            <w:pPr>
              <w:pStyle w:val="18"/>
              <w:wordWrap/>
              <w:autoSpaceDE w:val="0"/>
              <w:autoSpaceDN w:val="0"/>
              <w:spacing w:before="0" w:after="0" w:line="240" w:lineRule="auto"/>
              <w:ind w:left="0" w:right="0" w:firstLine="0"/>
              <w:jc w:val="left"/>
              <w:rPr>
                <w:rFonts w:ascii="Trebuchet MS" w:eastAsia="Trebuchet MS" w:hAnsi="Trebuchet MS"/>
                <w:color w:val="auto"/>
                <w:position w:val="0"/>
                <w:sz w:val="22"/>
                <w:szCs w:val="22"/>
              </w:rPr>
            </w:pPr>
            <w:r>
              <w:rPr>
                <w:rFonts w:ascii="Trebuchet MS" w:eastAsia="Trebuchet MS" w:hAnsi="Trebuchet MS"/>
                <w:color w:val="auto"/>
                <w:position w:val="0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/>
                <w:color w:val="auto"/>
                <w:position w:val="0"/>
                <w:sz w:val="22"/>
                <w:szCs w:val="22"/>
              </w:rPr>
              <w:t>The Meme Museum</w:t>
            </w:r>
            <w:bookmarkStart w:id="0" w:name="_GoBack"/>
            <w:bookmarkEnd w:id="0"/>
          </w:p>
        </w:tc>
      </w:tr>
      <w:tr>
        <w:trPr>
          <w:trHeight w:val="249"/>
          <w:hidden/>
        </w:trPr>
        <w:tc>
          <w:tcPr>
            <w:tcW w:w="4500" w:type="dxa"/>
          </w:tcPr>
          <w:p>
            <w:pPr>
              <w:pStyle w:val="18"/>
              <w:wordWrap/>
              <w:autoSpaceDE w:val="0"/>
              <w:autoSpaceDN w:val="0"/>
              <w:spacing w:before="2" w:after="0" w:line="228" w:lineRule="exact"/>
              <w:ind w:left="0" w:right="0" w:firstLine="0"/>
              <w:jc w:val="left"/>
              <w:rPr>
                <w:rFonts w:ascii="Trebuchet MS" w:eastAsia="Trebuchet MS" w:hAnsi="Trebuchet MS"/>
                <w:color w:val="auto"/>
                <w:position w:val="0"/>
                <w:sz w:val="22"/>
                <w:szCs w:val="22"/>
              </w:rPr>
            </w:pPr>
            <w:r>
              <w:rPr>
                <w:rFonts w:ascii="Trebuchet MS" w:eastAsia="Trebuchet MS" w:hAnsi="Trebuchet MS"/>
                <w:color w:val="auto"/>
                <w:position w:val="0"/>
                <w:sz w:val="22"/>
                <w:szCs w:val="22"/>
              </w:rPr>
              <w:t>Maximum</w:t>
            </w:r>
            <w:r>
              <w:rPr>
                <w:rFonts w:ascii="Trebuchet MS" w:eastAsia="Trebuchet MS" w:hAnsi="Trebuchet MS"/>
                <w:color w:val="auto"/>
                <w:spacing w:val="-7"/>
                <w:position w:val="0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/>
                <w:color w:val="auto"/>
                <w:position w:val="0"/>
                <w:sz w:val="22"/>
                <w:szCs w:val="22"/>
              </w:rPr>
              <w:t>Marks</w:t>
            </w:r>
          </w:p>
        </w:tc>
        <w:tc>
          <w:tcPr>
            <w:tcW w:w="4520" w:type="dxa"/>
          </w:tcPr>
          <w:p>
            <w:pPr>
              <w:pStyle w:val="18"/>
              <w:wordWrap/>
              <w:autoSpaceDE w:val="0"/>
              <w:autoSpaceDN w:val="0"/>
              <w:spacing w:before="2" w:after="0" w:line="228" w:lineRule="exact"/>
              <w:ind w:left="104" w:right="0" w:firstLine="0"/>
              <w:jc w:val="left"/>
              <w:rPr>
                <w:rFonts w:ascii="Trebuchet MS" w:eastAsia="Trebuchet MS" w:hAnsi="Trebuchet MS"/>
                <w:color w:val="auto"/>
                <w:position w:val="0"/>
                <w:sz w:val="22"/>
                <w:szCs w:val="22"/>
              </w:rPr>
            </w:pPr>
            <w:r>
              <w:rPr>
                <w:rFonts w:ascii="Trebuchet MS" w:eastAsia="Trebuchet MS" w:hAnsi="Trebuchet MS"/>
                <w:color w:val="auto"/>
                <w:position w:val="0"/>
                <w:sz w:val="22"/>
                <w:szCs w:val="22"/>
              </w:rPr>
              <w:t>4</w:t>
            </w:r>
            <w:r>
              <w:rPr>
                <w:rFonts w:ascii="Trebuchet MS" w:eastAsia="Trebuchet MS" w:hAnsi="Trebuchet MS"/>
                <w:color w:val="auto"/>
                <w:spacing w:val="-4"/>
                <w:position w:val="0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/>
                <w:color w:val="auto"/>
                <w:position w:val="0"/>
                <w:sz w:val="22"/>
                <w:szCs w:val="22"/>
              </w:rPr>
              <w:t>Marks</w:t>
            </w:r>
          </w:p>
        </w:tc>
      </w:tr>
    </w:tbl>
    <w:p>
      <w:pPr>
        <w:pStyle w:val="17"/>
        <w:wordWrap/>
        <w:autoSpaceDE w:val="0"/>
        <w:autoSpaceDN w:val="0"/>
        <w:spacing w:before="3" w:after="1" w:line="240" w:lineRule="auto"/>
        <w:ind w:left="0" w:right="0" w:firstLine="0"/>
        <w:jc w:val="left"/>
        <w:rPr>
          <w:rFonts w:ascii="Trebuchet MS" w:eastAsia="Trebuchet MS" w:hAnsi="Trebuchet MS"/>
          <w:b/>
          <w:color w:val="auto"/>
          <w:position w:val="0"/>
          <w:sz w:val="28"/>
          <w:szCs w:val="28"/>
        </w:rPr>
      </w:pPr>
    </w:p>
    <w:p>
      <w:pPr>
        <w:pStyle w:val="17"/>
        <w:wordWrap/>
        <w:autoSpaceDE w:val="0"/>
        <w:autoSpaceDN w:val="0"/>
        <w:spacing w:before="11" w:after="0" w:line="240" w:lineRule="auto"/>
        <w:ind w:left="0" w:right="0" w:firstLine="0"/>
        <w:jc w:val="left"/>
        <w:rPr>
          <w:rFonts w:ascii="Trebuchet MS" w:eastAsia="Trebuchet MS" w:hAnsi="Trebuchet MS"/>
          <w:b/>
          <w:color w:val="auto"/>
          <w:position w:val="0"/>
          <w:sz w:val="39"/>
          <w:szCs w:val="39"/>
        </w:rPr>
      </w:pPr>
    </w:p>
    <w:p>
      <w:pPr>
        <w:wordWrap/>
        <w:autoSpaceDE w:val="0"/>
        <w:autoSpaceDN w:val="0"/>
        <w:spacing w:before="76" w:after="0" w:line="240" w:lineRule="auto"/>
        <w:ind w:left="7087" w:right="0" w:firstLine="0"/>
        <w:jc w:val="left"/>
        <w:rPr>
          <w:rFonts w:ascii="MS UI Gothic" w:eastAsia="MS UI Gothic" w:hAnsi="MS UI Gothic"/>
          <w:color w:val="FFFFFF"/>
          <w:w w:val="102"/>
          <w:position w:val="0"/>
          <w:sz w:val="25"/>
          <w:szCs w:val="25"/>
        </w:rPr>
      </w:pPr>
    </w:p>
    <w:p>
      <w:pPr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MS UI Gothic" w:eastAsia="MS UI Gothic" w:hAnsi="MS UI Gothic"/>
          <w:color w:val="FFFFFF"/>
          <w:w w:val="102"/>
          <w:position w:val="0"/>
          <w:sz w:val="25"/>
          <w:szCs w:val="25"/>
        </w:rPr>
      </w:pPr>
      <w:r>
        <w:br w:type="page"/>
      </w:r>
    </w:p>
    <w:p>
      <w:pPr>
        <w:wordWrap/>
        <w:autoSpaceDE w:val="0"/>
        <w:autoSpaceDN w:val="0"/>
        <w:spacing w:before="76" w:after="0" w:line="240" w:lineRule="auto"/>
        <w:ind w:left="7087" w:right="0" w:firstLine="0"/>
        <w:jc w:val="left"/>
        <w:rPr>
          <w:rFonts w:ascii="MS UI Gothic" w:eastAsia="MS UI Gothic" w:hAnsi="MS UI Gothic"/>
          <w:color w:val="auto"/>
          <w:position w:val="0"/>
          <w:sz w:val="25"/>
          <w:szCs w:val="25"/>
        </w:rPr>
      </w:pPr>
      <w:r>
        <w:rPr>
          <w:rFonts w:ascii="MS UI Gothic" w:eastAsia="MS UI Gothic" w:hAnsi="MS UI Gothic"/>
          <w:color w:val="FFFFFF"/>
          <w:w w:val="102"/>
          <w:position w:val="0"/>
          <w:sz w:val="25"/>
          <w:szCs w:val="25"/>
        </w:rPr>
        <w:t>✴</w:t>
      </w:r>
    </w:p>
    <w:p>
      <w:pPr>
        <w:pStyle w:val="17"/>
        <w:wordWrap/>
        <w:autoSpaceDE w:val="0"/>
        <w:autoSpaceDN w:val="0"/>
        <w:spacing w:before="3" w:after="0" w:line="240" w:lineRule="auto"/>
        <w:ind w:left="0" w:right="0" w:firstLine="0"/>
        <w:jc w:val="left"/>
        <w:rPr>
          <w:rFonts w:ascii="MS UI Gothic" w:eastAsia="Trebuchet MS" w:hAnsi="MS UI Gothic"/>
          <w:color w:val="auto"/>
          <w:position w:val="0"/>
          <w:sz w:val="22"/>
          <w:szCs w:val="22"/>
        </w:rPr>
      </w:pPr>
    </w:p>
    <w:p>
      <w:pPr>
        <w:wordWrap/>
        <w:autoSpaceDE w:val="0"/>
        <w:autoSpaceDN w:val="0"/>
        <w:spacing w:before="1" w:after="0" w:line="240" w:lineRule="auto"/>
        <w:ind w:left="7015" w:right="0" w:firstLine="0"/>
        <w:jc w:val="left"/>
        <w:rPr>
          <w:rFonts w:ascii="Trebuchet MS" w:eastAsia="Trebuchet MS" w:hAnsi="Trebuchet MS"/>
          <w:b/>
          <w:color w:val="auto"/>
          <w:position w:val="0"/>
          <w:sz w:val="38"/>
          <w:szCs w:val="38"/>
        </w:rPr>
      </w:pPr>
      <w:r>
        <w:rPr>
          <w:rFonts w:ascii="Trebuchet MS" w:eastAsia="Trebuchet MS" w:hAnsi="Trebuchet MS"/>
          <w:b/>
          <w:color w:val="292929"/>
          <w:position w:val="0"/>
          <w:sz w:val="38"/>
          <w:szCs w:val="38"/>
        </w:rPr>
        <w:t>Develop</w:t>
      </w:r>
      <w:r>
        <w:rPr>
          <w:rFonts w:ascii="Trebuchet MS" w:eastAsia="Trebuchet MS" w:hAnsi="Trebuchet MS"/>
          <w:b/>
          <w:color w:val="292929"/>
          <w:spacing w:val="-25"/>
          <w:position w:val="0"/>
          <w:sz w:val="38"/>
          <w:szCs w:val="38"/>
        </w:rPr>
        <w:t xml:space="preserve"> </w:t>
      </w:r>
      <w:r>
        <w:rPr>
          <w:rFonts w:ascii="Trebuchet MS" w:eastAsia="Trebuchet MS" w:hAnsi="Trebuchet MS"/>
          <w:b/>
          <w:color w:val="292929"/>
          <w:position w:val="0"/>
          <w:sz w:val="38"/>
          <w:szCs w:val="38"/>
        </w:rPr>
        <w:t>shared</w:t>
      </w:r>
      <w:r>
        <w:rPr>
          <w:rFonts w:ascii="Trebuchet MS" w:eastAsia="Trebuchet MS" w:hAnsi="Trebuchet MS"/>
          <w:b/>
          <w:color w:val="292929"/>
          <w:spacing w:val="-25"/>
          <w:position w:val="0"/>
          <w:sz w:val="38"/>
          <w:szCs w:val="38"/>
        </w:rPr>
        <w:t xml:space="preserve"> </w:t>
      </w:r>
      <w:r>
        <w:rPr>
          <w:rFonts w:ascii="Trebuchet MS" w:eastAsia="Trebuchet MS" w:hAnsi="Trebuchet MS"/>
          <w:b/>
          <w:color w:val="292929"/>
          <w:position w:val="0"/>
          <w:sz w:val="38"/>
          <w:szCs w:val="38"/>
        </w:rPr>
        <w:t>understanding</w:t>
      </w:r>
      <w:r>
        <w:rPr>
          <w:rFonts w:ascii="Trebuchet MS" w:eastAsia="Trebuchet MS" w:hAnsi="Trebuchet MS"/>
          <w:b/>
          <w:color w:val="292929"/>
          <w:spacing w:val="-25"/>
          <w:position w:val="0"/>
          <w:sz w:val="38"/>
          <w:szCs w:val="38"/>
        </w:rPr>
        <w:t xml:space="preserve"> </w:t>
      </w:r>
      <w:r>
        <w:rPr>
          <w:rFonts w:ascii="Trebuchet MS" w:eastAsia="Trebuchet MS" w:hAnsi="Trebuchet MS"/>
          <w:b/>
          <w:color w:val="292929"/>
          <w:position w:val="0"/>
          <w:sz w:val="38"/>
          <w:szCs w:val="38"/>
        </w:rPr>
        <w:t>and</w:t>
      </w:r>
      <w:r>
        <w:rPr>
          <w:rFonts w:ascii="Trebuchet MS" w:eastAsia="Trebuchet MS" w:hAnsi="Trebuchet MS"/>
          <w:b/>
          <w:color w:val="292929"/>
          <w:spacing w:val="-25"/>
          <w:position w:val="0"/>
          <w:sz w:val="38"/>
          <w:szCs w:val="38"/>
        </w:rPr>
        <w:t xml:space="preserve"> </w:t>
      </w:r>
      <w:r>
        <w:rPr>
          <w:rFonts w:ascii="Trebuchet MS" w:eastAsia="Trebuchet MS" w:hAnsi="Trebuchet MS"/>
          <w:b/>
          <w:color w:val="292929"/>
          <w:position w:val="0"/>
          <w:sz w:val="38"/>
          <w:szCs w:val="38"/>
        </w:rPr>
        <w:t>empathy</w:t>
      </w:r>
    </w:p>
    <w:p>
      <w:pPr>
        <w:wordWrap/>
        <w:autoSpaceDE w:val="0"/>
        <w:autoSpaceDN w:val="0"/>
        <w:spacing w:before="91" w:after="0" w:line="250" w:lineRule="auto"/>
        <w:ind w:left="7035" w:right="13900" w:firstLine="0"/>
        <w:jc w:val="left"/>
        <w:rPr>
          <w:rFonts w:ascii="Trebuchet MS" w:eastAsia="Trebuchet MS" w:hAnsi="Trebuchet MS"/>
          <w:color w:val="auto"/>
          <w:position w:val="0"/>
          <w:sz w:val="24"/>
          <w:szCs w:val="24"/>
        </w:rPr>
      </w:pPr>
      <w:r>
        <w:rPr>
          <w:rFonts w:ascii="Trebuchet MS" w:eastAsia="Trebuchet MS" w:hAnsi="Trebuchet MS"/>
          <w:color w:val="auto"/>
          <w:w w:val="95"/>
          <w:position w:val="0"/>
          <w:sz w:val="24"/>
          <w:szCs w:val="24"/>
        </w:rPr>
        <w:t>Summarize</w:t>
      </w:r>
      <w:r>
        <w:rPr>
          <w:rFonts w:ascii="Trebuchet MS" w:eastAsia="Trebuchet MS" w:hAnsi="Trebuchet MS"/>
          <w:color w:val="auto"/>
          <w:spacing w:val="5"/>
          <w:w w:val="95"/>
          <w:position w:val="0"/>
          <w:sz w:val="24"/>
          <w:szCs w:val="24"/>
        </w:rPr>
        <w:t xml:space="preserve"> </w:t>
      </w:r>
      <w:r>
        <w:rPr>
          <w:rFonts w:ascii="Trebuchet MS" w:eastAsia="Trebuchet MS" w:hAnsi="Trebuchet MS"/>
          <w:color w:val="auto"/>
          <w:w w:val="95"/>
          <w:position w:val="0"/>
          <w:sz w:val="24"/>
          <w:szCs w:val="24"/>
        </w:rPr>
        <w:t>the</w:t>
      </w:r>
      <w:r>
        <w:rPr>
          <w:rFonts w:ascii="Trebuchet MS" w:eastAsia="Trebuchet MS" w:hAnsi="Trebuchet MS"/>
          <w:color w:val="auto"/>
          <w:spacing w:val="6"/>
          <w:w w:val="95"/>
          <w:position w:val="0"/>
          <w:sz w:val="24"/>
          <w:szCs w:val="24"/>
        </w:rPr>
        <w:t xml:space="preserve"> </w:t>
      </w:r>
      <w:r>
        <w:rPr>
          <w:rFonts w:ascii="Trebuchet MS" w:eastAsia="Trebuchet MS" w:hAnsi="Trebuchet MS"/>
          <w:color w:val="auto"/>
          <w:w w:val="95"/>
          <w:position w:val="0"/>
          <w:sz w:val="24"/>
          <w:szCs w:val="24"/>
        </w:rPr>
        <w:t>data</w:t>
      </w:r>
      <w:r>
        <w:rPr>
          <w:rFonts w:ascii="Trebuchet MS" w:eastAsia="Trebuchet MS" w:hAnsi="Trebuchet MS"/>
          <w:color w:val="auto"/>
          <w:spacing w:val="6"/>
          <w:w w:val="95"/>
          <w:position w:val="0"/>
          <w:sz w:val="24"/>
          <w:szCs w:val="24"/>
        </w:rPr>
        <w:t xml:space="preserve"> </w:t>
      </w:r>
      <w:r>
        <w:rPr>
          <w:rFonts w:ascii="Trebuchet MS" w:eastAsia="Trebuchet MS" w:hAnsi="Trebuchet MS"/>
          <w:color w:val="auto"/>
          <w:w w:val="95"/>
          <w:position w:val="0"/>
          <w:sz w:val="24"/>
          <w:szCs w:val="24"/>
        </w:rPr>
        <w:t>you</w:t>
      </w:r>
      <w:r>
        <w:rPr>
          <w:rFonts w:ascii="Trebuchet MS" w:eastAsia="Trebuchet MS" w:hAnsi="Trebuchet MS"/>
          <w:color w:val="auto"/>
          <w:spacing w:val="6"/>
          <w:w w:val="95"/>
          <w:position w:val="0"/>
          <w:sz w:val="24"/>
          <w:szCs w:val="24"/>
        </w:rPr>
        <w:t xml:space="preserve"> </w:t>
      </w:r>
      <w:r>
        <w:rPr>
          <w:rFonts w:ascii="Trebuchet MS" w:eastAsia="Trebuchet MS" w:hAnsi="Trebuchet MS"/>
          <w:color w:val="auto"/>
          <w:w w:val="95"/>
          <w:position w:val="0"/>
          <w:sz w:val="24"/>
          <w:szCs w:val="24"/>
        </w:rPr>
        <w:t>have</w:t>
      </w:r>
      <w:r>
        <w:rPr>
          <w:rFonts w:ascii="Trebuchet MS" w:eastAsia="Trebuchet MS" w:hAnsi="Trebuchet MS"/>
          <w:color w:val="auto"/>
          <w:spacing w:val="6"/>
          <w:w w:val="95"/>
          <w:position w:val="0"/>
          <w:sz w:val="24"/>
          <w:szCs w:val="24"/>
        </w:rPr>
        <w:t xml:space="preserve"> </w:t>
      </w:r>
      <w:r>
        <w:rPr>
          <w:rFonts w:ascii="Trebuchet MS" w:eastAsia="Trebuchet MS" w:hAnsi="Trebuchet MS"/>
          <w:color w:val="auto"/>
          <w:w w:val="95"/>
          <w:position w:val="0"/>
          <w:sz w:val="24"/>
          <w:szCs w:val="24"/>
        </w:rPr>
        <w:t>gathered</w:t>
      </w:r>
      <w:r>
        <w:rPr>
          <w:rFonts w:ascii="Trebuchet MS" w:eastAsia="Trebuchet MS" w:hAnsi="Trebuchet MS"/>
          <w:color w:val="auto"/>
          <w:spacing w:val="6"/>
          <w:w w:val="95"/>
          <w:position w:val="0"/>
          <w:sz w:val="24"/>
          <w:szCs w:val="24"/>
        </w:rPr>
        <w:t xml:space="preserve"> </w:t>
      </w:r>
      <w:r>
        <w:rPr>
          <w:rFonts w:ascii="Trebuchet MS" w:eastAsia="Trebuchet MS" w:hAnsi="Trebuchet MS"/>
          <w:color w:val="auto"/>
          <w:w w:val="95"/>
          <w:position w:val="0"/>
          <w:sz w:val="24"/>
          <w:szCs w:val="24"/>
        </w:rPr>
        <w:t>related</w:t>
      </w:r>
      <w:r>
        <w:rPr>
          <w:rFonts w:ascii="Trebuchet MS" w:eastAsia="Trebuchet MS" w:hAnsi="Trebuchet MS"/>
          <w:color w:val="auto"/>
          <w:spacing w:val="6"/>
          <w:w w:val="95"/>
          <w:position w:val="0"/>
          <w:sz w:val="24"/>
          <w:szCs w:val="24"/>
        </w:rPr>
        <w:t xml:space="preserve"> </w:t>
      </w:r>
      <w:r>
        <w:rPr>
          <w:rFonts w:ascii="Trebuchet MS" w:eastAsia="Trebuchet MS" w:hAnsi="Trebuchet MS"/>
          <w:color w:val="auto"/>
          <w:w w:val="95"/>
          <w:position w:val="0"/>
          <w:sz w:val="24"/>
          <w:szCs w:val="24"/>
        </w:rPr>
        <w:t>to</w:t>
      </w:r>
      <w:r>
        <w:rPr>
          <w:rFonts w:ascii="Trebuchet MS" w:eastAsia="Trebuchet MS" w:hAnsi="Trebuchet MS"/>
          <w:color w:val="auto"/>
          <w:spacing w:val="5"/>
          <w:w w:val="95"/>
          <w:position w:val="0"/>
          <w:sz w:val="24"/>
          <w:szCs w:val="24"/>
        </w:rPr>
        <w:t xml:space="preserve"> </w:t>
      </w:r>
      <w:r>
        <w:rPr>
          <w:rFonts w:ascii="Trebuchet MS" w:eastAsia="Trebuchet MS" w:hAnsi="Trebuchet MS"/>
          <w:color w:val="auto"/>
          <w:w w:val="95"/>
          <w:position w:val="0"/>
          <w:sz w:val="24"/>
          <w:szCs w:val="24"/>
        </w:rPr>
        <w:t>the</w:t>
      </w:r>
      <w:r>
        <w:rPr>
          <w:rFonts w:ascii="Trebuchet MS" w:eastAsia="Trebuchet MS" w:hAnsi="Trebuchet MS"/>
          <w:color w:val="auto"/>
          <w:spacing w:val="6"/>
          <w:w w:val="95"/>
          <w:position w:val="0"/>
          <w:sz w:val="24"/>
          <w:szCs w:val="24"/>
        </w:rPr>
        <w:t xml:space="preserve"> </w:t>
      </w:r>
      <w:r>
        <w:rPr>
          <w:rFonts w:ascii="Trebuchet MS" w:eastAsia="Trebuchet MS" w:hAnsi="Trebuchet MS"/>
          <w:color w:val="auto"/>
          <w:w w:val="95"/>
          <w:position w:val="0"/>
          <w:sz w:val="24"/>
          <w:szCs w:val="24"/>
        </w:rPr>
        <w:t>people</w:t>
      </w:r>
      <w:r>
        <w:rPr>
          <w:rFonts w:ascii="Trebuchet MS" w:eastAsia="Trebuchet MS" w:hAnsi="Trebuchet MS"/>
          <w:color w:val="auto"/>
          <w:spacing w:val="6"/>
          <w:w w:val="95"/>
          <w:position w:val="0"/>
          <w:sz w:val="24"/>
          <w:szCs w:val="24"/>
        </w:rPr>
        <w:t xml:space="preserve"> </w:t>
      </w:r>
      <w:r>
        <w:rPr>
          <w:rFonts w:ascii="Trebuchet MS" w:eastAsia="Trebuchet MS" w:hAnsi="Trebuchet MS"/>
          <w:color w:val="auto"/>
          <w:w w:val="95"/>
          <w:position w:val="0"/>
          <w:sz w:val="24"/>
          <w:szCs w:val="24"/>
        </w:rPr>
        <w:t>that</w:t>
      </w:r>
      <w:r>
        <w:rPr>
          <w:rFonts w:ascii="Trebuchet MS" w:eastAsia="Trebuchet MS" w:hAnsi="Trebuchet MS"/>
          <w:color w:val="auto"/>
          <w:spacing w:val="6"/>
          <w:w w:val="95"/>
          <w:position w:val="0"/>
          <w:sz w:val="24"/>
          <w:szCs w:val="24"/>
        </w:rPr>
        <w:t xml:space="preserve"> </w:t>
      </w:r>
      <w:r>
        <w:rPr>
          <w:rFonts w:ascii="Trebuchet MS" w:eastAsia="Trebuchet MS" w:hAnsi="Trebuchet MS"/>
          <w:color w:val="auto"/>
          <w:w w:val="95"/>
          <w:position w:val="0"/>
          <w:sz w:val="24"/>
          <w:szCs w:val="24"/>
        </w:rPr>
        <w:t>are</w:t>
      </w:r>
      <w:r>
        <w:rPr>
          <w:rFonts w:ascii="Trebuchet MS" w:eastAsia="Trebuchet MS" w:hAnsi="Trebuchet MS"/>
          <w:color w:val="auto"/>
          <w:spacing w:val="-66"/>
          <w:w w:val="95"/>
          <w:position w:val="0"/>
          <w:sz w:val="24"/>
          <w:szCs w:val="24"/>
        </w:rPr>
        <w:t xml:space="preserve"> </w:t>
      </w:r>
      <w:r>
        <w:rPr>
          <w:rFonts w:ascii="Trebuchet MS" w:eastAsia="Trebuchet MS" w:hAnsi="Trebuchet MS"/>
          <w:color w:val="auto"/>
          <w:w w:val="95"/>
          <w:position w:val="0"/>
          <w:sz w:val="24"/>
          <w:szCs w:val="24"/>
        </w:rPr>
        <w:t>impacted by your work. It will help you generate ideas, prioritize</w:t>
      </w:r>
      <w:r>
        <w:rPr>
          <w:rFonts w:ascii="Trebuchet MS" w:eastAsia="Trebuchet MS" w:hAnsi="Trebuchet MS"/>
          <w:color w:val="auto"/>
          <w:spacing w:val="1"/>
          <w:w w:val="95"/>
          <w:position w:val="0"/>
          <w:sz w:val="24"/>
          <w:szCs w:val="24"/>
        </w:rPr>
        <w:t xml:space="preserve"> </w:t>
      </w:r>
      <w:r>
        <w:rPr>
          <w:rFonts w:ascii="Trebuchet MS" w:eastAsia="Trebuchet MS" w:hAnsi="Trebuchet MS"/>
          <w:color w:val="auto"/>
          <w:position w:val="0"/>
          <w:sz w:val="24"/>
          <w:szCs w:val="24"/>
        </w:rPr>
        <w:t>features,</w:t>
      </w:r>
      <w:r>
        <w:rPr>
          <w:rFonts w:ascii="Trebuchet MS" w:eastAsia="Trebuchet MS" w:hAnsi="Trebuchet MS"/>
          <w:color w:val="auto"/>
          <w:spacing w:val="-12"/>
          <w:position w:val="0"/>
          <w:sz w:val="24"/>
          <w:szCs w:val="24"/>
        </w:rPr>
        <w:t xml:space="preserve"> </w:t>
      </w:r>
      <w:r>
        <w:rPr>
          <w:rFonts w:ascii="Trebuchet MS" w:eastAsia="Trebuchet MS" w:hAnsi="Trebuchet MS"/>
          <w:color w:val="auto"/>
          <w:position w:val="0"/>
          <w:sz w:val="24"/>
          <w:szCs w:val="24"/>
        </w:rPr>
        <w:t>or</w:t>
      </w:r>
      <w:r>
        <w:rPr>
          <w:rFonts w:ascii="Trebuchet MS" w:eastAsia="Trebuchet MS" w:hAnsi="Trebuchet MS"/>
          <w:color w:val="auto"/>
          <w:spacing w:val="-12"/>
          <w:position w:val="0"/>
          <w:sz w:val="24"/>
          <w:szCs w:val="24"/>
        </w:rPr>
        <w:t xml:space="preserve"> </w:t>
      </w:r>
      <w:r>
        <w:rPr>
          <w:rFonts w:ascii="Trebuchet MS" w:eastAsia="Trebuchet MS" w:hAnsi="Trebuchet MS"/>
          <w:color w:val="auto"/>
          <w:position w:val="0"/>
          <w:sz w:val="24"/>
          <w:szCs w:val="24"/>
        </w:rPr>
        <w:t>discuss</w:t>
      </w:r>
      <w:r>
        <w:rPr>
          <w:rFonts w:ascii="Trebuchet MS" w:eastAsia="Trebuchet MS" w:hAnsi="Trebuchet MS"/>
          <w:color w:val="auto"/>
          <w:spacing w:val="-12"/>
          <w:position w:val="0"/>
          <w:sz w:val="24"/>
          <w:szCs w:val="24"/>
        </w:rPr>
        <w:t xml:space="preserve"> </w:t>
      </w:r>
      <w:r>
        <w:rPr>
          <w:rFonts w:ascii="Trebuchet MS" w:eastAsia="Trebuchet MS" w:hAnsi="Trebuchet MS"/>
          <w:color w:val="auto"/>
          <w:position w:val="0"/>
          <w:sz w:val="24"/>
          <w:szCs w:val="24"/>
        </w:rPr>
        <w:t>decisions.</w:t>
      </w: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color w:val="auto"/>
          <w:position w:val="0"/>
          <w:sz w:val="20"/>
          <w:szCs w:val="20"/>
        </w:rPr>
      </w:pP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color w:val="auto"/>
          <w:position w:val="0"/>
          <w:sz w:val="20"/>
          <w:szCs w:val="20"/>
        </w:rPr>
      </w:pP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color w:val="auto"/>
          <w:position w:val="0"/>
          <w:sz w:val="20"/>
          <w:szCs w:val="20"/>
        </w:rPr>
      </w:pPr>
    </w:p>
    <w:p>
      <w:pPr>
        <w:pStyle w:val="17"/>
        <w:wordWrap/>
        <w:autoSpaceDE w:val="0"/>
        <w:autoSpaceDN w:val="0"/>
        <w:spacing w:before="8" w:after="0" w:line="240" w:lineRule="auto"/>
        <w:ind w:left="0" w:right="0" w:firstLine="0"/>
        <w:jc w:val="left"/>
        <w:rPr>
          <w:rFonts w:ascii="Trebuchet MS" w:eastAsia="Trebuchet MS" w:hAnsi="Trebuchet MS"/>
          <w:color w:val="auto"/>
          <w:position w:val="0"/>
          <w:sz w:val="28"/>
          <w:szCs w:val="28"/>
        </w:rPr>
      </w:pPr>
    </w:p>
    <w:p>
      <w:pPr>
        <w:wordWrap/>
        <w:autoSpaceDE w:val="0"/>
        <w:autoSpaceDN w:val="0"/>
        <w:spacing w:before="8" w:after="0" w:line="240" w:lineRule="auto"/>
        <w:ind w:left="0" w:right="0" w:firstLine="0"/>
        <w:jc w:val="left"/>
        <w:rPr>
          <w:rFonts w:ascii="Trebuchet MS" w:eastAsia="Trebuchet MS" w:hAnsi="Trebuchet MS"/>
          <w:color w:val="auto"/>
          <w:position w:val="0"/>
          <w:sz w:val="28"/>
          <w:szCs w:val="28"/>
        </w:rPr>
        <w:sectPr>
          <w:type w:val="continuous"/>
          <w:pgSz w:w="31660" w:h="25630" w:orient="landscape"/>
          <w:pgMar w:top="1000" w:right="1300" w:bottom="280" w:left="1760" w:header="0" w:footer="0" w:gutter="0"/>
          <w:pgNumType/>
          <w:docGrid w:linePitch="360" w:charSpace="47104"/>
        </w:sectPr>
      </w:pPr>
    </w:p>
    <w:p>
      <w:pPr>
        <w:pStyle w:val="15"/>
        <w:wordWrap/>
        <w:autoSpaceDE w:val="0"/>
        <w:autoSpaceDN w:val="0"/>
        <w:spacing w:before="95" w:after="0" w:line="254" w:lineRule="auto"/>
        <w:ind w:left="119" w:right="36" w:firstLine="0"/>
        <w:jc w:val="left"/>
        <w:rPr>
          <w:rFonts w:ascii="Trebuchet MS" w:eastAsia="Trebuchet MS" w:hAnsi="Trebuchet MS"/>
          <w:b/>
          <w:color w:val="auto"/>
          <w:position w:val="0"/>
          <w:sz w:val="61"/>
          <w:szCs w:val="61"/>
        </w:rPr>
      </w:pPr>
      <w:r>
        <w:rPr>
          <w:rFonts w:ascii="Trebuchet MS" w:eastAsia="Trebuchet MS" w:hAnsi="Trebuchet MS"/>
          <w:b/>
          <w:color w:val="auto"/>
          <w:position w:val="0"/>
          <w:sz w:val="61"/>
          <w:szCs w:val="61"/>
        </w:rPr>
        <w:t>Empathy</w:t>
      </w:r>
      <w:r>
        <w:rPr>
          <w:rFonts w:ascii="Trebuchet MS" w:eastAsia="Trebuchet MS" w:hAnsi="Trebuchet MS"/>
          <w:b/>
          <w:color w:val="auto"/>
          <w:spacing w:val="-43"/>
          <w:position w:val="0"/>
          <w:sz w:val="61"/>
          <w:szCs w:val="61"/>
        </w:rPr>
        <w:t xml:space="preserve"> </w:t>
      </w:r>
      <w:r>
        <w:rPr>
          <w:rFonts w:ascii="Trebuchet MS" w:eastAsia="Trebuchet MS" w:hAnsi="Trebuchet MS"/>
          <w:b/>
          <w:color w:val="auto"/>
          <w:position w:val="0"/>
          <w:sz w:val="61"/>
          <w:szCs w:val="61"/>
        </w:rPr>
        <w:t>map</w:t>
      </w:r>
      <w:r>
        <w:rPr>
          <w:rFonts w:ascii="Trebuchet MS" w:eastAsia="Trebuchet MS" w:hAnsi="Trebuchet MS"/>
          <w:b/>
          <w:color w:val="auto"/>
          <w:spacing w:val="-181"/>
          <w:position w:val="0"/>
          <w:sz w:val="61"/>
          <w:szCs w:val="61"/>
        </w:rPr>
        <w:t xml:space="preserve"> </w:t>
      </w:r>
      <w:r>
        <w:rPr>
          <w:rFonts w:ascii="Trebuchet MS" w:eastAsia="Trebuchet MS" w:hAnsi="Trebuchet MS"/>
          <w:b/>
          <w:color w:val="auto"/>
          <w:position w:val="0"/>
          <w:sz w:val="61"/>
          <w:szCs w:val="61"/>
        </w:rPr>
        <w:t>canvas</w:t>
      </w: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b/>
          <w:color w:val="auto"/>
          <w:position w:val="0"/>
          <w:sz w:val="22"/>
          <w:szCs w:val="22"/>
        </w:rPr>
      </w:pPr>
      <w:r>
        <w:br w:type="column"/>
      </w: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b/>
          <w:color w:val="auto"/>
          <w:position w:val="0"/>
          <w:sz w:val="22"/>
          <w:szCs w:val="22"/>
        </w:rPr>
      </w:pP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b/>
          <w:color w:val="auto"/>
          <w:position w:val="0"/>
          <w:sz w:val="22"/>
          <w:szCs w:val="22"/>
        </w:rPr>
      </w:pP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b/>
          <w:color w:val="auto"/>
          <w:position w:val="0"/>
          <w:sz w:val="22"/>
          <w:szCs w:val="22"/>
        </w:rPr>
      </w:pPr>
    </w:p>
    <w:p>
      <w:pPr>
        <w:pStyle w:val="2"/>
        <w:wordWrap/>
        <w:autoSpaceDE w:val="0"/>
        <w:autoSpaceDN w:val="0"/>
        <w:spacing w:before="171" w:after="0" w:line="240" w:lineRule="auto"/>
        <w:ind w:left="119" w:right="0" w:firstLine="0"/>
        <w:jc w:val="left"/>
        <w:outlineLvl w:val="1"/>
        <w:rPr>
          <w:rFonts w:ascii="Trebuchet MS" w:eastAsia="Trebuchet MS" w:hAnsi="Trebuchet MS"/>
          <w:b/>
          <w:color w:val="auto"/>
          <w:position w:val="0"/>
          <w:sz w:val="19"/>
          <w:szCs w:val="19"/>
        </w:rPr>
      </w:pPr>
      <w:r>
        <w:rPr>
          <w:rFonts w:ascii="Trebuchet MS" w:eastAsia="Trebuchet MS" w:hAnsi="Trebuchet MS"/>
          <w:b/>
          <w:color w:val="auto"/>
          <w:w w:val="104"/>
          <w:position w:val="0"/>
          <w:sz w:val="19"/>
          <w:szCs w:val="19"/>
        </w:rPr>
        <w:t>GOAL</w:t>
      </w: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b/>
          <w:color w:val="auto"/>
          <w:position w:val="0"/>
          <w:sz w:val="22"/>
          <w:szCs w:val="22"/>
        </w:rPr>
      </w:pPr>
      <w:r>
        <w:br w:type="column"/>
      </w: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b/>
          <w:color w:val="auto"/>
          <w:position w:val="0"/>
          <w:sz w:val="22"/>
          <w:szCs w:val="22"/>
        </w:rPr>
      </w:pP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b/>
          <w:color w:val="auto"/>
          <w:position w:val="0"/>
          <w:sz w:val="22"/>
          <w:szCs w:val="22"/>
        </w:rPr>
      </w:pPr>
    </w:p>
    <w:p>
      <w:pPr>
        <w:pStyle w:val="17"/>
        <w:wordWrap/>
        <w:autoSpaceDE w:val="0"/>
        <w:autoSpaceDN w:val="0"/>
        <w:spacing w:before="9" w:after="0" w:line="240" w:lineRule="auto"/>
        <w:ind w:left="0" w:right="0" w:firstLine="0"/>
        <w:jc w:val="left"/>
        <w:rPr>
          <w:rFonts w:ascii="Trebuchet MS" w:eastAsia="Trebuchet MS" w:hAnsi="Trebuchet MS"/>
          <w:b/>
          <w:color w:val="auto"/>
          <w:position w:val="0"/>
          <w:sz w:val="17"/>
          <w:szCs w:val="17"/>
        </w:rPr>
      </w:pPr>
    </w:p>
    <w:p>
      <w:pPr>
        <w:wordWrap/>
        <w:autoSpaceDE w:val="0"/>
        <w:autoSpaceDN w:val="0"/>
        <w:spacing w:before="0" w:after="0" w:line="240" w:lineRule="auto"/>
        <w:ind w:left="0" w:right="2605" w:firstLine="0"/>
        <w:jc w:val="right"/>
        <w:rPr>
          <w:rFonts w:ascii="Trebuchet MS" w:eastAsia="Trebuchet MS" w:hAnsi="Trebuchet MS"/>
          <w:b/>
          <w:color w:val="auto"/>
          <w:position w:val="0"/>
          <w:sz w:val="19"/>
          <w:szCs w:val="19"/>
        </w:rPr>
      </w:pPr>
      <w:r>
        <w:rPr>
          <w:rFonts w:ascii="Trebuchet MS" w:eastAsia="Trebuchet MS" w:hAnsi="Trebuchet MS"/>
          <w:b/>
          <w:color w:val="auto"/>
          <w:position w:val="0"/>
          <w:sz w:val="19"/>
          <w:szCs w:val="19"/>
        </w:rPr>
        <w:t>What</w:t>
      </w:r>
      <w:r>
        <w:rPr>
          <w:rFonts w:ascii="Trebuchet MS" w:eastAsia="Trebuchet MS" w:hAnsi="Trebuchet MS"/>
          <w:b/>
          <w:color w:val="auto"/>
          <w:spacing w:val="-10"/>
          <w:position w:val="0"/>
          <w:sz w:val="19"/>
          <w:szCs w:val="19"/>
        </w:rPr>
        <w:t xml:space="preserve"> </w:t>
      </w:r>
      <w:r>
        <w:rPr>
          <w:rFonts w:ascii="Trebuchet MS" w:eastAsia="Trebuchet MS" w:hAnsi="Trebuchet MS"/>
          <w:b/>
          <w:color w:val="auto"/>
          <w:position w:val="0"/>
          <w:sz w:val="19"/>
          <w:szCs w:val="19"/>
        </w:rPr>
        <w:t>do</w:t>
      </w:r>
      <w:r>
        <w:rPr>
          <w:rFonts w:ascii="Trebuchet MS" w:eastAsia="Trebuchet MS" w:hAnsi="Trebuchet MS"/>
          <w:b/>
          <w:color w:val="auto"/>
          <w:spacing w:val="-10"/>
          <w:position w:val="0"/>
          <w:sz w:val="19"/>
          <w:szCs w:val="19"/>
        </w:rPr>
        <w:t xml:space="preserve"> </w:t>
      </w:r>
      <w:r>
        <w:rPr>
          <w:rFonts w:ascii="Trebuchet MS" w:eastAsia="Trebuchet MS" w:hAnsi="Trebuchet MS"/>
          <w:b/>
          <w:color w:val="auto"/>
          <w:position w:val="0"/>
          <w:sz w:val="19"/>
          <w:szCs w:val="19"/>
        </w:rPr>
        <w:t>they</w:t>
      </w:r>
      <w:r>
        <w:rPr>
          <w:rFonts w:ascii="Trebuchet MS" w:eastAsia="Trebuchet MS" w:hAnsi="Trebuchet MS"/>
          <w:b/>
          <w:color w:val="auto"/>
          <w:spacing w:val="-10"/>
          <w:position w:val="0"/>
          <w:sz w:val="19"/>
          <w:szCs w:val="19"/>
        </w:rPr>
        <w:t xml:space="preserve"> </w:t>
      </w:r>
      <w:r>
        <w:rPr>
          <w:rFonts w:ascii="Trebuchet MS" w:eastAsia="Trebuchet MS" w:hAnsi="Trebuchet MS"/>
          <w:b/>
          <w:color w:val="auto"/>
          <w:position w:val="0"/>
          <w:sz w:val="19"/>
          <w:szCs w:val="19"/>
        </w:rPr>
        <w:t>need</w:t>
      </w:r>
      <w:r>
        <w:rPr>
          <w:rFonts w:ascii="Trebuchet MS" w:eastAsia="Trebuchet MS" w:hAnsi="Trebuchet MS"/>
          <w:b/>
          <w:color w:val="auto"/>
          <w:spacing w:val="-10"/>
          <w:position w:val="0"/>
          <w:sz w:val="19"/>
          <w:szCs w:val="19"/>
        </w:rPr>
        <w:t xml:space="preserve"> </w:t>
      </w:r>
      <w:r>
        <w:rPr>
          <w:rFonts w:ascii="Trebuchet MS" w:eastAsia="Trebuchet MS" w:hAnsi="Trebuchet MS"/>
          <w:b/>
          <w:color w:val="auto"/>
          <w:position w:val="0"/>
          <w:sz w:val="19"/>
          <w:szCs w:val="19"/>
        </w:rPr>
        <w:t>to</w:t>
      </w:r>
      <w:r>
        <w:rPr>
          <w:rFonts w:ascii="Trebuchet MS" w:eastAsia="Trebuchet MS" w:hAnsi="Trebuchet MS"/>
          <w:b/>
          <w:color w:val="auto"/>
          <w:spacing w:val="-10"/>
          <w:position w:val="0"/>
          <w:sz w:val="19"/>
          <w:szCs w:val="19"/>
        </w:rPr>
        <w:t xml:space="preserve"> </w:t>
      </w:r>
      <w:r>
        <w:rPr>
          <w:rFonts w:ascii="Trebuchet MS" w:eastAsia="Trebuchet MS" w:hAnsi="Trebuchet MS"/>
          <w:b/>
          <w:color w:val="auto"/>
          <w:position w:val="0"/>
          <w:sz w:val="19"/>
          <w:szCs w:val="19"/>
        </w:rPr>
        <w:t>DO?</w:t>
      </w:r>
    </w:p>
    <w:p>
      <w:pPr>
        <w:pStyle w:val="17"/>
        <w:wordWrap/>
        <w:autoSpaceDE w:val="0"/>
        <w:autoSpaceDN w:val="0"/>
        <w:spacing w:before="75" w:after="0" w:line="252" w:lineRule="auto"/>
        <w:ind w:left="119" w:right="2644" w:firstLine="812"/>
        <w:jc w:val="right"/>
        <w:rPr>
          <w:rFonts w:ascii="Trebuchet MS" w:eastAsia="Trebuchet MS" w:hAnsi="Trebuchet MS"/>
          <w:color w:val="auto"/>
          <w:position w:val="0"/>
          <w:sz w:val="19"/>
          <w:szCs w:val="19"/>
        </w:rPr>
      </w:pPr>
      <w:r>
        <w:rPr>
          <w:rFonts w:ascii="Trebuchet MS" w:eastAsia="Trebuchet MS" w:hAnsi="Trebuchet MS"/>
          <w:color w:val="424242"/>
          <w:w w:val="95"/>
          <w:position w:val="0"/>
          <w:sz w:val="19"/>
          <w:szCs w:val="19"/>
        </w:rPr>
        <w:t>What</w:t>
      </w:r>
      <w:r>
        <w:rPr>
          <w:rFonts w:ascii="Trebuchet MS" w:eastAsia="Trebuchet MS" w:hAnsi="Trebuchet MS"/>
          <w:color w:val="424242"/>
          <w:spacing w:val="6"/>
          <w:w w:val="95"/>
          <w:position w:val="0"/>
          <w:sz w:val="19"/>
          <w:szCs w:val="19"/>
        </w:rPr>
        <w:t xml:space="preserve"> </w:t>
      </w:r>
      <w:r>
        <w:rPr>
          <w:rFonts w:ascii="Trebuchet MS" w:eastAsia="Trebuchet MS" w:hAnsi="Trebuchet MS"/>
          <w:color w:val="424242"/>
          <w:w w:val="95"/>
          <w:position w:val="0"/>
          <w:sz w:val="19"/>
          <w:szCs w:val="19"/>
        </w:rPr>
        <w:t>do</w:t>
      </w:r>
      <w:r>
        <w:rPr>
          <w:rFonts w:ascii="Trebuchet MS" w:eastAsia="Trebuchet MS" w:hAnsi="Trebuchet MS"/>
          <w:color w:val="424242"/>
          <w:spacing w:val="6"/>
          <w:w w:val="95"/>
          <w:position w:val="0"/>
          <w:sz w:val="19"/>
          <w:szCs w:val="19"/>
        </w:rPr>
        <w:t xml:space="preserve"> </w:t>
      </w:r>
      <w:r>
        <w:rPr>
          <w:rFonts w:ascii="Trebuchet MS" w:eastAsia="Trebuchet MS" w:hAnsi="Trebuchet MS"/>
          <w:color w:val="424242"/>
          <w:w w:val="95"/>
          <w:position w:val="0"/>
          <w:sz w:val="19"/>
          <w:szCs w:val="19"/>
        </w:rPr>
        <w:t>they</w:t>
      </w:r>
      <w:r>
        <w:rPr>
          <w:rFonts w:ascii="Trebuchet MS" w:eastAsia="Trebuchet MS" w:hAnsi="Trebuchet MS"/>
          <w:color w:val="424242"/>
          <w:spacing w:val="7"/>
          <w:w w:val="95"/>
          <w:position w:val="0"/>
          <w:sz w:val="19"/>
          <w:szCs w:val="19"/>
        </w:rPr>
        <w:t xml:space="preserve"> </w:t>
      </w:r>
      <w:r>
        <w:rPr>
          <w:rFonts w:ascii="Trebuchet MS" w:eastAsia="Trebuchet MS" w:hAnsi="Trebuchet MS"/>
          <w:color w:val="424242"/>
          <w:w w:val="95"/>
          <w:position w:val="0"/>
          <w:sz w:val="19"/>
          <w:szCs w:val="19"/>
        </w:rPr>
        <w:t>need</w:t>
      </w:r>
      <w:r>
        <w:rPr>
          <w:rFonts w:ascii="Trebuchet MS" w:eastAsia="Trebuchet MS" w:hAnsi="Trebuchet MS"/>
          <w:color w:val="424242"/>
          <w:spacing w:val="6"/>
          <w:w w:val="95"/>
          <w:position w:val="0"/>
          <w:sz w:val="19"/>
          <w:szCs w:val="19"/>
        </w:rPr>
        <w:t xml:space="preserve"> </w:t>
      </w:r>
      <w:r>
        <w:rPr>
          <w:rFonts w:ascii="Trebuchet MS" w:eastAsia="Trebuchet MS" w:hAnsi="Trebuchet MS"/>
          <w:color w:val="424242"/>
          <w:w w:val="95"/>
          <w:position w:val="0"/>
          <w:sz w:val="19"/>
          <w:szCs w:val="19"/>
        </w:rPr>
        <w:t>to</w:t>
      </w:r>
      <w:r>
        <w:rPr>
          <w:rFonts w:ascii="Trebuchet MS" w:eastAsia="Trebuchet MS" w:hAnsi="Trebuchet MS"/>
          <w:color w:val="424242"/>
          <w:spacing w:val="6"/>
          <w:w w:val="95"/>
          <w:position w:val="0"/>
          <w:sz w:val="19"/>
          <w:szCs w:val="19"/>
        </w:rPr>
        <w:t xml:space="preserve"> </w:t>
      </w:r>
      <w:r>
        <w:rPr>
          <w:rFonts w:ascii="Trebuchet MS" w:eastAsia="Trebuchet MS" w:hAnsi="Trebuchet MS"/>
          <w:color w:val="424242"/>
          <w:w w:val="95"/>
          <w:position w:val="0"/>
          <w:sz w:val="19"/>
          <w:szCs w:val="19"/>
        </w:rPr>
        <w:t>do</w:t>
      </w:r>
      <w:r>
        <w:rPr>
          <w:rFonts w:ascii="Trebuchet MS" w:eastAsia="Trebuchet MS" w:hAnsi="Trebuchet MS"/>
          <w:color w:val="424242"/>
          <w:spacing w:val="7"/>
          <w:w w:val="95"/>
          <w:position w:val="0"/>
          <w:sz w:val="19"/>
          <w:szCs w:val="19"/>
        </w:rPr>
        <w:t xml:space="preserve"> </w:t>
      </w:r>
      <w:r>
        <w:rPr>
          <w:rFonts w:ascii="Trebuchet MS" w:eastAsia="Trebuchet MS" w:hAnsi="Trebuchet MS"/>
          <w:color w:val="424242"/>
          <w:w w:val="95"/>
          <w:position w:val="0"/>
          <w:sz w:val="19"/>
          <w:szCs w:val="19"/>
        </w:rPr>
        <w:t>differently?</w:t>
      </w:r>
      <w:r>
        <w:rPr>
          <w:rFonts w:ascii="Trebuchet MS" w:eastAsia="Trebuchet MS" w:hAnsi="Trebuchet MS"/>
          <w:color w:val="424242"/>
          <w:spacing w:val="-52"/>
          <w:w w:val="95"/>
          <w:position w:val="0"/>
          <w:sz w:val="19"/>
          <w:szCs w:val="19"/>
        </w:rPr>
        <w:t xml:space="preserve"> </w:t>
      </w:r>
      <w:r>
        <w:rPr>
          <w:rFonts w:ascii="Trebuchet MS" w:eastAsia="Trebuchet MS" w:hAnsi="Trebuchet MS"/>
          <w:color w:val="424242"/>
          <w:spacing w:val="-1"/>
          <w:position w:val="0"/>
          <w:sz w:val="19"/>
          <w:szCs w:val="19"/>
        </w:rPr>
        <w:t>What</w:t>
      </w:r>
      <w:r>
        <w:rPr>
          <w:rFonts w:ascii="Trebuchet MS" w:eastAsia="Trebuchet MS" w:hAnsi="Trebuchet MS"/>
          <w:color w:val="424242"/>
          <w:spacing w:val="-14"/>
          <w:position w:val="0"/>
          <w:sz w:val="19"/>
          <w:szCs w:val="19"/>
        </w:rPr>
        <w:t xml:space="preserve"> </w:t>
      </w:r>
      <w:r>
        <w:rPr>
          <w:rFonts w:ascii="Trebuchet MS" w:eastAsia="Trebuchet MS" w:hAnsi="Trebuchet MS"/>
          <w:color w:val="424242"/>
          <w:spacing w:val="-1"/>
          <w:position w:val="0"/>
          <w:sz w:val="19"/>
          <w:szCs w:val="19"/>
        </w:rPr>
        <w:t>job(s)</w:t>
      </w:r>
      <w:r>
        <w:rPr>
          <w:rFonts w:ascii="Trebuchet MS" w:eastAsia="Trebuchet MS" w:hAnsi="Trebuchet MS"/>
          <w:color w:val="424242"/>
          <w:spacing w:val="-13"/>
          <w:position w:val="0"/>
          <w:sz w:val="19"/>
          <w:szCs w:val="19"/>
        </w:rPr>
        <w:t xml:space="preserve"> </w:t>
      </w:r>
      <w:r>
        <w:rPr>
          <w:rFonts w:ascii="Trebuchet MS" w:eastAsia="Trebuchet MS" w:hAnsi="Trebuchet MS"/>
          <w:color w:val="424242"/>
          <w:spacing w:val="-1"/>
          <w:position w:val="0"/>
          <w:sz w:val="19"/>
          <w:szCs w:val="19"/>
        </w:rPr>
        <w:t>do</w:t>
      </w:r>
      <w:r>
        <w:rPr>
          <w:rFonts w:ascii="Trebuchet MS" w:eastAsia="Trebuchet MS" w:hAnsi="Trebuchet MS"/>
          <w:color w:val="424242"/>
          <w:spacing w:val="-13"/>
          <w:position w:val="0"/>
          <w:sz w:val="19"/>
          <w:szCs w:val="19"/>
        </w:rPr>
        <w:t xml:space="preserve"> </w:t>
      </w:r>
      <w:r>
        <w:rPr>
          <w:rFonts w:ascii="Trebuchet MS" w:eastAsia="Trebuchet MS" w:hAnsi="Trebuchet MS"/>
          <w:color w:val="424242"/>
          <w:spacing w:val="-1"/>
          <w:position w:val="0"/>
          <w:sz w:val="19"/>
          <w:szCs w:val="19"/>
        </w:rPr>
        <w:t>they</w:t>
      </w:r>
      <w:r>
        <w:rPr>
          <w:rFonts w:ascii="Trebuchet MS" w:eastAsia="Trebuchet MS" w:hAnsi="Trebuchet MS"/>
          <w:color w:val="424242"/>
          <w:spacing w:val="-13"/>
          <w:position w:val="0"/>
          <w:sz w:val="19"/>
          <w:szCs w:val="19"/>
        </w:rPr>
        <w:t xml:space="preserve"> </w:t>
      </w:r>
      <w:r>
        <w:rPr>
          <w:rFonts w:ascii="Trebuchet MS" w:eastAsia="Trebuchet MS" w:hAnsi="Trebuchet MS"/>
          <w:color w:val="424242"/>
          <w:position w:val="0"/>
          <w:sz w:val="19"/>
          <w:szCs w:val="19"/>
        </w:rPr>
        <w:t>want</w:t>
      </w:r>
      <w:r>
        <w:rPr>
          <w:rFonts w:ascii="Trebuchet MS" w:eastAsia="Trebuchet MS" w:hAnsi="Trebuchet MS"/>
          <w:color w:val="424242"/>
          <w:spacing w:val="-13"/>
          <w:position w:val="0"/>
          <w:sz w:val="19"/>
          <w:szCs w:val="19"/>
        </w:rPr>
        <w:t xml:space="preserve"> </w:t>
      </w:r>
      <w:r>
        <w:rPr>
          <w:rFonts w:ascii="Trebuchet MS" w:eastAsia="Trebuchet MS" w:hAnsi="Trebuchet MS"/>
          <w:color w:val="424242"/>
          <w:position w:val="0"/>
          <w:sz w:val="19"/>
          <w:szCs w:val="19"/>
        </w:rPr>
        <w:t>or</w:t>
      </w:r>
      <w:r>
        <w:rPr>
          <w:rFonts w:ascii="Trebuchet MS" w:eastAsia="Trebuchet MS" w:hAnsi="Trebuchet MS"/>
          <w:color w:val="424242"/>
          <w:spacing w:val="-13"/>
          <w:position w:val="0"/>
          <w:sz w:val="19"/>
          <w:szCs w:val="19"/>
        </w:rPr>
        <w:t xml:space="preserve"> </w:t>
      </w:r>
      <w:r>
        <w:rPr>
          <w:rFonts w:ascii="Trebuchet MS" w:eastAsia="Trebuchet MS" w:hAnsi="Trebuchet MS"/>
          <w:color w:val="424242"/>
          <w:position w:val="0"/>
          <w:sz w:val="19"/>
          <w:szCs w:val="19"/>
        </w:rPr>
        <w:t>need</w:t>
      </w:r>
      <w:r>
        <w:rPr>
          <w:rFonts w:ascii="Trebuchet MS" w:eastAsia="Trebuchet MS" w:hAnsi="Trebuchet MS"/>
          <w:color w:val="424242"/>
          <w:spacing w:val="-13"/>
          <w:position w:val="0"/>
          <w:sz w:val="19"/>
          <w:szCs w:val="19"/>
        </w:rPr>
        <w:t xml:space="preserve"> </w:t>
      </w:r>
      <w:r>
        <w:rPr>
          <w:rFonts w:ascii="Trebuchet MS" w:eastAsia="Trebuchet MS" w:hAnsi="Trebuchet MS"/>
          <w:color w:val="424242"/>
          <w:position w:val="0"/>
          <w:sz w:val="19"/>
          <w:szCs w:val="19"/>
        </w:rPr>
        <w:t>to</w:t>
      </w:r>
      <w:r>
        <w:rPr>
          <w:rFonts w:ascii="Trebuchet MS" w:eastAsia="Trebuchet MS" w:hAnsi="Trebuchet MS"/>
          <w:color w:val="424242"/>
          <w:spacing w:val="-13"/>
          <w:position w:val="0"/>
          <w:sz w:val="19"/>
          <w:szCs w:val="19"/>
        </w:rPr>
        <w:t xml:space="preserve"> </w:t>
      </w:r>
      <w:r>
        <w:rPr>
          <w:rFonts w:ascii="Trebuchet MS" w:eastAsia="Trebuchet MS" w:hAnsi="Trebuchet MS"/>
          <w:color w:val="424242"/>
          <w:position w:val="0"/>
          <w:sz w:val="19"/>
          <w:szCs w:val="19"/>
        </w:rPr>
        <w:t>get</w:t>
      </w:r>
      <w:r>
        <w:rPr>
          <w:rFonts w:ascii="Trebuchet MS" w:eastAsia="Trebuchet MS" w:hAnsi="Trebuchet MS"/>
          <w:color w:val="424242"/>
          <w:spacing w:val="-13"/>
          <w:position w:val="0"/>
          <w:sz w:val="19"/>
          <w:szCs w:val="19"/>
        </w:rPr>
        <w:t xml:space="preserve"> </w:t>
      </w:r>
      <w:r>
        <w:rPr>
          <w:rFonts w:ascii="Trebuchet MS" w:eastAsia="Trebuchet MS" w:hAnsi="Trebuchet MS"/>
          <w:color w:val="424242"/>
          <w:position w:val="0"/>
          <w:sz w:val="19"/>
          <w:szCs w:val="19"/>
        </w:rPr>
        <w:t>done?</w:t>
      </w:r>
      <w:r>
        <w:rPr>
          <w:rFonts w:ascii="Trebuchet MS" w:eastAsia="Trebuchet MS" w:hAnsi="Trebuchet MS"/>
          <w:color w:val="424242"/>
          <w:spacing w:val="-54"/>
          <w:position w:val="0"/>
          <w:sz w:val="19"/>
          <w:szCs w:val="19"/>
        </w:rPr>
        <w:t xml:space="preserve"> </w:t>
      </w:r>
      <w:r>
        <w:rPr>
          <w:rFonts w:ascii="Trebuchet MS" w:eastAsia="Trebuchet MS" w:hAnsi="Trebuchet MS"/>
          <w:color w:val="424242"/>
          <w:position w:val="0"/>
          <w:sz w:val="19"/>
          <w:szCs w:val="19"/>
        </w:rPr>
        <w:t>What</w:t>
      </w:r>
      <w:r>
        <w:rPr>
          <w:rFonts w:ascii="Trebuchet MS" w:eastAsia="Trebuchet MS" w:hAnsi="Trebuchet MS"/>
          <w:color w:val="424242"/>
          <w:spacing w:val="-10"/>
          <w:position w:val="0"/>
          <w:sz w:val="19"/>
          <w:szCs w:val="19"/>
        </w:rPr>
        <w:t xml:space="preserve"> </w:t>
      </w:r>
      <w:r>
        <w:rPr>
          <w:rFonts w:ascii="Trebuchet MS" w:eastAsia="Trebuchet MS" w:hAnsi="Trebuchet MS"/>
          <w:color w:val="424242"/>
          <w:position w:val="0"/>
          <w:sz w:val="19"/>
          <w:szCs w:val="19"/>
        </w:rPr>
        <w:t>decision(s)</w:t>
      </w:r>
      <w:r>
        <w:rPr>
          <w:rFonts w:ascii="Trebuchet MS" w:eastAsia="Trebuchet MS" w:hAnsi="Trebuchet MS"/>
          <w:color w:val="424242"/>
          <w:spacing w:val="-9"/>
          <w:position w:val="0"/>
          <w:sz w:val="19"/>
          <w:szCs w:val="19"/>
        </w:rPr>
        <w:t xml:space="preserve"> </w:t>
      </w:r>
      <w:r>
        <w:rPr>
          <w:rFonts w:ascii="Trebuchet MS" w:eastAsia="Trebuchet MS" w:hAnsi="Trebuchet MS"/>
          <w:color w:val="424242"/>
          <w:position w:val="0"/>
          <w:sz w:val="19"/>
          <w:szCs w:val="19"/>
        </w:rPr>
        <w:t>do</w:t>
      </w:r>
      <w:r>
        <w:rPr>
          <w:rFonts w:ascii="Trebuchet MS" w:eastAsia="Trebuchet MS" w:hAnsi="Trebuchet MS"/>
          <w:color w:val="424242"/>
          <w:spacing w:val="-9"/>
          <w:position w:val="0"/>
          <w:sz w:val="19"/>
          <w:szCs w:val="19"/>
        </w:rPr>
        <w:t xml:space="preserve"> </w:t>
      </w:r>
      <w:r>
        <w:rPr>
          <w:rFonts w:ascii="Trebuchet MS" w:eastAsia="Trebuchet MS" w:hAnsi="Trebuchet MS"/>
          <w:color w:val="424242"/>
          <w:position w:val="0"/>
          <w:sz w:val="19"/>
          <w:szCs w:val="19"/>
        </w:rPr>
        <w:t>they</w:t>
      </w:r>
      <w:r>
        <w:rPr>
          <w:rFonts w:ascii="Trebuchet MS" w:eastAsia="Trebuchet MS" w:hAnsi="Trebuchet MS"/>
          <w:color w:val="424242"/>
          <w:spacing w:val="-10"/>
          <w:position w:val="0"/>
          <w:sz w:val="19"/>
          <w:szCs w:val="19"/>
        </w:rPr>
        <w:t xml:space="preserve"> </w:t>
      </w:r>
      <w:r>
        <w:rPr>
          <w:rFonts w:ascii="Trebuchet MS" w:eastAsia="Trebuchet MS" w:hAnsi="Trebuchet MS"/>
          <w:color w:val="424242"/>
          <w:position w:val="0"/>
          <w:sz w:val="19"/>
          <w:szCs w:val="19"/>
        </w:rPr>
        <w:t>need</w:t>
      </w:r>
      <w:r>
        <w:rPr>
          <w:rFonts w:ascii="Trebuchet MS" w:eastAsia="Trebuchet MS" w:hAnsi="Trebuchet MS"/>
          <w:color w:val="424242"/>
          <w:spacing w:val="-9"/>
          <w:position w:val="0"/>
          <w:sz w:val="19"/>
          <w:szCs w:val="19"/>
        </w:rPr>
        <w:t xml:space="preserve"> </w:t>
      </w:r>
      <w:r>
        <w:rPr>
          <w:rFonts w:ascii="Trebuchet MS" w:eastAsia="Trebuchet MS" w:hAnsi="Trebuchet MS"/>
          <w:color w:val="424242"/>
          <w:position w:val="0"/>
          <w:sz w:val="19"/>
          <w:szCs w:val="19"/>
        </w:rPr>
        <w:t>to</w:t>
      </w:r>
      <w:r>
        <w:rPr>
          <w:rFonts w:ascii="Trebuchet MS" w:eastAsia="Trebuchet MS" w:hAnsi="Trebuchet MS"/>
          <w:color w:val="424242"/>
          <w:spacing w:val="-9"/>
          <w:position w:val="0"/>
          <w:sz w:val="19"/>
          <w:szCs w:val="19"/>
        </w:rPr>
        <w:t xml:space="preserve"> </w:t>
      </w:r>
      <w:r>
        <w:rPr>
          <w:rFonts w:ascii="Trebuchet MS" w:eastAsia="Trebuchet MS" w:hAnsi="Trebuchet MS"/>
          <w:color w:val="424242"/>
          <w:position w:val="0"/>
          <w:sz w:val="19"/>
          <w:szCs w:val="19"/>
        </w:rPr>
        <w:t>make?</w:t>
      </w:r>
    </w:p>
    <w:p>
      <w:pPr>
        <w:wordWrap/>
        <w:autoSpaceDE w:val="0"/>
        <w:autoSpaceDN w:val="0"/>
        <w:spacing w:before="75" w:after="0" w:line="252" w:lineRule="auto"/>
        <w:ind w:left="119" w:right="2644" w:firstLine="812"/>
        <w:jc w:val="right"/>
        <w:rPr>
          <w:rFonts w:ascii="Trebuchet MS" w:eastAsia="Trebuchet MS" w:hAnsi="Trebuchet MS"/>
          <w:color w:val="auto"/>
          <w:position w:val="0"/>
          <w:sz w:val="22"/>
          <w:szCs w:val="22"/>
        </w:rPr>
        <w:sectPr>
          <w:type w:val="continuous"/>
          <w:pgSz w:w="31660" w:h="25630" w:orient="landscape"/>
          <w:pgMar w:top="1000" w:right="1300" w:bottom="280" w:left="1760" w:header="0" w:footer="0" w:gutter="0"/>
          <w:pgNumType/>
          <w:cols w:num="3" w:space="13389" w:equalWidth="0">
            <w:col w:w="4001" w:space="13389"/>
            <w:col w:w="668" w:space="3910"/>
            <w:col w:w="6632"/>
          </w:cols>
          <w:docGrid w:linePitch="360" w:charSpace="47104"/>
        </w:sectPr>
      </w:pPr>
    </w:p>
    <w:p>
      <w:pPr>
        <w:pStyle w:val="1"/>
        <w:wordWrap/>
        <w:autoSpaceDE w:val="0"/>
        <w:autoSpaceDN w:val="0"/>
        <w:spacing w:before="0" w:after="0" w:line="338" w:lineRule="exact"/>
        <w:ind w:left="119" w:right="0" w:firstLine="0"/>
        <w:jc w:val="left"/>
        <w:outlineLvl w:val="0"/>
        <w:rPr>
          <w:rFonts w:ascii="Trebuchet MS" w:eastAsia="Trebuchet MS" w:hAnsi="Trebuchet MS"/>
          <w:color w:val="auto"/>
          <w:position w:val="0"/>
          <w:sz w:val="31"/>
          <w:szCs w:val="31"/>
        </w:rPr>
      </w:pPr>
      <w:r>
        <w:rPr>
          <w:rFonts w:ascii="Trebuchet MS" w:eastAsia="Trebuchet MS" w:hAnsi="Trebuchet MS"/>
          <w:color w:val="393939"/>
          <w:w w:val="95"/>
          <w:position w:val="0"/>
          <w:sz w:val="31"/>
          <w:szCs w:val="31"/>
        </w:rPr>
        <w:t>Use</w:t>
      </w:r>
      <w:r>
        <w:rPr>
          <w:rFonts w:ascii="Trebuchet MS" w:eastAsia="Trebuchet MS" w:hAnsi="Trebuchet MS"/>
          <w:color w:val="393939"/>
          <w:spacing w:val="3"/>
          <w:w w:val="95"/>
          <w:position w:val="0"/>
          <w:sz w:val="31"/>
          <w:szCs w:val="31"/>
        </w:rPr>
        <w:t xml:space="preserve"> </w:t>
      </w:r>
      <w:r>
        <w:rPr>
          <w:rFonts w:ascii="Trebuchet MS" w:eastAsia="Trebuchet MS" w:hAnsi="Trebuchet MS"/>
          <w:color w:val="393939"/>
          <w:w w:val="95"/>
          <w:position w:val="0"/>
          <w:sz w:val="31"/>
          <w:szCs w:val="31"/>
        </w:rPr>
        <w:t>this</w:t>
      </w:r>
      <w:r>
        <w:rPr>
          <w:rFonts w:ascii="Trebuchet MS" w:eastAsia="Trebuchet MS" w:hAnsi="Trebuchet MS"/>
          <w:color w:val="393939"/>
          <w:spacing w:val="4"/>
          <w:w w:val="95"/>
          <w:position w:val="0"/>
          <w:sz w:val="31"/>
          <w:szCs w:val="31"/>
        </w:rPr>
        <w:t xml:space="preserve"> </w:t>
      </w:r>
      <w:r>
        <w:rPr>
          <w:rFonts w:ascii="Trebuchet MS" w:eastAsia="Trebuchet MS" w:hAnsi="Trebuchet MS"/>
          <w:color w:val="393939"/>
          <w:w w:val="95"/>
          <w:position w:val="0"/>
          <w:sz w:val="31"/>
          <w:szCs w:val="31"/>
        </w:rPr>
        <w:t>framework</w:t>
      </w:r>
      <w:r>
        <w:rPr>
          <w:rFonts w:ascii="Trebuchet MS" w:eastAsia="Trebuchet MS" w:hAnsi="Trebuchet MS"/>
          <w:color w:val="393939"/>
          <w:spacing w:val="4"/>
          <w:w w:val="95"/>
          <w:position w:val="0"/>
          <w:sz w:val="31"/>
          <w:szCs w:val="31"/>
        </w:rPr>
        <w:t xml:space="preserve"> </w:t>
      </w:r>
      <w:r>
        <w:rPr>
          <w:rFonts w:ascii="Trebuchet MS" w:eastAsia="Trebuchet MS" w:hAnsi="Trebuchet MS"/>
          <w:color w:val="393939"/>
          <w:w w:val="95"/>
          <w:position w:val="0"/>
          <w:sz w:val="31"/>
          <w:szCs w:val="31"/>
        </w:rPr>
        <w:t>to</w:t>
      </w:r>
      <w:r>
        <w:rPr>
          <w:rFonts w:ascii="Trebuchet MS" w:eastAsia="Trebuchet MS" w:hAnsi="Trebuchet MS"/>
          <w:color w:val="393939"/>
          <w:spacing w:val="4"/>
          <w:w w:val="95"/>
          <w:position w:val="0"/>
          <w:sz w:val="31"/>
          <w:szCs w:val="31"/>
        </w:rPr>
        <w:t xml:space="preserve"> </w:t>
      </w:r>
      <w:r>
        <w:rPr>
          <w:rFonts w:ascii="Trebuchet MS" w:eastAsia="Trebuchet MS" w:hAnsi="Trebuchet MS"/>
          <w:color w:val="393939"/>
          <w:w w:val="95"/>
          <w:position w:val="0"/>
          <w:sz w:val="31"/>
          <w:szCs w:val="31"/>
        </w:rPr>
        <w:t>empathize</w:t>
      </w:r>
      <w:r>
        <w:rPr>
          <w:rFonts w:ascii="Trebuchet MS" w:eastAsia="Trebuchet MS" w:hAnsi="Trebuchet MS"/>
          <w:color w:val="393939"/>
          <w:spacing w:val="4"/>
          <w:w w:val="95"/>
          <w:position w:val="0"/>
          <w:sz w:val="31"/>
          <w:szCs w:val="31"/>
        </w:rPr>
        <w:t xml:space="preserve"> </w:t>
      </w:r>
      <w:r>
        <w:rPr>
          <w:rFonts w:ascii="Trebuchet MS" w:eastAsia="Trebuchet MS" w:hAnsi="Trebuchet MS"/>
          <w:color w:val="393939"/>
          <w:w w:val="95"/>
          <w:position w:val="0"/>
          <w:sz w:val="31"/>
          <w:szCs w:val="31"/>
        </w:rPr>
        <w:t>with</w:t>
      </w:r>
    </w:p>
    <w:p>
      <w:pPr>
        <w:wordWrap/>
        <w:autoSpaceDE w:val="0"/>
        <w:autoSpaceDN w:val="0"/>
        <w:spacing w:before="15" w:after="0" w:line="250" w:lineRule="auto"/>
        <w:ind w:left="119" w:right="103" w:firstLine="0"/>
        <w:jc w:val="left"/>
        <w:rPr>
          <w:rFonts w:ascii="Trebuchet MS" w:eastAsia="Trebuchet MS" w:hAnsi="Trebuchet MS"/>
          <w:color w:val="auto"/>
          <w:position w:val="0"/>
          <w:sz w:val="31"/>
          <w:szCs w:val="31"/>
        </w:rPr>
      </w:pPr>
      <w:r>
        <w:rPr>
          <w:rFonts w:ascii="Trebuchet MS" w:eastAsia="Trebuchet MS" w:hAnsi="Trebuchet MS"/>
          <w:color w:val="393939"/>
          <w:w w:val="95"/>
          <w:position w:val="0"/>
          <w:sz w:val="31"/>
          <w:szCs w:val="31"/>
        </w:rPr>
        <w:t>a</w:t>
      </w:r>
      <w:r>
        <w:rPr>
          <w:rFonts w:ascii="Trebuchet MS" w:eastAsia="Trebuchet MS" w:hAnsi="Trebuchet MS"/>
          <w:color w:val="393939"/>
          <w:spacing w:val="2"/>
          <w:w w:val="95"/>
          <w:position w:val="0"/>
          <w:sz w:val="31"/>
          <w:szCs w:val="31"/>
        </w:rPr>
        <w:t xml:space="preserve"> </w:t>
      </w:r>
      <w:r>
        <w:rPr>
          <w:rFonts w:ascii="Trebuchet MS" w:eastAsia="Trebuchet MS" w:hAnsi="Trebuchet MS"/>
          <w:color w:val="393939"/>
          <w:w w:val="95"/>
          <w:position w:val="0"/>
          <w:sz w:val="31"/>
          <w:szCs w:val="31"/>
        </w:rPr>
        <w:t>customer,</w:t>
      </w:r>
      <w:r>
        <w:rPr>
          <w:rFonts w:ascii="Trebuchet MS" w:eastAsia="Trebuchet MS" w:hAnsi="Trebuchet MS"/>
          <w:color w:val="393939"/>
          <w:spacing w:val="3"/>
          <w:w w:val="95"/>
          <w:position w:val="0"/>
          <w:sz w:val="31"/>
          <w:szCs w:val="31"/>
        </w:rPr>
        <w:t xml:space="preserve"> </w:t>
      </w:r>
      <w:r>
        <w:rPr>
          <w:rFonts w:ascii="Trebuchet MS" w:eastAsia="Trebuchet MS" w:hAnsi="Trebuchet MS"/>
          <w:color w:val="393939"/>
          <w:w w:val="95"/>
          <w:position w:val="0"/>
          <w:sz w:val="31"/>
          <w:szCs w:val="31"/>
        </w:rPr>
        <w:t>user,</w:t>
      </w:r>
      <w:r>
        <w:rPr>
          <w:rFonts w:ascii="Trebuchet MS" w:eastAsia="Trebuchet MS" w:hAnsi="Trebuchet MS"/>
          <w:color w:val="393939"/>
          <w:spacing w:val="2"/>
          <w:w w:val="95"/>
          <w:position w:val="0"/>
          <w:sz w:val="31"/>
          <w:szCs w:val="31"/>
        </w:rPr>
        <w:t xml:space="preserve"> </w:t>
      </w:r>
      <w:r>
        <w:rPr>
          <w:rFonts w:ascii="Trebuchet MS" w:eastAsia="Trebuchet MS" w:hAnsi="Trebuchet MS"/>
          <w:color w:val="393939"/>
          <w:w w:val="95"/>
          <w:position w:val="0"/>
          <w:sz w:val="31"/>
          <w:szCs w:val="31"/>
        </w:rPr>
        <w:t>or</w:t>
      </w:r>
      <w:r>
        <w:rPr>
          <w:rFonts w:ascii="Trebuchet MS" w:eastAsia="Trebuchet MS" w:hAnsi="Trebuchet MS"/>
          <w:color w:val="393939"/>
          <w:spacing w:val="3"/>
          <w:w w:val="95"/>
          <w:position w:val="0"/>
          <w:sz w:val="31"/>
          <w:szCs w:val="31"/>
        </w:rPr>
        <w:t xml:space="preserve"> </w:t>
      </w:r>
      <w:r>
        <w:rPr>
          <w:rFonts w:ascii="Trebuchet MS" w:eastAsia="Trebuchet MS" w:hAnsi="Trebuchet MS"/>
          <w:color w:val="393939"/>
          <w:w w:val="95"/>
          <w:position w:val="0"/>
          <w:sz w:val="31"/>
          <w:szCs w:val="31"/>
        </w:rPr>
        <w:t>any</w:t>
      </w:r>
      <w:r>
        <w:rPr>
          <w:rFonts w:ascii="Trebuchet MS" w:eastAsia="Trebuchet MS" w:hAnsi="Trebuchet MS"/>
          <w:color w:val="393939"/>
          <w:spacing w:val="2"/>
          <w:w w:val="95"/>
          <w:position w:val="0"/>
          <w:sz w:val="31"/>
          <w:szCs w:val="31"/>
        </w:rPr>
        <w:t xml:space="preserve"> </w:t>
      </w:r>
      <w:r>
        <w:rPr>
          <w:rFonts w:ascii="Trebuchet MS" w:eastAsia="Trebuchet MS" w:hAnsi="Trebuchet MS"/>
          <w:color w:val="393939"/>
          <w:w w:val="95"/>
          <w:position w:val="0"/>
          <w:sz w:val="31"/>
          <w:szCs w:val="31"/>
        </w:rPr>
        <w:t>person</w:t>
      </w:r>
      <w:r>
        <w:rPr>
          <w:rFonts w:ascii="Trebuchet MS" w:eastAsia="Trebuchet MS" w:hAnsi="Trebuchet MS"/>
          <w:color w:val="393939"/>
          <w:spacing w:val="3"/>
          <w:w w:val="95"/>
          <w:position w:val="0"/>
          <w:sz w:val="31"/>
          <w:szCs w:val="31"/>
        </w:rPr>
        <w:t xml:space="preserve"> </w:t>
      </w:r>
      <w:r>
        <w:rPr>
          <w:rFonts w:ascii="Trebuchet MS" w:eastAsia="Trebuchet MS" w:hAnsi="Trebuchet MS"/>
          <w:color w:val="393939"/>
          <w:w w:val="95"/>
          <w:position w:val="0"/>
          <w:sz w:val="31"/>
          <w:szCs w:val="31"/>
        </w:rPr>
        <w:t>who</w:t>
      </w:r>
      <w:r>
        <w:rPr>
          <w:rFonts w:ascii="Trebuchet MS" w:eastAsia="Trebuchet MS" w:hAnsi="Trebuchet MS"/>
          <w:color w:val="393939"/>
          <w:spacing w:val="-86"/>
          <w:w w:val="95"/>
          <w:position w:val="0"/>
          <w:sz w:val="31"/>
          <w:szCs w:val="31"/>
        </w:rPr>
        <w:t xml:space="preserve"> </w:t>
      </w:r>
      <w:r>
        <w:rPr>
          <w:rFonts w:ascii="Trebuchet MS" w:eastAsia="Trebuchet MS" w:hAnsi="Trebuchet MS"/>
          <w:color w:val="393939"/>
          <w:w w:val="95"/>
          <w:position w:val="0"/>
          <w:sz w:val="31"/>
          <w:szCs w:val="31"/>
        </w:rPr>
        <w:t>is</w:t>
      </w:r>
      <w:r>
        <w:rPr>
          <w:rFonts w:ascii="Trebuchet MS" w:eastAsia="Trebuchet MS" w:hAnsi="Trebuchet MS"/>
          <w:color w:val="393939"/>
          <w:spacing w:val="-10"/>
          <w:w w:val="95"/>
          <w:position w:val="0"/>
          <w:sz w:val="31"/>
          <w:szCs w:val="31"/>
        </w:rPr>
        <w:t xml:space="preserve"> </w:t>
      </w:r>
      <w:r>
        <w:rPr>
          <w:rFonts w:ascii="Trebuchet MS" w:eastAsia="Trebuchet MS" w:hAnsi="Trebuchet MS"/>
          <w:color w:val="393939"/>
          <w:w w:val="95"/>
          <w:position w:val="0"/>
          <w:sz w:val="31"/>
          <w:szCs w:val="31"/>
        </w:rPr>
        <w:t>affected</w:t>
      </w:r>
      <w:r>
        <w:rPr>
          <w:rFonts w:ascii="Trebuchet MS" w:eastAsia="Trebuchet MS" w:hAnsi="Trebuchet MS"/>
          <w:color w:val="393939"/>
          <w:spacing w:val="-10"/>
          <w:w w:val="95"/>
          <w:position w:val="0"/>
          <w:sz w:val="31"/>
          <w:szCs w:val="31"/>
        </w:rPr>
        <w:t xml:space="preserve"> </w:t>
      </w:r>
      <w:r>
        <w:rPr>
          <w:rFonts w:ascii="Trebuchet MS" w:eastAsia="Trebuchet MS" w:hAnsi="Trebuchet MS"/>
          <w:color w:val="393939"/>
          <w:w w:val="95"/>
          <w:position w:val="0"/>
          <w:sz w:val="31"/>
          <w:szCs w:val="31"/>
        </w:rPr>
        <w:t>by</w:t>
      </w:r>
      <w:r>
        <w:rPr>
          <w:rFonts w:ascii="Trebuchet MS" w:eastAsia="Trebuchet MS" w:hAnsi="Trebuchet MS"/>
          <w:color w:val="393939"/>
          <w:spacing w:val="-10"/>
          <w:w w:val="95"/>
          <w:position w:val="0"/>
          <w:sz w:val="31"/>
          <w:szCs w:val="31"/>
        </w:rPr>
        <w:t xml:space="preserve"> </w:t>
      </w:r>
      <w:r>
        <w:rPr>
          <w:rFonts w:ascii="Trebuchet MS" w:eastAsia="Trebuchet MS" w:hAnsi="Trebuchet MS"/>
          <w:color w:val="393939"/>
          <w:w w:val="95"/>
          <w:position w:val="0"/>
          <w:sz w:val="31"/>
          <w:szCs w:val="31"/>
        </w:rPr>
        <w:t>a</w:t>
      </w:r>
      <w:r>
        <w:rPr>
          <w:rFonts w:ascii="Trebuchet MS" w:eastAsia="Trebuchet MS" w:hAnsi="Trebuchet MS"/>
          <w:color w:val="393939"/>
          <w:spacing w:val="-10"/>
          <w:w w:val="95"/>
          <w:position w:val="0"/>
          <w:sz w:val="31"/>
          <w:szCs w:val="31"/>
        </w:rPr>
        <w:t xml:space="preserve"> </w:t>
      </w:r>
      <w:r>
        <w:rPr>
          <w:rFonts w:ascii="Trebuchet MS" w:eastAsia="Trebuchet MS" w:hAnsi="Trebuchet MS"/>
          <w:color w:val="393939"/>
          <w:w w:val="95"/>
          <w:position w:val="0"/>
          <w:sz w:val="31"/>
          <w:szCs w:val="31"/>
        </w:rPr>
        <w:t>team’s</w:t>
      </w:r>
      <w:r>
        <w:rPr>
          <w:rFonts w:ascii="Trebuchet MS" w:eastAsia="Trebuchet MS" w:hAnsi="Trebuchet MS"/>
          <w:color w:val="393939"/>
          <w:spacing w:val="-10"/>
          <w:w w:val="95"/>
          <w:position w:val="0"/>
          <w:sz w:val="31"/>
          <w:szCs w:val="31"/>
        </w:rPr>
        <w:t xml:space="preserve"> </w:t>
      </w:r>
      <w:r>
        <w:rPr>
          <w:rFonts w:ascii="Trebuchet MS" w:eastAsia="Trebuchet MS" w:hAnsi="Trebuchet MS"/>
          <w:color w:val="393939"/>
          <w:w w:val="95"/>
          <w:position w:val="0"/>
          <w:sz w:val="31"/>
          <w:szCs w:val="31"/>
        </w:rPr>
        <w:t>work.</w:t>
      </w:r>
    </w:p>
    <w:p>
      <w:pPr>
        <w:pStyle w:val="1"/>
        <w:wordWrap/>
        <w:autoSpaceDE w:val="0"/>
        <w:autoSpaceDN w:val="0"/>
        <w:spacing w:before="2" w:after="0" w:line="250" w:lineRule="auto"/>
        <w:ind w:left="119" w:right="103" w:firstLine="0"/>
        <w:jc w:val="left"/>
        <w:outlineLvl w:val="0"/>
        <w:rPr>
          <w:rFonts w:ascii="Trebuchet MS" w:eastAsia="Trebuchet MS" w:hAnsi="Trebuchet MS"/>
          <w:color w:val="auto"/>
          <w:position w:val="0"/>
          <w:sz w:val="31"/>
          <w:szCs w:val="31"/>
        </w:rPr>
      </w:pPr>
      <w:r>
        <w:rPr>
          <w:rFonts w:ascii="Trebuchet MS" w:eastAsia="Trebuchet MS" w:hAnsi="Trebuchet MS"/>
          <w:color w:val="393939"/>
          <w:position w:val="0"/>
          <w:sz w:val="31"/>
          <w:szCs w:val="31"/>
        </w:rPr>
        <w:t>Document and discuss your</w:t>
      </w:r>
      <w:r>
        <w:rPr>
          <w:rFonts w:ascii="Trebuchet MS" w:eastAsia="Trebuchet MS" w:hAnsi="Trebuchet MS"/>
          <w:color w:val="393939"/>
          <w:spacing w:val="1"/>
          <w:position w:val="0"/>
          <w:sz w:val="31"/>
          <w:szCs w:val="31"/>
        </w:rPr>
        <w:t xml:space="preserve"> </w:t>
      </w:r>
      <w:r>
        <w:rPr>
          <w:rFonts w:ascii="Trebuchet MS" w:eastAsia="Trebuchet MS" w:hAnsi="Trebuchet MS"/>
          <w:color w:val="393939"/>
          <w:position w:val="0"/>
          <w:sz w:val="31"/>
          <w:szCs w:val="31"/>
        </w:rPr>
        <w:t>observations and note your</w:t>
      </w:r>
      <w:r>
        <w:rPr>
          <w:rFonts w:ascii="Trebuchet MS" w:eastAsia="Trebuchet MS" w:hAnsi="Trebuchet MS"/>
          <w:color w:val="393939"/>
          <w:spacing w:val="1"/>
          <w:position w:val="0"/>
          <w:sz w:val="31"/>
          <w:szCs w:val="31"/>
        </w:rPr>
        <w:t xml:space="preserve"> </w:t>
      </w:r>
      <w:r>
        <w:rPr>
          <w:rFonts w:ascii="Trebuchet MS" w:eastAsia="Trebuchet MS" w:hAnsi="Trebuchet MS"/>
          <w:color w:val="393939"/>
          <w:w w:val="95"/>
          <w:position w:val="0"/>
          <w:sz w:val="31"/>
          <w:szCs w:val="31"/>
        </w:rPr>
        <w:t>assumptions</w:t>
      </w:r>
      <w:r>
        <w:rPr>
          <w:rFonts w:ascii="Trebuchet MS" w:eastAsia="Trebuchet MS" w:hAnsi="Trebuchet MS"/>
          <w:color w:val="393939"/>
          <w:spacing w:val="28"/>
          <w:w w:val="95"/>
          <w:position w:val="0"/>
          <w:sz w:val="31"/>
          <w:szCs w:val="31"/>
        </w:rPr>
        <w:t xml:space="preserve"> </w:t>
      </w:r>
      <w:r>
        <w:rPr>
          <w:rFonts w:ascii="Trebuchet MS" w:eastAsia="Trebuchet MS" w:hAnsi="Trebuchet MS"/>
          <w:color w:val="393939"/>
          <w:w w:val="95"/>
          <w:position w:val="0"/>
          <w:sz w:val="31"/>
          <w:szCs w:val="31"/>
        </w:rPr>
        <w:t>to</w:t>
      </w:r>
      <w:r>
        <w:rPr>
          <w:rFonts w:ascii="Trebuchet MS" w:eastAsia="Trebuchet MS" w:hAnsi="Trebuchet MS"/>
          <w:color w:val="393939"/>
          <w:spacing w:val="29"/>
          <w:w w:val="95"/>
          <w:position w:val="0"/>
          <w:sz w:val="31"/>
          <w:szCs w:val="31"/>
        </w:rPr>
        <w:t xml:space="preserve"> </w:t>
      </w:r>
      <w:r>
        <w:rPr>
          <w:rFonts w:ascii="Trebuchet MS" w:eastAsia="Trebuchet MS" w:hAnsi="Trebuchet MS"/>
          <w:color w:val="393939"/>
          <w:w w:val="95"/>
          <w:position w:val="0"/>
          <w:sz w:val="31"/>
          <w:szCs w:val="31"/>
        </w:rPr>
        <w:t>gain</w:t>
      </w:r>
      <w:r>
        <w:rPr>
          <w:rFonts w:ascii="Trebuchet MS" w:eastAsia="Trebuchet MS" w:hAnsi="Trebuchet MS"/>
          <w:color w:val="393939"/>
          <w:spacing w:val="28"/>
          <w:w w:val="95"/>
          <w:position w:val="0"/>
          <w:sz w:val="31"/>
          <w:szCs w:val="31"/>
        </w:rPr>
        <w:t xml:space="preserve"> </w:t>
      </w:r>
      <w:r>
        <w:rPr>
          <w:rFonts w:ascii="Trebuchet MS" w:eastAsia="Trebuchet MS" w:hAnsi="Trebuchet MS"/>
          <w:color w:val="393939"/>
          <w:w w:val="95"/>
          <w:position w:val="0"/>
          <w:sz w:val="31"/>
          <w:szCs w:val="31"/>
        </w:rPr>
        <w:t>more</w:t>
      </w:r>
      <w:r>
        <w:rPr>
          <w:rFonts w:ascii="Trebuchet MS" w:eastAsia="Trebuchet MS" w:hAnsi="Trebuchet MS"/>
          <w:color w:val="393939"/>
          <w:spacing w:val="29"/>
          <w:w w:val="95"/>
          <w:position w:val="0"/>
          <w:sz w:val="31"/>
          <w:szCs w:val="31"/>
        </w:rPr>
        <w:t xml:space="preserve"> </w:t>
      </w:r>
      <w:r>
        <w:rPr>
          <w:rFonts w:ascii="Trebuchet MS" w:eastAsia="Trebuchet MS" w:hAnsi="Trebuchet MS"/>
          <w:color w:val="393939"/>
          <w:w w:val="95"/>
          <w:position w:val="0"/>
          <w:sz w:val="31"/>
          <w:szCs w:val="31"/>
        </w:rPr>
        <w:t>empathy</w:t>
      </w:r>
      <w:r>
        <w:rPr>
          <w:rFonts w:ascii="Trebuchet MS" w:eastAsia="Trebuchet MS" w:hAnsi="Trebuchet MS"/>
          <w:color w:val="393939"/>
          <w:spacing w:val="-86"/>
          <w:w w:val="95"/>
          <w:position w:val="0"/>
          <w:sz w:val="31"/>
          <w:szCs w:val="31"/>
        </w:rPr>
        <w:t xml:space="preserve"> </w:t>
      </w:r>
      <w:r>
        <w:rPr>
          <w:rFonts w:ascii="Trebuchet MS" w:eastAsia="Trebuchet MS" w:hAnsi="Trebuchet MS"/>
          <w:color w:val="393939"/>
          <w:position w:val="0"/>
          <w:sz w:val="31"/>
          <w:szCs w:val="31"/>
        </w:rPr>
        <w:t>for</w:t>
      </w:r>
      <w:r>
        <w:rPr>
          <w:rFonts w:ascii="Trebuchet MS" w:eastAsia="Trebuchet MS" w:hAnsi="Trebuchet MS"/>
          <w:color w:val="393939"/>
          <w:spacing w:val="-18"/>
          <w:position w:val="0"/>
          <w:sz w:val="31"/>
          <w:szCs w:val="31"/>
        </w:rPr>
        <w:t xml:space="preserve"> </w:t>
      </w:r>
      <w:r>
        <w:rPr>
          <w:rFonts w:ascii="Trebuchet MS" w:eastAsia="Trebuchet MS" w:hAnsi="Trebuchet MS"/>
          <w:color w:val="393939"/>
          <w:position w:val="0"/>
          <w:sz w:val="31"/>
          <w:szCs w:val="31"/>
        </w:rPr>
        <w:t>the</w:t>
      </w:r>
      <w:r>
        <w:rPr>
          <w:rFonts w:ascii="Trebuchet MS" w:eastAsia="Trebuchet MS" w:hAnsi="Trebuchet MS"/>
          <w:color w:val="393939"/>
          <w:spacing w:val="-18"/>
          <w:position w:val="0"/>
          <w:sz w:val="31"/>
          <w:szCs w:val="31"/>
        </w:rPr>
        <w:t xml:space="preserve"> </w:t>
      </w:r>
      <w:r>
        <w:rPr>
          <w:rFonts w:ascii="Trebuchet MS" w:eastAsia="Trebuchet MS" w:hAnsi="Trebuchet MS"/>
          <w:color w:val="393939"/>
          <w:position w:val="0"/>
          <w:sz w:val="31"/>
          <w:szCs w:val="31"/>
        </w:rPr>
        <w:t>people</w:t>
      </w:r>
      <w:r>
        <w:rPr>
          <w:rFonts w:ascii="Trebuchet MS" w:eastAsia="Trebuchet MS" w:hAnsi="Trebuchet MS"/>
          <w:color w:val="393939"/>
          <w:spacing w:val="-18"/>
          <w:position w:val="0"/>
          <w:sz w:val="31"/>
          <w:szCs w:val="31"/>
        </w:rPr>
        <w:t xml:space="preserve"> </w:t>
      </w:r>
      <w:r>
        <w:rPr>
          <w:rFonts w:ascii="Trebuchet MS" w:eastAsia="Trebuchet MS" w:hAnsi="Trebuchet MS"/>
          <w:color w:val="393939"/>
          <w:position w:val="0"/>
          <w:sz w:val="31"/>
          <w:szCs w:val="31"/>
        </w:rPr>
        <w:t>you</w:t>
      </w:r>
      <w:r>
        <w:rPr>
          <w:rFonts w:ascii="Trebuchet MS" w:eastAsia="Trebuchet MS" w:hAnsi="Trebuchet MS"/>
          <w:color w:val="393939"/>
          <w:spacing w:val="-18"/>
          <w:position w:val="0"/>
          <w:sz w:val="31"/>
          <w:szCs w:val="31"/>
        </w:rPr>
        <w:t xml:space="preserve"> </w:t>
      </w:r>
      <w:r>
        <w:rPr>
          <w:rFonts w:ascii="Trebuchet MS" w:eastAsia="Trebuchet MS" w:hAnsi="Trebuchet MS"/>
          <w:color w:val="393939"/>
          <w:position w:val="0"/>
          <w:sz w:val="31"/>
          <w:szCs w:val="31"/>
        </w:rPr>
        <w:t>serve.</w:t>
      </w: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color w:val="auto"/>
          <w:position w:val="0"/>
          <w:sz w:val="22"/>
          <w:szCs w:val="22"/>
        </w:rPr>
      </w:pPr>
      <w:r>
        <w:br w:type="column"/>
      </w: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color w:val="auto"/>
          <w:position w:val="0"/>
          <w:sz w:val="22"/>
          <w:szCs w:val="22"/>
        </w:rPr>
      </w:pP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color w:val="auto"/>
          <w:position w:val="0"/>
          <w:sz w:val="22"/>
          <w:szCs w:val="22"/>
        </w:rPr>
      </w:pP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color w:val="auto"/>
          <w:position w:val="0"/>
          <w:sz w:val="22"/>
          <w:szCs w:val="22"/>
        </w:rPr>
      </w:pP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color w:val="auto"/>
          <w:position w:val="0"/>
          <w:sz w:val="22"/>
          <w:szCs w:val="22"/>
        </w:rPr>
      </w:pP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color w:val="auto"/>
          <w:position w:val="0"/>
          <w:sz w:val="22"/>
          <w:szCs w:val="22"/>
        </w:rPr>
      </w:pPr>
    </w:p>
    <w:p>
      <w:pPr>
        <w:pStyle w:val="2"/>
        <w:wordWrap/>
        <w:autoSpaceDE w:val="0"/>
        <w:autoSpaceDN w:val="0"/>
        <w:spacing w:before="149" w:after="0" w:line="240" w:lineRule="auto"/>
        <w:ind w:left="119" w:right="0" w:firstLine="0"/>
        <w:jc w:val="left"/>
        <w:outlineLvl w:val="1"/>
        <w:rPr>
          <w:rFonts w:ascii="Trebuchet MS" w:eastAsia="Trebuchet MS" w:hAnsi="Trebuchet MS"/>
          <w:b/>
          <w:color w:val="auto"/>
          <w:position w:val="0"/>
          <w:sz w:val="19"/>
          <w:szCs w:val="19"/>
        </w:rPr>
      </w:pPr>
      <w:r>
        <w:rPr>
          <w:rFonts w:ascii="Trebuchet MS" w:eastAsia="Trebuchet MS" w:hAnsi="Trebuchet MS"/>
          <w:b/>
          <w:color w:val="auto"/>
          <w:position w:val="0"/>
          <w:sz w:val="19"/>
          <w:szCs w:val="19"/>
        </w:rPr>
        <w:t>What</w:t>
      </w:r>
      <w:r>
        <w:rPr>
          <w:rFonts w:ascii="Trebuchet MS" w:eastAsia="Trebuchet MS" w:hAnsi="Trebuchet MS"/>
          <w:b/>
          <w:color w:val="auto"/>
          <w:spacing w:val="-5"/>
          <w:position w:val="0"/>
          <w:sz w:val="19"/>
          <w:szCs w:val="19"/>
        </w:rPr>
        <w:t xml:space="preserve"> </w:t>
      </w:r>
      <w:r>
        <w:rPr>
          <w:rFonts w:ascii="Trebuchet MS" w:eastAsia="Trebuchet MS" w:hAnsi="Trebuchet MS"/>
          <w:b/>
          <w:color w:val="auto"/>
          <w:position w:val="0"/>
          <w:sz w:val="19"/>
          <w:szCs w:val="19"/>
        </w:rPr>
        <w:t>do</w:t>
      </w:r>
      <w:r>
        <w:rPr>
          <w:rFonts w:ascii="Trebuchet MS" w:eastAsia="Trebuchet MS" w:hAnsi="Trebuchet MS"/>
          <w:b/>
          <w:color w:val="auto"/>
          <w:spacing w:val="-5"/>
          <w:position w:val="0"/>
          <w:sz w:val="19"/>
          <w:szCs w:val="19"/>
        </w:rPr>
        <w:t xml:space="preserve"> </w:t>
      </w:r>
      <w:r>
        <w:rPr>
          <w:rFonts w:ascii="Trebuchet MS" w:eastAsia="Trebuchet MS" w:hAnsi="Trebuchet MS"/>
          <w:b/>
          <w:color w:val="auto"/>
          <w:position w:val="0"/>
          <w:sz w:val="19"/>
          <w:szCs w:val="19"/>
        </w:rPr>
        <w:t>they</w:t>
      </w:r>
      <w:r>
        <w:rPr>
          <w:rFonts w:ascii="Trebuchet MS" w:eastAsia="Trebuchet MS" w:hAnsi="Trebuchet MS"/>
          <w:b/>
          <w:color w:val="auto"/>
          <w:spacing w:val="-5"/>
          <w:position w:val="0"/>
          <w:sz w:val="19"/>
          <w:szCs w:val="19"/>
        </w:rPr>
        <w:t xml:space="preserve"> </w:t>
      </w:r>
      <w:r>
        <w:rPr>
          <w:rFonts w:ascii="Trebuchet MS" w:eastAsia="Trebuchet MS" w:hAnsi="Trebuchet MS"/>
          <w:b/>
          <w:color w:val="auto"/>
          <w:position w:val="0"/>
          <w:sz w:val="19"/>
          <w:szCs w:val="19"/>
        </w:rPr>
        <w:t>HEAR?</w:t>
      </w:r>
    </w:p>
    <w:p>
      <w:pPr>
        <w:pStyle w:val="17"/>
        <w:wordWrap/>
        <w:autoSpaceDE w:val="0"/>
        <w:autoSpaceDN w:val="0"/>
        <w:spacing w:before="79" w:after="0" w:line="252" w:lineRule="auto"/>
        <w:ind w:left="119" w:right="36" w:firstLine="0"/>
        <w:jc w:val="left"/>
        <w:rPr>
          <w:rFonts w:ascii="Trebuchet MS" w:eastAsia="Trebuchet MS" w:hAnsi="Trebuchet MS"/>
          <w:color w:val="auto"/>
          <w:position w:val="0"/>
          <w:sz w:val="19"/>
          <w:szCs w:val="19"/>
        </w:rPr>
      </w:pPr>
      <w:r>
        <w:rPr>
          <w:rFonts w:ascii="Trebuchet MS" w:eastAsia="Trebuchet MS" w:hAnsi="Trebuchet MS"/>
          <w:color w:val="auto"/>
          <w:position w:val="0"/>
          <w:sz w:val="19"/>
          <w:szCs w:val="19"/>
        </w:rPr>
        <w:t>What are they hearing others say?</w:t>
      </w:r>
      <w:r>
        <w:rPr>
          <w:rFonts w:ascii="Trebuchet MS" w:eastAsia="Trebuchet MS" w:hAnsi="Trebuchet MS"/>
          <w:color w:val="auto"/>
          <w:spacing w:val="1"/>
          <w:position w:val="0"/>
          <w:sz w:val="19"/>
          <w:szCs w:val="19"/>
        </w:rPr>
        <w:t xml:space="preserve"> </w:t>
      </w:r>
      <w:r>
        <w:rPr>
          <w:rFonts w:ascii="Trebuchet MS" w:eastAsia="Trebuchet MS" w:hAnsi="Trebuchet MS"/>
          <w:color w:val="auto"/>
          <w:position w:val="0"/>
          <w:sz w:val="19"/>
          <w:szCs w:val="19"/>
        </w:rPr>
        <w:t>What are they hearing f</w:t>
      </w:r>
      <w:r>
        <w:rPr>
          <w:rFonts w:ascii="Trebuchet MS" w:eastAsia="Trebuchet MS" w:hAnsi="Trebuchet MS"/>
          <w:color w:val="424242"/>
          <w:position w:val="0"/>
          <w:sz w:val="19"/>
          <w:szCs w:val="19"/>
        </w:rPr>
        <w:t>rom friends?</w:t>
      </w:r>
      <w:r>
        <w:rPr>
          <w:rFonts w:ascii="Trebuchet MS" w:eastAsia="Trebuchet MS" w:hAnsi="Trebuchet MS"/>
          <w:color w:val="424242"/>
          <w:spacing w:val="1"/>
          <w:position w:val="0"/>
          <w:sz w:val="19"/>
          <w:szCs w:val="19"/>
        </w:rPr>
        <w:t xml:space="preserve"> </w:t>
      </w:r>
      <w:r>
        <w:rPr>
          <w:rFonts w:ascii="Trebuchet MS" w:eastAsia="Trebuchet MS" w:hAnsi="Trebuchet MS"/>
          <w:color w:val="auto"/>
          <w:spacing w:val="-1"/>
          <w:position w:val="0"/>
          <w:sz w:val="19"/>
          <w:szCs w:val="19"/>
        </w:rPr>
        <w:t>What</w:t>
      </w:r>
      <w:r>
        <w:rPr>
          <w:rFonts w:ascii="Trebuchet MS" w:eastAsia="Trebuchet MS" w:hAnsi="Trebuchet MS"/>
          <w:color w:val="auto"/>
          <w:spacing w:val="-13"/>
          <w:position w:val="0"/>
          <w:sz w:val="19"/>
          <w:szCs w:val="19"/>
        </w:rPr>
        <w:t xml:space="preserve"> </w:t>
      </w:r>
      <w:r>
        <w:rPr>
          <w:rFonts w:ascii="Trebuchet MS" w:eastAsia="Trebuchet MS" w:hAnsi="Trebuchet MS"/>
          <w:color w:val="auto"/>
          <w:spacing w:val="-1"/>
          <w:position w:val="0"/>
          <w:sz w:val="19"/>
          <w:szCs w:val="19"/>
        </w:rPr>
        <w:t>are</w:t>
      </w:r>
      <w:r>
        <w:rPr>
          <w:rFonts w:ascii="Trebuchet MS" w:eastAsia="Trebuchet MS" w:hAnsi="Trebuchet MS"/>
          <w:color w:val="auto"/>
          <w:spacing w:val="-13"/>
          <w:position w:val="0"/>
          <w:sz w:val="19"/>
          <w:szCs w:val="19"/>
        </w:rPr>
        <w:t xml:space="preserve"> </w:t>
      </w:r>
      <w:r>
        <w:rPr>
          <w:rFonts w:ascii="Trebuchet MS" w:eastAsia="Trebuchet MS" w:hAnsi="Trebuchet MS"/>
          <w:color w:val="auto"/>
          <w:spacing w:val="-1"/>
          <w:position w:val="0"/>
          <w:sz w:val="19"/>
          <w:szCs w:val="19"/>
        </w:rPr>
        <w:t>they</w:t>
      </w:r>
      <w:r>
        <w:rPr>
          <w:rFonts w:ascii="Trebuchet MS" w:eastAsia="Trebuchet MS" w:hAnsi="Trebuchet MS"/>
          <w:color w:val="auto"/>
          <w:spacing w:val="-13"/>
          <w:position w:val="0"/>
          <w:sz w:val="19"/>
          <w:szCs w:val="19"/>
        </w:rPr>
        <w:t xml:space="preserve"> </w:t>
      </w:r>
      <w:r>
        <w:rPr>
          <w:rFonts w:ascii="Trebuchet MS" w:eastAsia="Trebuchet MS" w:hAnsi="Trebuchet MS"/>
          <w:color w:val="auto"/>
          <w:position w:val="0"/>
          <w:sz w:val="19"/>
          <w:szCs w:val="19"/>
        </w:rPr>
        <w:t>hearing</w:t>
      </w:r>
      <w:r>
        <w:rPr>
          <w:rFonts w:ascii="Trebuchet MS" w:eastAsia="Trebuchet MS" w:hAnsi="Trebuchet MS"/>
          <w:color w:val="auto"/>
          <w:spacing w:val="-12"/>
          <w:position w:val="0"/>
          <w:sz w:val="19"/>
          <w:szCs w:val="19"/>
        </w:rPr>
        <w:t xml:space="preserve"> </w:t>
      </w:r>
      <w:r>
        <w:rPr>
          <w:rFonts w:ascii="Trebuchet MS" w:eastAsia="Trebuchet MS" w:hAnsi="Trebuchet MS"/>
          <w:color w:val="auto"/>
          <w:position w:val="0"/>
          <w:sz w:val="19"/>
          <w:szCs w:val="19"/>
        </w:rPr>
        <w:t>f</w:t>
      </w:r>
      <w:r>
        <w:rPr>
          <w:rFonts w:ascii="Trebuchet MS" w:eastAsia="Trebuchet MS" w:hAnsi="Trebuchet MS"/>
          <w:color w:val="424242"/>
          <w:position w:val="0"/>
          <w:sz w:val="19"/>
          <w:szCs w:val="19"/>
        </w:rPr>
        <w:t>rom</w:t>
      </w:r>
      <w:r>
        <w:rPr>
          <w:rFonts w:ascii="Trebuchet MS" w:eastAsia="Trebuchet MS" w:hAnsi="Trebuchet MS"/>
          <w:color w:val="424242"/>
          <w:spacing w:val="-13"/>
          <w:position w:val="0"/>
          <w:sz w:val="19"/>
          <w:szCs w:val="19"/>
        </w:rPr>
        <w:t xml:space="preserve"> </w:t>
      </w:r>
      <w:r>
        <w:rPr>
          <w:rFonts w:ascii="Trebuchet MS" w:eastAsia="Trebuchet MS" w:hAnsi="Trebuchet MS"/>
          <w:color w:val="424242"/>
          <w:position w:val="0"/>
          <w:sz w:val="19"/>
          <w:szCs w:val="19"/>
        </w:rPr>
        <w:t>colleagues?</w:t>
      </w:r>
      <w:r>
        <w:rPr>
          <w:rFonts w:ascii="Trebuchet MS" w:eastAsia="Trebuchet MS" w:hAnsi="Trebuchet MS"/>
          <w:color w:val="424242"/>
          <w:spacing w:val="-54"/>
          <w:position w:val="0"/>
          <w:sz w:val="19"/>
          <w:szCs w:val="19"/>
        </w:rPr>
        <w:t xml:space="preserve"> </w:t>
      </w:r>
      <w:r>
        <w:rPr>
          <w:rFonts w:ascii="Trebuchet MS" w:eastAsia="Trebuchet MS" w:hAnsi="Trebuchet MS"/>
          <w:color w:val="424242"/>
          <w:position w:val="0"/>
          <w:sz w:val="19"/>
          <w:szCs w:val="19"/>
        </w:rPr>
        <w:t>What</w:t>
      </w:r>
      <w:r>
        <w:rPr>
          <w:rFonts w:ascii="Trebuchet MS" w:eastAsia="Trebuchet MS" w:hAnsi="Trebuchet MS"/>
          <w:color w:val="424242"/>
          <w:spacing w:val="-6"/>
          <w:position w:val="0"/>
          <w:sz w:val="19"/>
          <w:szCs w:val="19"/>
        </w:rPr>
        <w:t xml:space="preserve"> </w:t>
      </w:r>
      <w:r>
        <w:rPr>
          <w:rFonts w:ascii="Trebuchet MS" w:eastAsia="Trebuchet MS" w:hAnsi="Trebuchet MS"/>
          <w:color w:val="424242"/>
          <w:position w:val="0"/>
          <w:sz w:val="19"/>
          <w:szCs w:val="19"/>
        </w:rPr>
        <w:t>are</w:t>
      </w:r>
      <w:r>
        <w:rPr>
          <w:rFonts w:ascii="Trebuchet MS" w:eastAsia="Trebuchet MS" w:hAnsi="Trebuchet MS"/>
          <w:color w:val="424242"/>
          <w:spacing w:val="-6"/>
          <w:position w:val="0"/>
          <w:sz w:val="19"/>
          <w:szCs w:val="19"/>
        </w:rPr>
        <w:t xml:space="preserve"> </w:t>
      </w:r>
      <w:r>
        <w:rPr>
          <w:rFonts w:ascii="Trebuchet MS" w:eastAsia="Trebuchet MS" w:hAnsi="Trebuchet MS"/>
          <w:color w:val="424242"/>
          <w:position w:val="0"/>
          <w:sz w:val="19"/>
          <w:szCs w:val="19"/>
        </w:rPr>
        <w:t>they</w:t>
      </w:r>
      <w:r>
        <w:rPr>
          <w:rFonts w:ascii="Trebuchet MS" w:eastAsia="Trebuchet MS" w:hAnsi="Trebuchet MS"/>
          <w:color w:val="424242"/>
          <w:spacing w:val="-6"/>
          <w:position w:val="0"/>
          <w:sz w:val="19"/>
          <w:szCs w:val="19"/>
        </w:rPr>
        <w:t xml:space="preserve"> </w:t>
      </w:r>
      <w:r>
        <w:rPr>
          <w:rFonts w:ascii="Trebuchet MS" w:eastAsia="Trebuchet MS" w:hAnsi="Trebuchet MS"/>
          <w:color w:val="424242"/>
          <w:position w:val="0"/>
          <w:sz w:val="19"/>
          <w:szCs w:val="19"/>
        </w:rPr>
        <w:t>hearing</w:t>
      </w:r>
      <w:r>
        <w:rPr>
          <w:rFonts w:ascii="Trebuchet MS" w:eastAsia="Trebuchet MS" w:hAnsi="Trebuchet MS"/>
          <w:color w:val="424242"/>
          <w:spacing w:val="-6"/>
          <w:position w:val="0"/>
          <w:sz w:val="19"/>
          <w:szCs w:val="19"/>
        </w:rPr>
        <w:t xml:space="preserve"> </w:t>
      </w:r>
      <w:r>
        <w:rPr>
          <w:rFonts w:ascii="Trebuchet MS" w:eastAsia="Trebuchet MS" w:hAnsi="Trebuchet MS"/>
          <w:color w:val="424242"/>
          <w:position w:val="0"/>
          <w:sz w:val="19"/>
          <w:szCs w:val="19"/>
        </w:rPr>
        <w:t>second-hand?</w:t>
      </w: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color w:val="auto"/>
          <w:position w:val="0"/>
          <w:sz w:val="22"/>
          <w:szCs w:val="22"/>
        </w:rPr>
      </w:pPr>
      <w:r>
        <w:br w:type="column"/>
      </w: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color w:val="auto"/>
          <w:position w:val="0"/>
          <w:sz w:val="22"/>
          <w:szCs w:val="22"/>
        </w:rPr>
      </w:pP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color w:val="auto"/>
          <w:position w:val="0"/>
          <w:sz w:val="22"/>
          <w:szCs w:val="22"/>
        </w:rPr>
      </w:pPr>
    </w:p>
    <w:p>
      <w:pPr>
        <w:pStyle w:val="17"/>
        <w:wordWrap/>
        <w:autoSpaceDE w:val="0"/>
        <w:autoSpaceDN w:val="0"/>
        <w:spacing w:before="5" w:after="0" w:line="240" w:lineRule="auto"/>
        <w:ind w:left="0" w:right="0" w:firstLine="0"/>
        <w:jc w:val="left"/>
        <w:rPr>
          <w:rFonts w:ascii="Trebuchet MS" w:eastAsia="Trebuchet MS" w:hAnsi="Trebuchet MS"/>
          <w:color w:val="auto"/>
          <w:position w:val="0"/>
          <w:sz w:val="26"/>
          <w:szCs w:val="26"/>
        </w:rPr>
      </w:pPr>
    </w:p>
    <w:p>
      <w:pPr>
        <w:pStyle w:val="2"/>
        <w:wordWrap/>
        <w:autoSpaceDE w:val="0"/>
        <w:autoSpaceDN w:val="0"/>
        <w:spacing w:before="0" w:after="0" w:line="240" w:lineRule="auto"/>
        <w:ind w:left="2250" w:right="0" w:firstLine="0"/>
        <w:jc w:val="left"/>
        <w:outlineLvl w:val="1"/>
        <w:rPr>
          <w:rFonts w:ascii="Trebuchet MS" w:eastAsia="Trebuchet MS" w:hAnsi="Trebuchet MS"/>
          <w:b/>
          <w:color w:val="auto"/>
          <w:position w:val="0"/>
          <w:sz w:val="19"/>
          <w:szCs w:val="19"/>
        </w:rPr>
      </w:pPr>
      <w:r>
        <w:rPr>
          <w:rFonts w:ascii="Trebuchet MS" w:eastAsia="Trebuchet MS" w:hAnsi="Trebuchet MS"/>
          <w:b/>
          <w:color w:val="auto"/>
          <w:position w:val="0"/>
          <w:sz w:val="19"/>
          <w:szCs w:val="19"/>
        </w:rPr>
        <w:t>What</w:t>
      </w:r>
      <w:r>
        <w:rPr>
          <w:rFonts w:ascii="Trebuchet MS" w:eastAsia="Trebuchet MS" w:hAnsi="Trebuchet MS"/>
          <w:b/>
          <w:color w:val="auto"/>
          <w:spacing w:val="-14"/>
          <w:position w:val="0"/>
          <w:sz w:val="19"/>
          <w:szCs w:val="19"/>
        </w:rPr>
        <w:t xml:space="preserve"> </w:t>
      </w:r>
      <w:r>
        <w:rPr>
          <w:rFonts w:ascii="Trebuchet MS" w:eastAsia="Trebuchet MS" w:hAnsi="Trebuchet MS"/>
          <w:b/>
          <w:color w:val="auto"/>
          <w:position w:val="0"/>
          <w:sz w:val="19"/>
          <w:szCs w:val="19"/>
        </w:rPr>
        <w:t>do</w:t>
      </w:r>
      <w:r>
        <w:rPr>
          <w:rFonts w:ascii="Trebuchet MS" w:eastAsia="Trebuchet MS" w:hAnsi="Trebuchet MS"/>
          <w:b/>
          <w:color w:val="auto"/>
          <w:spacing w:val="-13"/>
          <w:position w:val="0"/>
          <w:sz w:val="19"/>
          <w:szCs w:val="19"/>
        </w:rPr>
        <w:t xml:space="preserve"> </w:t>
      </w:r>
      <w:r>
        <w:rPr>
          <w:rFonts w:ascii="Trebuchet MS" w:eastAsia="Trebuchet MS" w:hAnsi="Trebuchet MS"/>
          <w:b/>
          <w:color w:val="auto"/>
          <w:position w:val="0"/>
          <w:sz w:val="19"/>
          <w:szCs w:val="19"/>
        </w:rPr>
        <w:t>they</w:t>
      </w:r>
      <w:r>
        <w:rPr>
          <w:rFonts w:ascii="Trebuchet MS" w:eastAsia="Trebuchet MS" w:hAnsi="Trebuchet MS"/>
          <w:b/>
          <w:color w:val="auto"/>
          <w:spacing w:val="-14"/>
          <w:position w:val="0"/>
          <w:sz w:val="19"/>
          <w:szCs w:val="19"/>
        </w:rPr>
        <w:t xml:space="preserve"> </w:t>
      </w:r>
      <w:r>
        <w:rPr>
          <w:rFonts w:ascii="Trebuchet MS" w:eastAsia="Trebuchet MS" w:hAnsi="Trebuchet MS"/>
          <w:b/>
          <w:color w:val="auto"/>
          <w:position w:val="0"/>
          <w:sz w:val="19"/>
          <w:szCs w:val="19"/>
        </w:rPr>
        <w:t>THINK</w:t>
      </w:r>
      <w:r>
        <w:rPr>
          <w:rFonts w:ascii="Trebuchet MS" w:eastAsia="Trebuchet MS" w:hAnsi="Trebuchet MS"/>
          <w:b/>
          <w:color w:val="auto"/>
          <w:spacing w:val="-13"/>
          <w:position w:val="0"/>
          <w:sz w:val="19"/>
          <w:szCs w:val="19"/>
        </w:rPr>
        <w:t xml:space="preserve"> </w:t>
      </w:r>
      <w:r>
        <w:rPr>
          <w:rFonts w:ascii="Trebuchet MS" w:eastAsia="Trebuchet MS" w:hAnsi="Trebuchet MS"/>
          <w:b/>
          <w:color w:val="auto"/>
          <w:position w:val="0"/>
          <w:sz w:val="19"/>
          <w:szCs w:val="19"/>
        </w:rPr>
        <w:t>and</w:t>
      </w:r>
      <w:r>
        <w:rPr>
          <w:rFonts w:ascii="Trebuchet MS" w:eastAsia="Trebuchet MS" w:hAnsi="Trebuchet MS"/>
          <w:b/>
          <w:color w:val="auto"/>
          <w:spacing w:val="-13"/>
          <w:position w:val="0"/>
          <w:sz w:val="19"/>
          <w:szCs w:val="19"/>
        </w:rPr>
        <w:t xml:space="preserve"> </w:t>
      </w:r>
      <w:r>
        <w:rPr>
          <w:rFonts w:ascii="Trebuchet MS" w:eastAsia="Trebuchet MS" w:hAnsi="Trebuchet MS"/>
          <w:b/>
          <w:color w:val="auto"/>
          <w:position w:val="0"/>
          <w:sz w:val="19"/>
          <w:szCs w:val="19"/>
        </w:rPr>
        <w:t>FEEL?</w:t>
      </w: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b/>
          <w:color w:val="auto"/>
          <w:position w:val="0"/>
          <w:sz w:val="22"/>
          <w:szCs w:val="22"/>
        </w:rPr>
      </w:pPr>
    </w:p>
    <w:p>
      <w:pPr>
        <w:wordWrap/>
        <w:autoSpaceDE w:val="0"/>
        <w:autoSpaceDN w:val="0"/>
        <w:spacing w:before="192" w:after="0" w:line="240" w:lineRule="auto"/>
        <w:ind w:left="1770" w:right="2574" w:firstLine="0"/>
        <w:jc w:val="center"/>
        <w:rPr>
          <w:rFonts w:ascii="Trebuchet MS" w:eastAsia="Trebuchet MS" w:hAnsi="Trebuchet MS"/>
          <w:b/>
          <w:color w:val="auto"/>
          <w:position w:val="0"/>
          <w:sz w:val="19"/>
          <w:szCs w:val="19"/>
        </w:rPr>
      </w:pPr>
      <w:r>
        <w:rPr>
          <w:rFonts w:ascii="Trebuchet MS" w:eastAsia="Trebuchet MS" w:hAnsi="Trebuchet MS"/>
          <w:b/>
          <w:color w:val="auto"/>
          <w:w w:val="110"/>
          <w:position w:val="0"/>
          <w:sz w:val="19"/>
          <w:szCs w:val="19"/>
        </w:rPr>
        <w:t>PAINS</w:t>
      </w:r>
    </w:p>
    <w:p>
      <w:pPr>
        <w:pStyle w:val="17"/>
        <w:wordWrap/>
        <w:autoSpaceDE w:val="0"/>
        <w:autoSpaceDN w:val="0"/>
        <w:spacing w:before="105" w:after="0" w:line="252" w:lineRule="auto"/>
        <w:ind w:left="119" w:right="2599" w:firstLine="534"/>
        <w:jc w:val="left"/>
        <w:rPr>
          <w:rFonts w:ascii="Trebuchet MS" w:eastAsia="Trebuchet MS" w:hAnsi="Trebuchet MS"/>
          <w:color w:val="auto"/>
          <w:position w:val="0"/>
          <w:sz w:val="19"/>
          <w:szCs w:val="19"/>
        </w:rPr>
      </w:pPr>
      <w:r>
        <w:rPr>
          <w:rFonts w:ascii="Trebuchet MS" w:eastAsia="Trebuchet MS" w:hAnsi="Trebuchet MS"/>
          <w:color w:val="424242"/>
          <w:w w:val="95"/>
          <w:position w:val="0"/>
          <w:sz w:val="19"/>
          <w:szCs w:val="19"/>
        </w:rPr>
        <w:t>What</w:t>
      </w:r>
      <w:r>
        <w:rPr>
          <w:rFonts w:ascii="Trebuchet MS" w:eastAsia="Trebuchet MS" w:hAnsi="Trebuchet MS"/>
          <w:color w:val="424242"/>
          <w:spacing w:val="-12"/>
          <w:w w:val="95"/>
          <w:position w:val="0"/>
          <w:sz w:val="19"/>
          <w:szCs w:val="19"/>
        </w:rPr>
        <w:t xml:space="preserve"> </w:t>
      </w:r>
      <w:r>
        <w:rPr>
          <w:rFonts w:ascii="Trebuchet MS" w:eastAsia="Trebuchet MS" w:hAnsi="Trebuchet MS"/>
          <w:color w:val="424242"/>
          <w:w w:val="95"/>
          <w:position w:val="0"/>
          <w:sz w:val="19"/>
          <w:szCs w:val="19"/>
        </w:rPr>
        <w:t>are</w:t>
      </w:r>
      <w:r>
        <w:rPr>
          <w:rFonts w:ascii="Trebuchet MS" w:eastAsia="Trebuchet MS" w:hAnsi="Trebuchet MS"/>
          <w:color w:val="424242"/>
          <w:spacing w:val="-11"/>
          <w:w w:val="95"/>
          <w:position w:val="0"/>
          <w:sz w:val="19"/>
          <w:szCs w:val="19"/>
        </w:rPr>
        <w:t xml:space="preserve"> </w:t>
      </w:r>
      <w:r>
        <w:rPr>
          <w:rFonts w:ascii="Trebuchet MS" w:eastAsia="Trebuchet MS" w:hAnsi="Trebuchet MS"/>
          <w:color w:val="424242"/>
          <w:w w:val="95"/>
          <w:position w:val="0"/>
          <w:sz w:val="19"/>
          <w:szCs w:val="19"/>
        </w:rPr>
        <w:t>their</w:t>
      </w:r>
      <w:r>
        <w:rPr>
          <w:rFonts w:ascii="Trebuchet MS" w:eastAsia="Trebuchet MS" w:hAnsi="Trebuchet MS"/>
          <w:color w:val="424242"/>
          <w:spacing w:val="-11"/>
          <w:w w:val="95"/>
          <w:position w:val="0"/>
          <w:sz w:val="19"/>
          <w:szCs w:val="19"/>
        </w:rPr>
        <w:t xml:space="preserve"> </w:t>
      </w:r>
      <w:r>
        <w:rPr>
          <w:rFonts w:ascii="Trebuchet MS" w:eastAsia="Trebuchet MS" w:hAnsi="Trebuchet MS"/>
          <w:color w:val="424242"/>
          <w:w w:val="95"/>
          <w:position w:val="0"/>
          <w:sz w:val="19"/>
          <w:szCs w:val="19"/>
        </w:rPr>
        <w:t>fears,</w:t>
      </w:r>
      <w:r>
        <w:rPr>
          <w:rFonts w:ascii="Trebuchet MS" w:eastAsia="Trebuchet MS" w:hAnsi="Trebuchet MS"/>
          <w:color w:val="424242"/>
          <w:spacing w:val="-51"/>
          <w:w w:val="95"/>
          <w:position w:val="0"/>
          <w:sz w:val="19"/>
          <w:szCs w:val="19"/>
        </w:rPr>
        <w:t xml:space="preserve"> </w:t>
      </w:r>
      <w:r>
        <w:rPr>
          <w:rFonts w:ascii="Trebuchet MS" w:eastAsia="Trebuchet MS" w:hAnsi="Trebuchet MS"/>
          <w:color w:val="424242"/>
          <w:w w:val="95"/>
          <w:position w:val="0"/>
          <w:sz w:val="19"/>
          <w:szCs w:val="19"/>
        </w:rPr>
        <w:t>frustrations,</w:t>
      </w:r>
      <w:r>
        <w:rPr>
          <w:rFonts w:ascii="Trebuchet MS" w:eastAsia="Trebuchet MS" w:hAnsi="Trebuchet MS"/>
          <w:color w:val="424242"/>
          <w:spacing w:val="1"/>
          <w:w w:val="95"/>
          <w:position w:val="0"/>
          <w:sz w:val="19"/>
          <w:szCs w:val="19"/>
        </w:rPr>
        <w:t xml:space="preserve"> </w:t>
      </w:r>
      <w:r>
        <w:rPr>
          <w:rFonts w:ascii="Trebuchet MS" w:eastAsia="Trebuchet MS" w:hAnsi="Trebuchet MS"/>
          <w:color w:val="424242"/>
          <w:w w:val="95"/>
          <w:position w:val="0"/>
          <w:sz w:val="19"/>
          <w:szCs w:val="19"/>
        </w:rPr>
        <w:t>and</w:t>
      </w:r>
      <w:r>
        <w:rPr>
          <w:rFonts w:ascii="Trebuchet MS" w:eastAsia="Trebuchet MS" w:hAnsi="Trebuchet MS"/>
          <w:color w:val="424242"/>
          <w:spacing w:val="1"/>
          <w:w w:val="95"/>
          <w:position w:val="0"/>
          <w:sz w:val="19"/>
          <w:szCs w:val="19"/>
        </w:rPr>
        <w:t xml:space="preserve"> </w:t>
      </w:r>
      <w:r>
        <w:rPr>
          <w:rFonts w:ascii="Trebuchet MS" w:eastAsia="Trebuchet MS" w:hAnsi="Trebuchet MS"/>
          <w:color w:val="424242"/>
          <w:w w:val="95"/>
          <w:position w:val="0"/>
          <w:sz w:val="19"/>
          <w:szCs w:val="19"/>
        </w:rPr>
        <w:t>anxieties?</w:t>
      </w: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color w:val="auto"/>
          <w:position w:val="0"/>
          <w:sz w:val="22"/>
          <w:szCs w:val="22"/>
        </w:rPr>
      </w:pPr>
      <w:r>
        <w:br w:type="column"/>
      </w: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color w:val="auto"/>
          <w:position w:val="0"/>
          <w:sz w:val="22"/>
          <w:szCs w:val="22"/>
        </w:rPr>
      </w:pP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color w:val="auto"/>
          <w:position w:val="0"/>
          <w:sz w:val="22"/>
          <w:szCs w:val="22"/>
        </w:rPr>
      </w:pP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color w:val="auto"/>
          <w:position w:val="0"/>
          <w:sz w:val="22"/>
          <w:szCs w:val="22"/>
        </w:rPr>
      </w:pP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color w:val="auto"/>
          <w:position w:val="0"/>
          <w:sz w:val="22"/>
          <w:szCs w:val="22"/>
        </w:rPr>
      </w:pP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color w:val="auto"/>
          <w:position w:val="0"/>
          <w:sz w:val="22"/>
          <w:szCs w:val="22"/>
        </w:rPr>
      </w:pPr>
    </w:p>
    <w:p>
      <w:pPr>
        <w:pStyle w:val="17"/>
        <w:wordWrap/>
        <w:autoSpaceDE w:val="0"/>
        <w:autoSpaceDN w:val="0"/>
        <w:spacing w:before="11" w:after="0" w:line="240" w:lineRule="auto"/>
        <w:ind w:left="0" w:right="0" w:firstLine="0"/>
        <w:jc w:val="left"/>
        <w:rPr>
          <w:rFonts w:ascii="Trebuchet MS" w:eastAsia="Trebuchet MS" w:hAnsi="Trebuchet MS"/>
          <w:color w:val="auto"/>
          <w:position w:val="0"/>
          <w:sz w:val="17"/>
          <w:szCs w:val="17"/>
        </w:rPr>
      </w:pPr>
    </w:p>
    <w:p>
      <w:pPr>
        <w:pStyle w:val="2"/>
        <w:wordWrap/>
        <w:autoSpaceDE w:val="0"/>
        <w:autoSpaceDN w:val="0"/>
        <w:spacing w:before="0" w:after="0" w:line="240" w:lineRule="auto"/>
        <w:ind w:left="6" w:right="0" w:firstLine="0"/>
        <w:jc w:val="left"/>
        <w:outlineLvl w:val="1"/>
        <w:rPr>
          <w:rFonts w:ascii="Trebuchet MS" w:eastAsia="Trebuchet MS" w:hAnsi="Trebuchet MS"/>
          <w:b/>
          <w:color w:val="auto"/>
          <w:position w:val="0"/>
          <w:sz w:val="19"/>
          <w:szCs w:val="19"/>
        </w:rPr>
      </w:pPr>
      <w:r>
        <w:rPr>
          <w:rFonts w:ascii="Trebuchet MS" w:eastAsia="Trebuchet MS" w:hAnsi="Trebuchet MS"/>
          <w:b/>
          <w:color w:val="auto"/>
          <w:w w:val="110"/>
          <w:position w:val="0"/>
          <w:sz w:val="19"/>
          <w:szCs w:val="19"/>
        </w:rPr>
        <w:t>GAINS</w:t>
      </w:r>
    </w:p>
    <w:p>
      <w:pPr>
        <w:pStyle w:val="17"/>
        <w:wordWrap/>
        <w:autoSpaceDE w:val="0"/>
        <w:autoSpaceDN w:val="0"/>
        <w:spacing w:before="105" w:after="0" w:line="252" w:lineRule="auto"/>
        <w:ind w:left="6" w:right="0" w:firstLine="0"/>
        <w:jc w:val="left"/>
        <w:rPr>
          <w:rFonts w:ascii="Trebuchet MS" w:eastAsia="Trebuchet MS" w:hAnsi="Trebuchet MS"/>
          <w:color w:val="auto"/>
          <w:position w:val="0"/>
          <w:sz w:val="19"/>
          <w:szCs w:val="19"/>
        </w:rPr>
      </w:pPr>
      <w:r>
        <w:rPr>
          <w:rFonts w:ascii="Trebuchet MS" w:eastAsia="Trebuchet MS" w:hAnsi="Trebuchet MS"/>
          <w:color w:val="424242"/>
          <w:position w:val="0"/>
          <w:sz w:val="19"/>
          <w:szCs w:val="19"/>
        </w:rPr>
        <w:t>What are their wants,</w:t>
      </w:r>
      <w:r>
        <w:rPr>
          <w:rFonts w:ascii="Trebuchet MS" w:eastAsia="Trebuchet MS" w:hAnsi="Trebuchet MS"/>
          <w:color w:val="424242"/>
          <w:spacing w:val="1"/>
          <w:position w:val="0"/>
          <w:sz w:val="19"/>
          <w:szCs w:val="19"/>
        </w:rPr>
        <w:t xml:space="preserve"> </w:t>
      </w:r>
      <w:r>
        <w:rPr>
          <w:rFonts w:ascii="Trebuchet MS" w:eastAsia="Trebuchet MS" w:hAnsi="Trebuchet MS"/>
          <w:color w:val="424242"/>
          <w:position w:val="0"/>
          <w:sz w:val="19"/>
          <w:szCs w:val="19"/>
        </w:rPr>
        <w:t>needs,</w:t>
      </w:r>
      <w:r>
        <w:rPr>
          <w:rFonts w:ascii="Trebuchet MS" w:eastAsia="Trebuchet MS" w:hAnsi="Trebuchet MS"/>
          <w:color w:val="424242"/>
          <w:spacing w:val="-5"/>
          <w:position w:val="0"/>
          <w:sz w:val="19"/>
          <w:szCs w:val="19"/>
        </w:rPr>
        <w:t xml:space="preserve"> </w:t>
      </w:r>
      <w:r>
        <w:rPr>
          <w:rFonts w:ascii="Trebuchet MS" w:eastAsia="Trebuchet MS" w:hAnsi="Trebuchet MS"/>
          <w:color w:val="424242"/>
          <w:position w:val="0"/>
          <w:sz w:val="19"/>
          <w:szCs w:val="19"/>
        </w:rPr>
        <w:t>hopes,</w:t>
      </w:r>
      <w:r>
        <w:rPr>
          <w:rFonts w:ascii="Trebuchet MS" w:eastAsia="Trebuchet MS" w:hAnsi="Trebuchet MS"/>
          <w:color w:val="424242"/>
          <w:spacing w:val="-5"/>
          <w:position w:val="0"/>
          <w:sz w:val="19"/>
          <w:szCs w:val="19"/>
        </w:rPr>
        <w:t xml:space="preserve"> </w:t>
      </w:r>
      <w:r>
        <w:rPr>
          <w:rFonts w:ascii="Trebuchet MS" w:eastAsia="Trebuchet MS" w:hAnsi="Trebuchet MS"/>
          <w:color w:val="424242"/>
          <w:position w:val="0"/>
          <w:sz w:val="19"/>
          <w:szCs w:val="19"/>
        </w:rPr>
        <w:t>and</w:t>
      </w:r>
      <w:r>
        <w:rPr>
          <w:rFonts w:ascii="Trebuchet MS" w:eastAsia="Trebuchet MS" w:hAnsi="Trebuchet MS"/>
          <w:color w:val="424242"/>
          <w:spacing w:val="-4"/>
          <w:position w:val="0"/>
          <w:sz w:val="19"/>
          <w:szCs w:val="19"/>
        </w:rPr>
        <w:t xml:space="preserve"> </w:t>
      </w:r>
      <w:r>
        <w:rPr>
          <w:rFonts w:ascii="Trebuchet MS" w:eastAsia="Trebuchet MS" w:hAnsi="Trebuchet MS"/>
          <w:color w:val="424242"/>
          <w:position w:val="0"/>
          <w:sz w:val="19"/>
          <w:szCs w:val="19"/>
        </w:rPr>
        <w:t>dreams?</w:t>
      </w:r>
    </w:p>
    <w:p>
      <w:pPr>
        <w:pStyle w:val="17"/>
        <w:wordWrap/>
        <w:autoSpaceDE w:val="0"/>
        <w:autoSpaceDN w:val="0"/>
        <w:spacing w:before="10" w:after="0" w:line="240" w:lineRule="auto"/>
        <w:ind w:left="0" w:right="0" w:firstLine="0"/>
        <w:jc w:val="left"/>
        <w:rPr>
          <w:rFonts w:ascii="Trebuchet MS" w:eastAsia="Trebuchet MS" w:hAnsi="Trebuchet MS"/>
          <w:color w:val="auto"/>
          <w:position w:val="0"/>
          <w:sz w:val="10"/>
          <w:szCs w:val="10"/>
        </w:rPr>
      </w:pPr>
      <w:r>
        <w:br w:type="column"/>
      </w:r>
    </w:p>
    <w:p>
      <w:pPr>
        <w:wordWrap/>
        <w:autoSpaceDE w:val="0"/>
        <w:autoSpaceDN w:val="0"/>
        <w:spacing w:before="0" w:after="0" w:line="250" w:lineRule="auto"/>
        <w:ind w:left="119" w:right="0" w:firstLine="0"/>
        <w:jc w:val="center"/>
        <w:rPr>
          <w:rFonts w:ascii="Trebuchet MS" w:eastAsia="Trebuchet MS" w:hAnsi="Trebuchet MS"/>
          <w:color w:val="auto"/>
          <w:position w:val="0"/>
          <w:sz w:val="10"/>
          <w:szCs w:val="10"/>
        </w:rPr>
      </w:pPr>
      <w:r>
        <w:rPr>
          <w:rFonts w:ascii="Trebuchet MS" w:eastAsia="Trebuchet MS" w:hAnsi="Trebuchet MS"/>
          <w:color w:val="auto"/>
          <w:position w:val="0"/>
          <w:sz w:val="10"/>
          <w:szCs w:val="10"/>
        </w:rPr>
        <w:t>need to</w:t>
      </w:r>
      <w:r>
        <w:rPr>
          <w:rFonts w:ascii="Trebuchet MS" w:eastAsia="Trebuchet MS" w:hAnsi="Trebuchet MS"/>
          <w:color w:val="auto"/>
          <w:spacing w:val="1"/>
          <w:position w:val="0"/>
          <w:sz w:val="10"/>
          <w:szCs w:val="10"/>
        </w:rPr>
        <w:t xml:space="preserve"> </w:t>
      </w:r>
      <w:r>
        <w:rPr>
          <w:rFonts w:ascii="Trebuchet MS" w:eastAsia="Trebuchet MS" w:hAnsi="Trebuchet MS"/>
          <w:color w:val="auto"/>
          <w:position w:val="0"/>
          <w:sz w:val="10"/>
          <w:szCs w:val="10"/>
        </w:rPr>
        <w:t>develop app</w:t>
      </w:r>
      <w:r>
        <w:rPr>
          <w:rFonts w:ascii="Trebuchet MS" w:eastAsia="Trebuchet MS" w:hAnsi="Trebuchet MS"/>
          <w:color w:val="auto"/>
          <w:spacing w:val="1"/>
          <w:position w:val="0"/>
          <w:sz w:val="10"/>
          <w:szCs w:val="10"/>
        </w:rPr>
        <w:t xml:space="preserve"> </w:t>
      </w:r>
      <w:r>
        <w:rPr>
          <w:rFonts w:ascii="Trebuchet MS" w:eastAsia="Trebuchet MS" w:hAnsi="Trebuchet MS"/>
          <w:color w:val="auto"/>
          <w:w w:val="95"/>
          <w:position w:val="0"/>
          <w:sz w:val="10"/>
          <w:szCs w:val="10"/>
        </w:rPr>
        <w:t>from which we</w:t>
      </w:r>
      <w:r>
        <w:rPr>
          <w:rFonts w:ascii="Trebuchet MS" w:eastAsia="Trebuchet MS" w:hAnsi="Trebuchet MS"/>
          <w:color w:val="auto"/>
          <w:spacing w:val="-26"/>
          <w:w w:val="95"/>
          <w:position w:val="0"/>
          <w:sz w:val="10"/>
          <w:szCs w:val="10"/>
        </w:rPr>
        <w:t xml:space="preserve"> </w:t>
      </w:r>
      <w:r>
        <w:rPr>
          <w:rFonts w:ascii="Trebuchet MS" w:eastAsia="Trebuchet MS" w:hAnsi="Trebuchet MS"/>
          <w:color w:val="auto"/>
          <w:position w:val="0"/>
          <w:sz w:val="10"/>
          <w:szCs w:val="10"/>
        </w:rPr>
        <w:t>can get reply</w:t>
      </w:r>
      <w:r>
        <w:rPr>
          <w:rFonts w:ascii="Trebuchet MS" w:eastAsia="Trebuchet MS" w:hAnsi="Trebuchet MS"/>
          <w:color w:val="auto"/>
          <w:spacing w:val="1"/>
          <w:position w:val="0"/>
          <w:sz w:val="10"/>
          <w:szCs w:val="10"/>
        </w:rPr>
        <w:t xml:space="preserve"> </w:t>
      </w:r>
      <w:r>
        <w:rPr>
          <w:rFonts w:ascii="Trebuchet MS" w:eastAsia="Trebuchet MS" w:hAnsi="Trebuchet MS"/>
          <w:color w:val="auto"/>
          <w:position w:val="0"/>
          <w:sz w:val="10"/>
          <w:szCs w:val="10"/>
        </w:rPr>
        <w:t>within</w:t>
      </w:r>
      <w:r>
        <w:rPr>
          <w:rFonts w:ascii="Trebuchet MS" w:eastAsia="Trebuchet MS" w:hAnsi="Trebuchet MS"/>
          <w:color w:val="auto"/>
          <w:spacing w:val="-7"/>
          <w:position w:val="0"/>
          <w:sz w:val="10"/>
          <w:szCs w:val="10"/>
        </w:rPr>
        <w:t xml:space="preserve"> </w:t>
      </w:r>
      <w:r>
        <w:rPr>
          <w:rFonts w:ascii="Trebuchet MS" w:eastAsia="Trebuchet MS" w:hAnsi="Trebuchet MS"/>
          <w:color w:val="auto"/>
          <w:position w:val="0"/>
          <w:sz w:val="10"/>
          <w:szCs w:val="10"/>
        </w:rPr>
        <w:t>24hrs</w:t>
      </w:r>
    </w:p>
    <w:p>
      <w:pPr>
        <w:pStyle w:val="17"/>
        <w:wordWrap/>
        <w:autoSpaceDE w:val="0"/>
        <w:autoSpaceDN w:val="0"/>
        <w:spacing w:before="5" w:after="0" w:line="240" w:lineRule="auto"/>
        <w:ind w:left="112" w:right="0" w:firstLine="0"/>
        <w:jc w:val="left"/>
        <w:rPr>
          <w:rFonts w:ascii="Trebuchet MS" w:eastAsia="Trebuchet MS" w:hAnsi="Trebuchet MS"/>
          <w:color w:val="auto"/>
          <w:position w:val="0"/>
          <w:sz w:val="19"/>
          <w:szCs w:val="19"/>
        </w:rPr>
      </w:pPr>
      <w:r>
        <w:br w:type="column"/>
      </w:r>
      <w:r>
        <w:rPr>
          <w:rFonts w:ascii="Trebuchet MS" w:eastAsia="Trebuchet MS" w:hAnsi="Trebuchet MS"/>
          <w:color w:val="424242"/>
          <w:position w:val="0"/>
          <w:sz w:val="19"/>
          <w:szCs w:val="19"/>
        </w:rPr>
        <w:t>How</w:t>
      </w:r>
      <w:r>
        <w:rPr>
          <w:rFonts w:ascii="Trebuchet MS" w:eastAsia="Trebuchet MS" w:hAnsi="Trebuchet MS"/>
          <w:color w:val="424242"/>
          <w:spacing w:val="-6"/>
          <w:position w:val="0"/>
          <w:sz w:val="19"/>
          <w:szCs w:val="19"/>
        </w:rPr>
        <w:t xml:space="preserve"> </w:t>
      </w:r>
      <w:r>
        <w:rPr>
          <w:rFonts w:ascii="Trebuchet MS" w:eastAsia="Trebuchet MS" w:hAnsi="Trebuchet MS"/>
          <w:color w:val="424242"/>
          <w:position w:val="0"/>
          <w:sz w:val="19"/>
          <w:szCs w:val="19"/>
        </w:rPr>
        <w:t>will</w:t>
      </w:r>
      <w:r>
        <w:rPr>
          <w:rFonts w:ascii="Trebuchet MS" w:eastAsia="Trebuchet MS" w:hAnsi="Trebuchet MS"/>
          <w:color w:val="424242"/>
          <w:spacing w:val="-6"/>
          <w:position w:val="0"/>
          <w:sz w:val="19"/>
          <w:szCs w:val="19"/>
        </w:rPr>
        <w:t xml:space="preserve"> </w:t>
      </w:r>
      <w:r>
        <w:rPr>
          <w:rFonts w:ascii="Trebuchet MS" w:eastAsia="Trebuchet MS" w:hAnsi="Trebuchet MS"/>
          <w:color w:val="424242"/>
          <w:position w:val="0"/>
          <w:sz w:val="19"/>
          <w:szCs w:val="19"/>
        </w:rPr>
        <w:t>we</w:t>
      </w:r>
      <w:r>
        <w:rPr>
          <w:rFonts w:ascii="Trebuchet MS" w:eastAsia="Trebuchet MS" w:hAnsi="Trebuchet MS"/>
          <w:color w:val="424242"/>
          <w:spacing w:val="-6"/>
          <w:position w:val="0"/>
          <w:sz w:val="19"/>
          <w:szCs w:val="19"/>
        </w:rPr>
        <w:t xml:space="preserve"> </w:t>
      </w:r>
      <w:r>
        <w:rPr>
          <w:rFonts w:ascii="Trebuchet MS" w:eastAsia="Trebuchet MS" w:hAnsi="Trebuchet MS"/>
          <w:color w:val="424242"/>
          <w:position w:val="0"/>
          <w:sz w:val="19"/>
          <w:szCs w:val="19"/>
        </w:rPr>
        <w:t>know</w:t>
      </w:r>
      <w:r>
        <w:rPr>
          <w:rFonts w:ascii="Trebuchet MS" w:eastAsia="Trebuchet MS" w:hAnsi="Trebuchet MS"/>
          <w:color w:val="424242"/>
          <w:spacing w:val="-6"/>
          <w:position w:val="0"/>
          <w:sz w:val="19"/>
          <w:szCs w:val="19"/>
        </w:rPr>
        <w:t xml:space="preserve"> </w:t>
      </w:r>
      <w:r>
        <w:rPr>
          <w:rFonts w:ascii="Trebuchet MS" w:eastAsia="Trebuchet MS" w:hAnsi="Trebuchet MS"/>
          <w:color w:val="424242"/>
          <w:position w:val="0"/>
          <w:sz w:val="19"/>
          <w:szCs w:val="19"/>
        </w:rPr>
        <w:t>they</w:t>
      </w:r>
      <w:r>
        <w:rPr>
          <w:rFonts w:ascii="Trebuchet MS" w:eastAsia="Trebuchet MS" w:hAnsi="Trebuchet MS"/>
          <w:color w:val="424242"/>
          <w:spacing w:val="-6"/>
          <w:position w:val="0"/>
          <w:sz w:val="19"/>
          <w:szCs w:val="19"/>
        </w:rPr>
        <w:t xml:space="preserve"> </w:t>
      </w:r>
      <w:r>
        <w:rPr>
          <w:rFonts w:ascii="Trebuchet MS" w:eastAsia="Trebuchet MS" w:hAnsi="Trebuchet MS"/>
          <w:color w:val="424242"/>
          <w:position w:val="0"/>
          <w:sz w:val="19"/>
          <w:szCs w:val="19"/>
        </w:rPr>
        <w:t>were</w:t>
      </w:r>
      <w:r>
        <w:rPr>
          <w:rFonts w:ascii="Trebuchet MS" w:eastAsia="Trebuchet MS" w:hAnsi="Trebuchet MS"/>
          <w:color w:val="424242"/>
          <w:spacing w:val="-6"/>
          <w:position w:val="0"/>
          <w:sz w:val="19"/>
          <w:szCs w:val="19"/>
        </w:rPr>
        <w:t xml:space="preserve"> </w:t>
      </w:r>
      <w:r>
        <w:rPr>
          <w:rFonts w:ascii="Trebuchet MS" w:eastAsia="Trebuchet MS" w:hAnsi="Trebuchet MS"/>
          <w:color w:val="424242"/>
          <w:position w:val="0"/>
          <w:sz w:val="19"/>
          <w:szCs w:val="19"/>
        </w:rPr>
        <w:t>successful?</w:t>
      </w: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color w:val="auto"/>
          <w:position w:val="0"/>
          <w:sz w:val="22"/>
          <w:szCs w:val="22"/>
        </w:rPr>
      </w:pP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color w:val="auto"/>
          <w:position w:val="0"/>
          <w:sz w:val="22"/>
          <w:szCs w:val="22"/>
        </w:rPr>
      </w:pPr>
    </w:p>
    <w:p>
      <w:pPr>
        <w:wordWrap/>
        <w:autoSpaceDE w:val="0"/>
        <w:autoSpaceDN w:val="0"/>
        <w:spacing w:before="144" w:after="0" w:line="254" w:lineRule="auto"/>
        <w:ind w:left="1397" w:right="1720" w:firstLine="0"/>
        <w:jc w:val="center"/>
        <w:rPr>
          <w:rFonts w:ascii="Trebuchet MS" w:eastAsia="Trebuchet MS" w:hAnsi="Trebuchet MS"/>
          <w:color w:val="auto"/>
          <w:position w:val="0"/>
          <w:sz w:val="12"/>
          <w:szCs w:val="12"/>
        </w:rPr>
      </w:pPr>
      <w:r>
        <w:rPr>
          <w:rFonts w:ascii="Trebuchet MS" w:eastAsia="Trebuchet MS" w:hAnsi="Trebuchet MS"/>
          <w:color w:val="auto"/>
          <w:position w:val="0"/>
          <w:sz w:val="12"/>
          <w:szCs w:val="12"/>
        </w:rPr>
        <w:t>actions</w:t>
      </w:r>
      <w:r>
        <w:rPr>
          <w:rFonts w:ascii="Trebuchet MS" w:eastAsia="Trebuchet MS" w:hAnsi="Trebuchet MS"/>
          <w:color w:val="auto"/>
          <w:spacing w:val="1"/>
          <w:position w:val="0"/>
          <w:sz w:val="12"/>
          <w:szCs w:val="12"/>
        </w:rPr>
        <w:t xml:space="preserve"> </w:t>
      </w:r>
      <w:r>
        <w:rPr>
          <w:rFonts w:ascii="Trebuchet MS" w:eastAsia="Trebuchet MS" w:hAnsi="Trebuchet MS"/>
          <w:color w:val="auto"/>
          <w:spacing w:val="-2"/>
          <w:position w:val="0"/>
          <w:sz w:val="12"/>
          <w:szCs w:val="12"/>
        </w:rPr>
        <w:t xml:space="preserve">must </w:t>
      </w:r>
      <w:r>
        <w:rPr>
          <w:rFonts w:ascii="Trebuchet MS" w:eastAsia="Trebuchet MS" w:hAnsi="Trebuchet MS"/>
          <w:color w:val="auto"/>
          <w:spacing w:val="-1"/>
          <w:position w:val="0"/>
          <w:sz w:val="12"/>
          <w:szCs w:val="12"/>
        </w:rPr>
        <w:t>be</w:t>
      </w:r>
      <w:r>
        <w:rPr>
          <w:rFonts w:ascii="Trebuchet MS" w:eastAsia="Trebuchet MS" w:hAnsi="Trebuchet MS"/>
          <w:color w:val="auto"/>
          <w:spacing w:val="-34"/>
          <w:position w:val="0"/>
          <w:sz w:val="12"/>
          <w:szCs w:val="12"/>
        </w:rPr>
        <w:t xml:space="preserve"> </w:t>
      </w:r>
      <w:r>
        <w:rPr>
          <w:rFonts w:ascii="Trebuchet MS" w:eastAsia="Trebuchet MS" w:hAnsi="Trebuchet MS"/>
          <w:color w:val="auto"/>
          <w:position w:val="0"/>
          <w:sz w:val="12"/>
          <w:szCs w:val="12"/>
        </w:rPr>
        <w:t>taken</w:t>
      </w:r>
      <w:r>
        <w:rPr>
          <w:rFonts w:ascii="Trebuchet MS" w:eastAsia="Trebuchet MS" w:hAnsi="Trebuchet MS"/>
          <w:color w:val="auto"/>
          <w:spacing w:val="1"/>
          <w:position w:val="0"/>
          <w:sz w:val="12"/>
          <w:szCs w:val="12"/>
        </w:rPr>
        <w:t xml:space="preserve"> </w:t>
      </w:r>
      <w:r>
        <w:rPr>
          <w:rFonts w:ascii="Trebuchet MS" w:eastAsia="Trebuchet MS" w:hAnsi="Trebuchet MS"/>
          <w:color w:val="auto"/>
          <w:position w:val="0"/>
          <w:sz w:val="12"/>
          <w:szCs w:val="12"/>
        </w:rPr>
        <w:t>quickly</w:t>
      </w: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color w:val="auto"/>
          <w:position w:val="0"/>
          <w:sz w:val="12"/>
          <w:szCs w:val="12"/>
        </w:rPr>
      </w:pPr>
      <w:r>
        <w:br w:type="column"/>
      </w: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color w:val="auto"/>
          <w:position w:val="0"/>
          <w:sz w:val="12"/>
          <w:szCs w:val="12"/>
        </w:rPr>
      </w:pP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color w:val="auto"/>
          <w:position w:val="0"/>
          <w:sz w:val="12"/>
          <w:szCs w:val="12"/>
        </w:rPr>
      </w:pP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color w:val="auto"/>
          <w:position w:val="0"/>
          <w:sz w:val="12"/>
          <w:szCs w:val="12"/>
        </w:rPr>
      </w:pP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color w:val="auto"/>
          <w:position w:val="0"/>
          <w:sz w:val="12"/>
          <w:szCs w:val="12"/>
        </w:rPr>
      </w:pP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color w:val="auto"/>
          <w:position w:val="0"/>
          <w:sz w:val="12"/>
          <w:szCs w:val="12"/>
        </w:rPr>
      </w:pP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color w:val="auto"/>
          <w:position w:val="0"/>
          <w:sz w:val="12"/>
          <w:szCs w:val="12"/>
        </w:rPr>
      </w:pP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color w:val="auto"/>
          <w:position w:val="0"/>
          <w:sz w:val="12"/>
          <w:szCs w:val="12"/>
        </w:rPr>
      </w:pP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color w:val="auto"/>
          <w:position w:val="0"/>
          <w:sz w:val="12"/>
          <w:szCs w:val="12"/>
        </w:rPr>
      </w:pP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color w:val="auto"/>
          <w:position w:val="0"/>
          <w:sz w:val="12"/>
          <w:szCs w:val="12"/>
        </w:rPr>
      </w:pP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color w:val="auto"/>
          <w:position w:val="0"/>
          <w:sz w:val="12"/>
          <w:szCs w:val="12"/>
        </w:rPr>
      </w:pP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color w:val="auto"/>
          <w:position w:val="0"/>
          <w:sz w:val="12"/>
          <w:szCs w:val="12"/>
        </w:rPr>
      </w:pPr>
    </w:p>
    <w:p>
      <w:pPr>
        <w:wordWrap/>
        <w:autoSpaceDE w:val="0"/>
        <w:autoSpaceDN w:val="0"/>
        <w:spacing w:before="105" w:after="0" w:line="269" w:lineRule="auto"/>
        <w:ind w:left="119" w:right="998" w:firstLine="0"/>
        <w:jc w:val="center"/>
        <w:rPr>
          <w:rFonts w:ascii="Trebuchet MS" w:eastAsia="Trebuchet MS" w:hAnsi="Trebuchet MS"/>
          <w:color w:val="auto"/>
          <w:position w:val="0"/>
          <w:sz w:val="10"/>
          <w:szCs w:val="10"/>
        </w:rPr>
      </w:pPr>
      <w:r>
        <w:rPr>
          <w:rFonts w:ascii="Trebuchet MS" w:eastAsia="Trebuchet MS" w:hAnsi="Trebuchet MS"/>
          <w:color w:val="auto"/>
          <w:w w:val="104"/>
          <w:position w:val="0"/>
          <w:sz w:val="10"/>
          <w:szCs w:val="10"/>
        </w:rPr>
        <w:t>there may be</w:t>
      </w:r>
      <w:r>
        <w:rPr>
          <w:rFonts w:ascii="Trebuchet MS" w:eastAsia="Trebuchet MS" w:hAnsi="Trebuchet MS"/>
          <w:color w:val="auto"/>
          <w:spacing w:val="-29"/>
          <w:w w:val="104"/>
          <w:position w:val="0"/>
          <w:sz w:val="10"/>
          <w:szCs w:val="10"/>
        </w:rPr>
        <w:t xml:space="preserve"> </w:t>
      </w:r>
      <w:r>
        <w:rPr>
          <w:rFonts w:ascii="Trebuchet MS" w:eastAsia="Trebuchet MS" w:hAnsi="Trebuchet MS"/>
          <w:color w:val="auto"/>
          <w:spacing w:val="-2"/>
          <w:w w:val="104"/>
          <w:position w:val="0"/>
          <w:sz w:val="10"/>
          <w:szCs w:val="10"/>
        </w:rPr>
        <w:t>no immediate</w:t>
      </w:r>
      <w:r>
        <w:rPr>
          <w:rFonts w:ascii="Trebuchet MS" w:eastAsia="Trebuchet MS" w:hAnsi="Trebuchet MS"/>
          <w:color w:val="auto"/>
          <w:spacing w:val="-29"/>
          <w:w w:val="104"/>
          <w:position w:val="0"/>
          <w:sz w:val="10"/>
          <w:szCs w:val="10"/>
        </w:rPr>
        <w:t xml:space="preserve"> </w:t>
      </w:r>
      <w:r>
        <w:rPr>
          <w:rFonts w:ascii="Trebuchet MS" w:eastAsia="Trebuchet MS" w:hAnsi="Trebuchet MS"/>
          <w:color w:val="auto"/>
          <w:w w:val="104"/>
          <w:position w:val="0"/>
          <w:sz w:val="10"/>
          <w:szCs w:val="10"/>
        </w:rPr>
        <w:t>response to</w:t>
      </w:r>
      <w:r>
        <w:rPr>
          <w:rFonts w:ascii="Trebuchet MS" w:eastAsia="Trebuchet MS" w:hAnsi="Trebuchet MS"/>
          <w:color w:val="auto"/>
          <w:spacing w:val="1"/>
          <w:w w:val="104"/>
          <w:position w:val="0"/>
          <w:sz w:val="10"/>
          <w:szCs w:val="10"/>
        </w:rPr>
        <w:t xml:space="preserve"> </w:t>
      </w:r>
      <w:r>
        <w:rPr>
          <w:rFonts w:ascii="Trebuchet MS" w:eastAsia="Trebuchet MS" w:hAnsi="Trebuchet MS"/>
          <w:color w:val="auto"/>
          <w:w w:val="104"/>
          <w:position w:val="0"/>
          <w:sz w:val="10"/>
          <w:szCs w:val="10"/>
        </w:rPr>
        <w:t>complaints</w:t>
      </w:r>
    </w:p>
    <w:p>
      <w:pPr>
        <w:wordWrap/>
        <w:autoSpaceDE w:val="0"/>
        <w:autoSpaceDN w:val="0"/>
        <w:spacing w:before="105" w:after="0" w:line="269" w:lineRule="auto"/>
        <w:ind w:left="119" w:right="998" w:firstLine="0"/>
        <w:jc w:val="center"/>
        <w:rPr>
          <w:rFonts w:ascii="Trebuchet MS" w:eastAsia="Trebuchet MS" w:hAnsi="Trebuchet MS"/>
          <w:color w:val="auto"/>
          <w:position w:val="0"/>
          <w:sz w:val="10"/>
          <w:szCs w:val="10"/>
        </w:rPr>
        <w:sectPr>
          <w:type w:val="continuous"/>
          <w:pgSz w:w="31660" w:h="25630" w:orient="landscape"/>
          <w:pgMar w:top="1000" w:right="1300" w:bottom="280" w:left="1760" w:header="0" w:footer="0" w:gutter="0"/>
          <w:pgNumType/>
          <w:cols w:num="7" w:space="1855" w:equalWidth="0">
            <w:col w:w="5248" w:space="1855"/>
            <w:col w:w="3481" w:space="3540"/>
            <w:col w:w="4944" w:space="40"/>
            <w:col w:w="2346" w:space="192"/>
            <w:col w:w="758" w:space="40"/>
            <w:col w:w="3550" w:space="844"/>
            <w:col w:w="1762"/>
          </w:cols>
          <w:docGrid w:linePitch="360" w:charSpace="47104"/>
        </w:sectPr>
      </w:pP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color w:val="auto"/>
          <w:position w:val="0"/>
          <w:sz w:val="20"/>
          <w:szCs w:val="20"/>
        </w:rPr>
      </w:pP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color w:val="auto"/>
          <w:position w:val="0"/>
          <w:sz w:val="20"/>
          <w:szCs w:val="20"/>
        </w:rPr>
      </w:pPr>
    </w:p>
    <w:p>
      <w:pPr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color w:val="auto"/>
          <w:position w:val="0"/>
          <w:sz w:val="20"/>
          <w:szCs w:val="20"/>
        </w:rPr>
        <w:sectPr>
          <w:type w:val="continuous"/>
          <w:pgSz w:w="31660" w:h="25630" w:orient="landscape"/>
          <w:pgMar w:top="1000" w:right="1300" w:bottom="280" w:left="1760" w:header="0" w:footer="0" w:gutter="0"/>
          <w:pgNumType/>
          <w:docGrid w:linePitch="360" w:charSpace="47104"/>
        </w:sectPr>
      </w:pP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color w:val="auto"/>
          <w:position w:val="0"/>
          <w:sz w:val="18"/>
          <w:szCs w:val="18"/>
        </w:rPr>
      </w:pPr>
    </w:p>
    <w:p>
      <w:pPr>
        <w:wordWrap/>
        <w:autoSpaceDE w:val="0"/>
        <w:autoSpaceDN w:val="0"/>
        <w:spacing w:before="136" w:after="0" w:line="240" w:lineRule="auto"/>
        <w:ind w:left="119" w:right="0" w:firstLine="0"/>
        <w:jc w:val="left"/>
        <w:rPr>
          <w:rFonts w:ascii="Trebuchet MS" w:eastAsia="Trebuchet MS" w:hAnsi="Trebuchet MS"/>
          <w:color w:val="auto"/>
          <w:position w:val="0"/>
          <w:sz w:val="16"/>
          <w:szCs w:val="16"/>
        </w:rPr>
      </w:pPr>
      <w:r>
        <w:rPr>
          <w:rFonts w:ascii="Trebuchet MS" w:eastAsia="Trebuchet MS" w:hAnsi="Trebuchet MS"/>
          <w:color w:val="393939"/>
          <w:w w:val="95"/>
          <w:position w:val="0"/>
          <w:sz w:val="16"/>
          <w:szCs w:val="16"/>
        </w:rPr>
        <w:t>Originally</w:t>
      </w:r>
      <w:r>
        <w:rPr>
          <w:rFonts w:ascii="Trebuchet MS" w:eastAsia="Trebuchet MS" w:hAnsi="Trebuchet MS"/>
          <w:color w:val="393939"/>
          <w:spacing w:val="4"/>
          <w:w w:val="95"/>
          <w:position w:val="0"/>
          <w:sz w:val="16"/>
          <w:szCs w:val="16"/>
        </w:rPr>
        <w:t xml:space="preserve"> </w:t>
      </w:r>
      <w:r>
        <w:rPr>
          <w:rFonts w:ascii="Trebuchet MS" w:eastAsia="Trebuchet MS" w:hAnsi="Trebuchet MS"/>
          <w:color w:val="393939"/>
          <w:w w:val="95"/>
          <w:position w:val="0"/>
          <w:sz w:val="16"/>
          <w:szCs w:val="16"/>
        </w:rPr>
        <w:t>created</w:t>
      </w:r>
      <w:r>
        <w:rPr>
          <w:rFonts w:ascii="Trebuchet MS" w:eastAsia="Trebuchet MS" w:hAnsi="Trebuchet MS"/>
          <w:color w:val="393939"/>
          <w:spacing w:val="5"/>
          <w:w w:val="95"/>
          <w:position w:val="0"/>
          <w:sz w:val="16"/>
          <w:szCs w:val="16"/>
        </w:rPr>
        <w:t xml:space="preserve"> </w:t>
      </w:r>
      <w:r>
        <w:rPr>
          <w:rFonts w:ascii="Trebuchet MS" w:eastAsia="Trebuchet MS" w:hAnsi="Trebuchet MS"/>
          <w:color w:val="393939"/>
          <w:w w:val="95"/>
          <w:position w:val="0"/>
          <w:sz w:val="16"/>
          <w:szCs w:val="16"/>
        </w:rPr>
        <w:t>by</w:t>
      </w:r>
      <w:r>
        <w:rPr>
          <w:rFonts w:ascii="Trebuchet MS" w:eastAsia="Trebuchet MS" w:hAnsi="Trebuchet MS"/>
          <w:color w:val="393939"/>
          <w:spacing w:val="4"/>
          <w:w w:val="95"/>
          <w:position w:val="0"/>
          <w:sz w:val="16"/>
          <w:szCs w:val="16"/>
        </w:rPr>
        <w:t xml:space="preserve"> </w:t>
      </w:r>
      <w:r>
        <w:rPr>
          <w:rFonts w:ascii="Trebuchet MS" w:eastAsia="Trebuchet MS" w:hAnsi="Trebuchet MS"/>
          <w:color w:val="393939"/>
          <w:w w:val="95"/>
          <w:position w:val="0"/>
          <w:sz w:val="16"/>
          <w:szCs w:val="16"/>
        </w:rPr>
        <w:t>Dave</w:t>
      </w:r>
      <w:r>
        <w:rPr>
          <w:rFonts w:ascii="Trebuchet MS" w:eastAsia="Trebuchet MS" w:hAnsi="Trebuchet MS"/>
          <w:color w:val="393939"/>
          <w:spacing w:val="5"/>
          <w:w w:val="95"/>
          <w:position w:val="0"/>
          <w:sz w:val="16"/>
          <w:szCs w:val="16"/>
        </w:rPr>
        <w:t xml:space="preserve"> </w:t>
      </w:r>
      <w:r>
        <w:rPr>
          <w:rFonts w:ascii="Trebuchet MS" w:eastAsia="Trebuchet MS" w:hAnsi="Trebuchet MS"/>
          <w:color w:val="393939"/>
          <w:w w:val="95"/>
          <w:position w:val="0"/>
          <w:sz w:val="16"/>
          <w:szCs w:val="16"/>
        </w:rPr>
        <w:t>Gray</w:t>
      </w:r>
      <w:r>
        <w:rPr>
          <w:rFonts w:ascii="Trebuchet MS" w:eastAsia="Trebuchet MS" w:hAnsi="Trebuchet MS"/>
          <w:color w:val="393939"/>
          <w:spacing w:val="4"/>
          <w:w w:val="95"/>
          <w:position w:val="0"/>
          <w:sz w:val="16"/>
          <w:szCs w:val="16"/>
        </w:rPr>
        <w:t xml:space="preserve"> </w:t>
      </w:r>
      <w:r>
        <w:rPr>
          <w:rFonts w:ascii="Trebuchet MS" w:eastAsia="Trebuchet MS" w:hAnsi="Trebuchet MS"/>
          <w:color w:val="393939"/>
          <w:w w:val="95"/>
          <w:position w:val="0"/>
          <w:sz w:val="16"/>
          <w:szCs w:val="16"/>
        </w:rPr>
        <w:t>at</w:t>
      </w: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color w:val="auto"/>
          <w:position w:val="0"/>
          <w:sz w:val="14"/>
          <w:szCs w:val="14"/>
        </w:rPr>
      </w:pPr>
      <w:r>
        <w:br w:type="column"/>
      </w:r>
    </w:p>
    <w:p>
      <w:pPr>
        <w:wordWrap/>
        <w:autoSpaceDE w:val="0"/>
        <w:autoSpaceDN w:val="0"/>
        <w:spacing w:before="84" w:after="0" w:line="254" w:lineRule="auto"/>
        <w:ind w:left="119" w:right="8545" w:firstLine="0"/>
        <w:jc w:val="center"/>
        <w:rPr>
          <w:rFonts w:ascii="Trebuchet MS" w:eastAsia="Trebuchet MS" w:hAnsi="Trebuchet MS"/>
          <w:color w:val="auto"/>
          <w:position w:val="0"/>
          <w:sz w:val="12"/>
          <w:szCs w:val="12"/>
        </w:rPr>
      </w:pPr>
      <w:r>
        <w:rPr>
          <w:sz w:val="20"/>
        </w:rPr>
        <mc:AlternateContent>
          <mc:Choice Requires="wps">
            <w:drawing>
              <wp:anchor distT="0" distB="0" distL="114298" distR="114298" simplePos="0" relativeHeight="15" behindDoc="0" locked="0" layoutInCell="1" hidden="0" allowOverlap="1">
                <wp:simplePos x="0" y="0"/>
                <wp:positionH relativeFrom="page">
                  <wp:posOffset>17449802</wp:posOffset>
                </wp:positionH>
                <wp:positionV relativeFrom="paragraph">
                  <wp:posOffset>-482600</wp:posOffset>
                </wp:positionV>
                <wp:extent cx="466090" cy="466090"/>
                <wp:effectExtent l="0" t="0" r="0" b="0"/>
                <wp:wrapNone/>
                <wp:docPr id="1" name="文本框 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66090" cy="466090"/>
                        </a:xfrm>
                        <a:prstGeom prst="rect"/>
                        <a:solidFill>
                          <a:srgbClr val="FFE08A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txbx id="2">
                        <w:txbxContent>
                          <w:p>
                            <w:pPr>
                              <w:wordWrap/>
                              <w:autoSpaceDE w:val="0"/>
                              <w:autoSpaceDN w:val="0"/>
                              <w:spacing w:before="69" w:after="0" w:line="254" w:lineRule="auto"/>
                              <w:ind w:left="75" w:right="73" w:firstLine="0"/>
                              <w:jc w:val="center"/>
                              <w:rPr>
                                <w:rFonts w:ascii="Trebuchet MS" w:eastAsia="Trebuchet MS" w:hAnsi="Trebuchet MS"/>
                                <w:color w:val="auto"/>
                                <w:position w:val="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rebuchet MS" w:eastAsia="Trebuchet MS" w:hAnsi="Trebuchet MS"/>
                                <w:color w:val="auto"/>
                                <w:position w:val="0"/>
                                <w:sz w:val="12"/>
                                <w:szCs w:val="12"/>
                              </w:rPr>
                              <w:t>sometimes</w:t>
                            </w:r>
                            <w:r>
                              <w:rPr>
                                <w:rFonts w:ascii="Trebuchet MS" w:eastAsia="Trebuchet MS" w:hAnsi="Trebuchet MS"/>
                                <w:color w:val="auto"/>
                                <w:spacing w:val="-34"/>
                                <w:position w:val="0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eastAsia="Trebuchet MS" w:hAnsi="Trebuchet MS"/>
                                <w:color w:val="auto"/>
                                <w:position w:val="0"/>
                                <w:sz w:val="12"/>
                                <w:szCs w:val="12"/>
                              </w:rPr>
                              <w:t>there may</w:t>
                            </w:r>
                            <w:r>
                              <w:rPr>
                                <w:rFonts w:ascii="Trebuchet MS" w:eastAsia="Trebuchet MS" w:hAnsi="Trebuchet MS"/>
                                <w:color w:val="auto"/>
                                <w:spacing w:val="1"/>
                                <w:position w:val="0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eastAsia="Trebuchet MS" w:hAnsi="Trebuchet MS"/>
                                <w:color w:val="auto"/>
                                <w:position w:val="0"/>
                                <w:sz w:val="12"/>
                                <w:szCs w:val="12"/>
                              </w:rPr>
                              <w:t>be server</w:t>
                            </w:r>
                            <w:r>
                              <w:rPr>
                                <w:rFonts w:ascii="Trebuchet MS" w:eastAsia="Trebuchet MS" w:hAnsi="Trebuchet MS"/>
                                <w:color w:val="auto"/>
                                <w:spacing w:val="1"/>
                                <w:position w:val="0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eastAsia="Trebuchet MS" w:hAnsi="Trebuchet MS"/>
                                <w:color w:val="auto"/>
                                <w:position w:val="0"/>
                                <w:sz w:val="12"/>
                                <w:szCs w:val="12"/>
                              </w:rPr>
                              <w:t>error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3" o:spid="_x0000_s3" fillcolor="#FFE08A" stroked="f" strokeweight="1.0pt" style="position:absolute;&#10;margin-left:1374.0pt;&#10;margin-top:-38.0pt;&#10;width:36.7pt;&#10;height:36.7pt;&#10;z-index:15;&#10;mso-position-horizontal:absolute;&#10;mso-position-horizontal-relative:page;&#10;mso-position-vertical:absolute;&#10;mso-wrap-distance-left:8.999863pt;&#10;mso-wrap-distance-right:8.999863pt;&#10;mso-wrap-style:square;">
                <v:stroke color="#000000"/>
                <v:textbox id="848" inset="0mm,0mm,0mm,0mm" o:insetmode="custom" style="layout-flow:horizontal;&#10;v-text-anchor:top;">
                  <w:txbxContent>
                    <w:p>
                      <w:pPr>
                        <w:wordWrap/>
                        <w:autoSpaceDE w:val="0"/>
                        <w:autoSpaceDN w:val="0"/>
                        <w:spacing w:before="69" w:after="0" w:line="254" w:lineRule="auto"/>
                        <w:ind w:left="75" w:right="73" w:firstLine="0"/>
                        <w:jc w:val="center"/>
                        <w:rPr>
                          <w:rFonts w:ascii="Trebuchet MS" w:eastAsia="Trebuchet MS" w:hAnsi="Trebuchet MS"/>
                          <w:color w:val="auto"/>
                          <w:position w:val="0"/>
                          <w:sz w:val="12"/>
                          <w:szCs w:val="12"/>
                        </w:rPr>
                      </w:pPr>
                      <w:r>
                        <w:rPr>
                          <w:rFonts w:ascii="Trebuchet MS" w:eastAsia="Trebuchet MS" w:hAnsi="Trebuchet MS"/>
                          <w:color w:val="auto"/>
                          <w:position w:val="0"/>
                          <w:sz w:val="12"/>
                          <w:szCs w:val="12"/>
                        </w:rPr>
                        <w:t>sometimes</w:t>
                      </w:r>
                      <w:r>
                        <w:rPr>
                          <w:rFonts w:ascii="Trebuchet MS" w:eastAsia="Trebuchet MS" w:hAnsi="Trebuchet MS"/>
                          <w:color w:val="auto"/>
                          <w:spacing w:val="-34"/>
                          <w:position w:val="0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Trebuchet MS" w:eastAsia="Trebuchet MS" w:hAnsi="Trebuchet MS"/>
                          <w:color w:val="auto"/>
                          <w:position w:val="0"/>
                          <w:sz w:val="12"/>
                          <w:szCs w:val="12"/>
                        </w:rPr>
                        <w:t>there may</w:t>
                      </w:r>
                      <w:r>
                        <w:rPr>
                          <w:rFonts w:ascii="Trebuchet MS" w:eastAsia="Trebuchet MS" w:hAnsi="Trebuchet MS"/>
                          <w:color w:val="auto"/>
                          <w:spacing w:val="1"/>
                          <w:position w:val="0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Trebuchet MS" w:eastAsia="Trebuchet MS" w:hAnsi="Trebuchet MS"/>
                          <w:color w:val="auto"/>
                          <w:position w:val="0"/>
                          <w:sz w:val="12"/>
                          <w:szCs w:val="12"/>
                        </w:rPr>
                        <w:t>be server</w:t>
                      </w:r>
                      <w:r>
                        <w:rPr>
                          <w:rFonts w:ascii="Trebuchet MS" w:eastAsia="Trebuchet MS" w:hAnsi="Trebuchet MS"/>
                          <w:color w:val="auto"/>
                          <w:spacing w:val="1"/>
                          <w:position w:val="0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Trebuchet MS" w:eastAsia="Trebuchet MS" w:hAnsi="Trebuchet MS"/>
                          <w:color w:val="auto"/>
                          <w:position w:val="0"/>
                          <w:sz w:val="12"/>
                          <w:szCs w:val="12"/>
                        </w:rPr>
                        <w:t>error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rebuchet MS" w:eastAsia="Trebuchet MS" w:hAnsi="Trebuchet MS"/>
          <w:color w:val="auto"/>
          <w:position w:val="0"/>
          <w:sz w:val="12"/>
          <w:szCs w:val="12"/>
        </w:rPr>
        <w:t>can register</w:t>
      </w:r>
      <w:r>
        <w:rPr>
          <w:rFonts w:ascii="Trebuchet MS" w:eastAsia="Trebuchet MS" w:hAnsi="Trebuchet MS"/>
          <w:color w:val="auto"/>
          <w:spacing w:val="-34"/>
          <w:position w:val="0"/>
          <w:sz w:val="12"/>
          <w:szCs w:val="12"/>
        </w:rPr>
        <w:t xml:space="preserve"> </w:t>
      </w:r>
      <w:r>
        <w:rPr>
          <w:rFonts w:ascii="Trebuchet MS" w:eastAsia="Trebuchet MS" w:hAnsi="Trebuchet MS"/>
          <w:color w:val="auto"/>
          <w:w w:val="95"/>
          <w:position w:val="0"/>
          <w:sz w:val="12"/>
          <w:szCs w:val="12"/>
        </w:rPr>
        <w:t>complaint in</w:t>
      </w:r>
      <w:r>
        <w:rPr>
          <w:rFonts w:ascii="Trebuchet MS" w:eastAsia="Trebuchet MS" w:hAnsi="Trebuchet MS"/>
          <w:color w:val="auto"/>
          <w:spacing w:val="-32"/>
          <w:w w:val="95"/>
          <w:position w:val="0"/>
          <w:sz w:val="12"/>
          <w:szCs w:val="12"/>
        </w:rPr>
        <w:t xml:space="preserve"> </w:t>
      </w:r>
      <w:r>
        <w:rPr>
          <w:rFonts w:ascii="Trebuchet MS" w:eastAsia="Trebuchet MS" w:hAnsi="Trebuchet MS"/>
          <w:color w:val="auto"/>
          <w:position w:val="0"/>
          <w:sz w:val="12"/>
          <w:szCs w:val="12"/>
        </w:rPr>
        <w:t>app</w:t>
      </w:r>
    </w:p>
    <w:p>
      <w:pPr>
        <w:wordWrap/>
        <w:autoSpaceDE w:val="0"/>
        <w:autoSpaceDN w:val="0"/>
        <w:spacing w:before="84" w:after="0" w:line="254" w:lineRule="auto"/>
        <w:ind w:left="119" w:right="8545" w:firstLine="0"/>
        <w:jc w:val="center"/>
        <w:rPr>
          <w:rFonts w:ascii="Trebuchet MS" w:eastAsia="Trebuchet MS" w:hAnsi="Trebuchet MS"/>
          <w:color w:val="auto"/>
          <w:position w:val="0"/>
          <w:sz w:val="12"/>
          <w:szCs w:val="12"/>
        </w:rPr>
        <w:sectPr>
          <w:type w:val="continuous"/>
          <w:pgSz w:w="31660" w:h="25630" w:orient="landscape"/>
          <w:pgMar w:top="1000" w:right="1300" w:bottom="280" w:left="1760" w:header="0" w:footer="0" w:gutter="0"/>
          <w:pgNumType/>
          <w:cols w:num="2" w:space="16734" w:equalWidth="0">
            <w:col w:w="2551" w:space="16734"/>
            <w:col w:w="9315"/>
          </w:cols>
          <w:docGrid w:linePitch="360" w:charSpace="47104"/>
        </w:sectPr>
      </w:pPr>
    </w:p>
    <w:p>
      <w:pPr>
        <w:pStyle w:val="17"/>
        <w:wordWrap/>
        <w:autoSpaceDE w:val="0"/>
        <w:autoSpaceDN w:val="0"/>
        <w:spacing w:before="7" w:after="0" w:line="240" w:lineRule="auto"/>
        <w:ind w:left="0" w:right="0" w:firstLine="0"/>
        <w:jc w:val="left"/>
        <w:rPr>
          <w:rFonts w:ascii="Trebuchet MS" w:eastAsia="Trebuchet MS" w:hAnsi="Trebuchet MS"/>
          <w:color w:val="auto"/>
          <w:position w:val="0"/>
          <w:sz w:val="25"/>
          <w:szCs w:val="25"/>
        </w:rPr>
      </w:pPr>
    </w:p>
    <w:p>
      <w:pPr>
        <w:wordWrap/>
        <w:autoSpaceDE w:val="0"/>
        <w:autoSpaceDN w:val="0"/>
        <w:spacing w:before="7" w:after="0" w:line="240" w:lineRule="auto"/>
        <w:ind w:left="0" w:right="0" w:firstLine="0"/>
        <w:jc w:val="left"/>
        <w:rPr>
          <w:rFonts w:ascii="Trebuchet MS" w:eastAsia="Trebuchet MS" w:hAnsi="Trebuchet MS"/>
          <w:color w:val="auto"/>
          <w:position w:val="0"/>
          <w:sz w:val="25"/>
          <w:szCs w:val="25"/>
        </w:rPr>
        <w:sectPr>
          <w:type w:val="continuous"/>
          <w:pgSz w:w="31660" w:h="25630" w:orient="landscape"/>
          <w:pgMar w:top="1000" w:right="1300" w:bottom="280" w:left="1760" w:header="0" w:footer="0" w:gutter="0"/>
          <w:pgNumType/>
          <w:docGrid w:linePitch="360" w:charSpace="47104"/>
        </w:sectPr>
      </w:pP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color w:val="auto"/>
          <w:position w:val="0"/>
          <w:sz w:val="12"/>
          <w:szCs w:val="12"/>
        </w:rPr>
      </w:pP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color w:val="auto"/>
          <w:position w:val="0"/>
          <w:sz w:val="12"/>
          <w:szCs w:val="12"/>
        </w:rPr>
      </w:pP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color w:val="auto"/>
          <w:position w:val="0"/>
          <w:sz w:val="12"/>
          <w:szCs w:val="12"/>
        </w:rPr>
      </w:pP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color w:val="auto"/>
          <w:position w:val="0"/>
          <w:sz w:val="12"/>
          <w:szCs w:val="12"/>
        </w:rPr>
      </w:pP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color w:val="auto"/>
          <w:position w:val="0"/>
          <w:sz w:val="12"/>
          <w:szCs w:val="12"/>
        </w:rPr>
      </w:pP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color w:val="auto"/>
          <w:position w:val="0"/>
          <w:sz w:val="12"/>
          <w:szCs w:val="12"/>
        </w:rPr>
      </w:pP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color w:val="auto"/>
          <w:position w:val="0"/>
          <w:sz w:val="12"/>
          <w:szCs w:val="12"/>
        </w:rPr>
      </w:pP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color w:val="auto"/>
          <w:position w:val="0"/>
          <w:sz w:val="12"/>
          <w:szCs w:val="12"/>
        </w:rPr>
      </w:pP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color w:val="auto"/>
          <w:position w:val="0"/>
          <w:sz w:val="12"/>
          <w:szCs w:val="12"/>
        </w:rPr>
      </w:pPr>
    </w:p>
    <w:p>
      <w:pPr>
        <w:wordWrap/>
        <w:autoSpaceDE w:val="0"/>
        <w:autoSpaceDN w:val="0"/>
        <w:spacing w:before="70" w:after="0" w:line="269" w:lineRule="auto"/>
        <w:ind w:left="7639" w:right="0" w:firstLine="0"/>
        <w:jc w:val="center"/>
        <w:rPr>
          <w:rFonts w:ascii="Trebuchet MS" w:eastAsia="Trebuchet MS" w:hAnsi="Trebuchet MS"/>
          <w:color w:val="auto"/>
          <w:position w:val="0"/>
          <w:sz w:val="10"/>
          <w:szCs w:val="10"/>
        </w:rPr>
      </w:pPr>
      <w:r>
        <w:rPr>
          <w:rFonts w:ascii="Trebuchet MS" w:eastAsia="Trebuchet MS" w:hAnsi="Trebuchet MS"/>
          <w:color w:val="auto"/>
          <w:w w:val="104"/>
          <w:position w:val="0"/>
          <w:sz w:val="10"/>
          <w:szCs w:val="10"/>
        </w:rPr>
        <w:t>proper</w:t>
      </w:r>
      <w:r>
        <w:rPr>
          <w:rFonts w:ascii="Trebuchet MS" w:eastAsia="Trebuchet MS" w:hAnsi="Trebuchet MS"/>
          <w:color w:val="auto"/>
          <w:spacing w:val="1"/>
          <w:w w:val="104"/>
          <w:position w:val="0"/>
          <w:sz w:val="10"/>
          <w:szCs w:val="10"/>
        </w:rPr>
        <w:t xml:space="preserve"> </w:t>
      </w:r>
      <w:r>
        <w:rPr>
          <w:rFonts w:ascii="Trebuchet MS" w:eastAsia="Trebuchet MS" w:hAnsi="Trebuchet MS"/>
          <w:color w:val="auto"/>
          <w:w w:val="104"/>
          <w:position w:val="0"/>
          <w:sz w:val="10"/>
          <w:szCs w:val="10"/>
        </w:rPr>
        <w:t>compaint</w:t>
      </w:r>
      <w:r>
        <w:rPr>
          <w:rFonts w:ascii="Trebuchet MS" w:eastAsia="Trebuchet MS" w:hAnsi="Trebuchet MS"/>
          <w:color w:val="auto"/>
          <w:spacing w:val="1"/>
          <w:w w:val="104"/>
          <w:position w:val="0"/>
          <w:sz w:val="10"/>
          <w:szCs w:val="10"/>
        </w:rPr>
        <w:t xml:space="preserve"> </w:t>
      </w:r>
      <w:r>
        <w:rPr>
          <w:rFonts w:ascii="Trebuchet MS" w:eastAsia="Trebuchet MS" w:hAnsi="Trebuchet MS"/>
          <w:color w:val="auto"/>
          <w:position w:val="0"/>
          <w:sz w:val="10"/>
          <w:szCs w:val="10"/>
        </w:rPr>
        <w:t>with required</w:t>
      </w:r>
      <w:r>
        <w:rPr>
          <w:rFonts w:ascii="Trebuchet MS" w:eastAsia="Trebuchet MS" w:hAnsi="Trebuchet MS"/>
          <w:color w:val="auto"/>
          <w:spacing w:val="-28"/>
          <w:position w:val="0"/>
          <w:sz w:val="10"/>
          <w:szCs w:val="10"/>
        </w:rPr>
        <w:t xml:space="preserve"> </w:t>
      </w:r>
      <w:r>
        <w:rPr>
          <w:rFonts w:ascii="Trebuchet MS" w:eastAsia="Trebuchet MS" w:hAnsi="Trebuchet MS"/>
          <w:color w:val="auto"/>
          <w:w w:val="104"/>
          <w:position w:val="0"/>
          <w:sz w:val="10"/>
          <w:szCs w:val="10"/>
        </w:rPr>
        <w:t>information</w:t>
      </w:r>
    </w:p>
    <w:p>
      <w:pPr>
        <w:wordWrap/>
        <w:autoSpaceDE w:val="0"/>
        <w:autoSpaceDN w:val="0"/>
        <w:spacing w:before="100" w:after="0" w:line="254" w:lineRule="auto"/>
        <w:ind w:left="6140" w:right="0" w:firstLine="0"/>
        <w:jc w:val="center"/>
        <w:rPr>
          <w:rFonts w:ascii="Trebuchet MS" w:eastAsia="Trebuchet MS" w:hAnsi="Trebuchet MS"/>
          <w:color w:val="auto"/>
          <w:position w:val="0"/>
          <w:sz w:val="12"/>
          <w:szCs w:val="12"/>
        </w:rPr>
      </w:pPr>
      <w:r>
        <w:br w:type="column"/>
      </w:r>
      <w:r>
        <w:rPr>
          <w:rFonts w:ascii="Trebuchet MS" w:eastAsia="Trebuchet MS" w:hAnsi="Trebuchet MS"/>
          <w:color w:val="auto"/>
          <w:w w:val="95"/>
          <w:position w:val="0"/>
          <w:sz w:val="12"/>
          <w:szCs w:val="12"/>
        </w:rPr>
        <w:t>complaints</w:t>
      </w:r>
      <w:r>
        <w:rPr>
          <w:rFonts w:ascii="Trebuchet MS" w:eastAsia="Trebuchet MS" w:hAnsi="Trebuchet MS"/>
          <w:color w:val="auto"/>
          <w:spacing w:val="-32"/>
          <w:w w:val="95"/>
          <w:position w:val="0"/>
          <w:sz w:val="12"/>
          <w:szCs w:val="12"/>
        </w:rPr>
        <w:t xml:space="preserve"> </w:t>
      </w:r>
      <w:r>
        <w:rPr>
          <w:rFonts w:ascii="Trebuchet MS" w:eastAsia="Trebuchet MS" w:hAnsi="Trebuchet MS"/>
          <w:color w:val="auto"/>
          <w:position w:val="0"/>
          <w:sz w:val="12"/>
          <w:szCs w:val="12"/>
        </w:rPr>
        <w:t>files may</w:t>
      </w:r>
      <w:r>
        <w:rPr>
          <w:rFonts w:ascii="Trebuchet MS" w:eastAsia="Trebuchet MS" w:hAnsi="Trebuchet MS"/>
          <w:color w:val="auto"/>
          <w:spacing w:val="1"/>
          <w:position w:val="0"/>
          <w:sz w:val="12"/>
          <w:szCs w:val="12"/>
        </w:rPr>
        <w:t xml:space="preserve"> </w:t>
      </w:r>
      <w:r>
        <w:rPr>
          <w:rFonts w:ascii="Trebuchet MS" w:eastAsia="Trebuchet MS" w:hAnsi="Trebuchet MS"/>
          <w:color w:val="auto"/>
          <w:position w:val="0"/>
          <w:sz w:val="12"/>
          <w:szCs w:val="12"/>
        </w:rPr>
        <w:t>get</w:t>
      </w:r>
      <w:r>
        <w:rPr>
          <w:rFonts w:ascii="Trebuchet MS" w:eastAsia="Trebuchet MS" w:hAnsi="Trebuchet MS"/>
          <w:color w:val="auto"/>
          <w:spacing w:val="-6"/>
          <w:position w:val="0"/>
          <w:sz w:val="12"/>
          <w:szCs w:val="12"/>
        </w:rPr>
        <w:t xml:space="preserve"> </w:t>
      </w:r>
      <w:r>
        <w:rPr>
          <w:rFonts w:ascii="Trebuchet MS" w:eastAsia="Trebuchet MS" w:hAnsi="Trebuchet MS"/>
          <w:color w:val="auto"/>
          <w:position w:val="0"/>
          <w:sz w:val="12"/>
          <w:szCs w:val="12"/>
        </w:rPr>
        <w:t>missed</w:t>
      </w: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color w:val="auto"/>
          <w:position w:val="0"/>
          <w:sz w:val="14"/>
          <w:szCs w:val="14"/>
        </w:rPr>
      </w:pPr>
      <w:r>
        <w:br w:type="column"/>
      </w: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color w:val="auto"/>
          <w:position w:val="0"/>
          <w:sz w:val="14"/>
          <w:szCs w:val="14"/>
        </w:rPr>
      </w:pP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color w:val="auto"/>
          <w:position w:val="0"/>
          <w:sz w:val="14"/>
          <w:szCs w:val="14"/>
        </w:rPr>
      </w:pP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color w:val="auto"/>
          <w:position w:val="0"/>
          <w:sz w:val="14"/>
          <w:szCs w:val="14"/>
        </w:rPr>
      </w:pP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color w:val="auto"/>
          <w:position w:val="0"/>
          <w:sz w:val="14"/>
          <w:szCs w:val="14"/>
        </w:rPr>
      </w:pP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color w:val="auto"/>
          <w:position w:val="0"/>
          <w:sz w:val="14"/>
          <w:szCs w:val="14"/>
        </w:rPr>
      </w:pP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color w:val="auto"/>
          <w:position w:val="0"/>
          <w:sz w:val="14"/>
          <w:szCs w:val="14"/>
        </w:rPr>
      </w:pP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color w:val="auto"/>
          <w:position w:val="0"/>
          <w:sz w:val="14"/>
          <w:szCs w:val="14"/>
        </w:rPr>
      </w:pP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color w:val="auto"/>
          <w:position w:val="0"/>
          <w:sz w:val="14"/>
          <w:szCs w:val="14"/>
        </w:rPr>
      </w:pP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color w:val="auto"/>
          <w:position w:val="0"/>
          <w:sz w:val="14"/>
          <w:szCs w:val="14"/>
        </w:rPr>
      </w:pP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color w:val="auto"/>
          <w:position w:val="0"/>
          <w:sz w:val="14"/>
          <w:szCs w:val="14"/>
        </w:rPr>
      </w:pPr>
    </w:p>
    <w:p>
      <w:pPr>
        <w:pStyle w:val="17"/>
        <w:wordWrap/>
        <w:autoSpaceDE w:val="0"/>
        <w:autoSpaceDN w:val="0"/>
        <w:spacing w:before="10" w:after="0" w:line="240" w:lineRule="auto"/>
        <w:ind w:left="0" w:right="0" w:firstLine="0"/>
        <w:jc w:val="left"/>
        <w:rPr>
          <w:rFonts w:ascii="Trebuchet MS" w:eastAsia="Trebuchet MS" w:hAnsi="Trebuchet MS"/>
          <w:color w:val="auto"/>
          <w:position w:val="0"/>
          <w:sz w:val="13"/>
          <w:szCs w:val="13"/>
        </w:rPr>
      </w:pPr>
    </w:p>
    <w:p>
      <w:pPr>
        <w:wordWrap/>
        <w:autoSpaceDE w:val="0"/>
        <w:autoSpaceDN w:val="0"/>
        <w:spacing w:before="1" w:after="0" w:line="262" w:lineRule="auto"/>
        <w:ind w:left="581" w:right="0" w:firstLine="0"/>
        <w:jc w:val="center"/>
        <w:rPr>
          <w:rFonts w:ascii="Trebuchet MS" w:eastAsia="Trebuchet MS" w:hAnsi="Trebuchet MS"/>
          <w:color w:val="auto"/>
          <w:position w:val="0"/>
          <w:sz w:val="11"/>
          <w:szCs w:val="11"/>
        </w:rPr>
      </w:pPr>
      <w:r>
        <w:rPr>
          <w:rFonts w:ascii="Trebuchet MS" w:eastAsia="Trebuchet MS" w:hAnsi="Trebuchet MS"/>
          <w:color w:val="auto"/>
          <w:position w:val="0"/>
          <w:sz w:val="11"/>
          <w:szCs w:val="11"/>
        </w:rPr>
        <w:t>spending</w:t>
      </w:r>
      <w:r>
        <w:rPr>
          <w:rFonts w:ascii="Trebuchet MS" w:eastAsia="Trebuchet MS" w:hAnsi="Trebuchet MS"/>
          <w:color w:val="auto"/>
          <w:spacing w:val="1"/>
          <w:position w:val="0"/>
          <w:sz w:val="11"/>
          <w:szCs w:val="11"/>
        </w:rPr>
        <w:t xml:space="preserve"> </w:t>
      </w:r>
      <w:r>
        <w:rPr>
          <w:rFonts w:ascii="Trebuchet MS" w:eastAsia="Trebuchet MS" w:hAnsi="Trebuchet MS"/>
          <w:color w:val="auto"/>
          <w:position w:val="0"/>
          <w:sz w:val="11"/>
          <w:szCs w:val="11"/>
        </w:rPr>
        <w:t>lots</w:t>
      </w:r>
      <w:r>
        <w:rPr>
          <w:rFonts w:ascii="Trebuchet MS" w:eastAsia="Trebuchet MS" w:hAnsi="Trebuchet MS"/>
          <w:color w:val="auto"/>
          <w:spacing w:val="9"/>
          <w:position w:val="0"/>
          <w:sz w:val="11"/>
          <w:szCs w:val="11"/>
        </w:rPr>
        <w:t xml:space="preserve"> </w:t>
      </w:r>
      <w:r>
        <w:rPr>
          <w:rFonts w:ascii="Trebuchet MS" w:eastAsia="Trebuchet MS" w:hAnsi="Trebuchet MS"/>
          <w:color w:val="auto"/>
          <w:position w:val="0"/>
          <w:sz w:val="11"/>
          <w:szCs w:val="11"/>
        </w:rPr>
        <w:t>of</w:t>
      </w:r>
      <w:r>
        <w:rPr>
          <w:rFonts w:ascii="Trebuchet MS" w:eastAsia="Trebuchet MS" w:hAnsi="Trebuchet MS"/>
          <w:color w:val="auto"/>
          <w:spacing w:val="1"/>
          <w:position w:val="0"/>
          <w:sz w:val="11"/>
          <w:szCs w:val="11"/>
        </w:rPr>
        <w:t xml:space="preserve"> </w:t>
      </w:r>
      <w:r>
        <w:rPr>
          <w:rFonts w:ascii="Trebuchet MS" w:eastAsia="Trebuchet MS" w:hAnsi="Trebuchet MS"/>
          <w:color w:val="auto"/>
          <w:position w:val="0"/>
          <w:sz w:val="11"/>
          <w:szCs w:val="11"/>
        </w:rPr>
        <w:t>money</w:t>
      </w:r>
      <w:r>
        <w:rPr>
          <w:rFonts w:ascii="Trebuchet MS" w:eastAsia="Trebuchet MS" w:hAnsi="Trebuchet MS"/>
          <w:color w:val="auto"/>
          <w:spacing w:val="9"/>
          <w:position w:val="0"/>
          <w:sz w:val="11"/>
          <w:szCs w:val="11"/>
        </w:rPr>
        <w:t xml:space="preserve"> </w:t>
      </w:r>
      <w:r>
        <w:rPr>
          <w:rFonts w:ascii="Trebuchet MS" w:eastAsia="Trebuchet MS" w:hAnsi="Trebuchet MS"/>
          <w:color w:val="auto"/>
          <w:position w:val="0"/>
          <w:sz w:val="11"/>
          <w:szCs w:val="11"/>
        </w:rPr>
        <w:t>due</w:t>
      </w:r>
      <w:r>
        <w:rPr>
          <w:rFonts w:ascii="Trebuchet MS" w:eastAsia="Trebuchet MS" w:hAnsi="Trebuchet MS"/>
          <w:color w:val="auto"/>
          <w:spacing w:val="1"/>
          <w:position w:val="0"/>
          <w:sz w:val="11"/>
          <w:szCs w:val="11"/>
        </w:rPr>
        <w:t xml:space="preserve"> </w:t>
      </w:r>
      <w:r>
        <w:rPr>
          <w:rFonts w:ascii="Trebuchet MS" w:eastAsia="Trebuchet MS" w:hAnsi="Trebuchet MS"/>
          <w:color w:val="auto"/>
          <w:spacing w:val="-2"/>
          <w:position w:val="0"/>
          <w:sz w:val="11"/>
          <w:szCs w:val="11"/>
        </w:rPr>
        <w:t>to corruption</w:t>
      </w: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color w:val="auto"/>
          <w:position w:val="0"/>
          <w:sz w:val="14"/>
          <w:szCs w:val="14"/>
        </w:rPr>
      </w:pPr>
      <w:r>
        <w:br w:type="column"/>
      </w: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color w:val="auto"/>
          <w:position w:val="0"/>
          <w:sz w:val="14"/>
          <w:szCs w:val="14"/>
        </w:rPr>
      </w:pP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color w:val="auto"/>
          <w:position w:val="0"/>
          <w:sz w:val="14"/>
          <w:szCs w:val="14"/>
        </w:rPr>
      </w:pP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color w:val="auto"/>
          <w:position w:val="0"/>
          <w:sz w:val="14"/>
          <w:szCs w:val="14"/>
        </w:rPr>
      </w:pP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color w:val="auto"/>
          <w:position w:val="0"/>
          <w:sz w:val="14"/>
          <w:szCs w:val="14"/>
        </w:rPr>
      </w:pP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color w:val="auto"/>
          <w:position w:val="0"/>
          <w:sz w:val="14"/>
          <w:szCs w:val="14"/>
        </w:rPr>
      </w:pP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color w:val="auto"/>
          <w:position w:val="0"/>
          <w:sz w:val="14"/>
          <w:szCs w:val="14"/>
        </w:rPr>
      </w:pP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color w:val="auto"/>
          <w:position w:val="0"/>
          <w:sz w:val="14"/>
          <w:szCs w:val="14"/>
        </w:rPr>
      </w:pP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color w:val="auto"/>
          <w:position w:val="0"/>
          <w:sz w:val="14"/>
          <w:szCs w:val="14"/>
        </w:rPr>
      </w:pP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color w:val="auto"/>
          <w:position w:val="0"/>
          <w:sz w:val="14"/>
          <w:szCs w:val="14"/>
        </w:rPr>
      </w:pPr>
    </w:p>
    <w:p>
      <w:pPr>
        <w:wordWrap/>
        <w:autoSpaceDE w:val="0"/>
        <w:autoSpaceDN w:val="0"/>
        <w:spacing w:before="91" w:after="0" w:line="254" w:lineRule="auto"/>
        <w:ind w:left="2158" w:right="0" w:firstLine="42"/>
        <w:jc w:val="left"/>
        <w:rPr>
          <w:rFonts w:ascii="Trebuchet MS" w:eastAsia="Trebuchet MS" w:hAnsi="Trebuchet MS"/>
          <w:color w:val="auto"/>
          <w:position w:val="0"/>
          <w:sz w:val="12"/>
          <w:szCs w:val="12"/>
        </w:rPr>
      </w:pPr>
      <w:r>
        <w:rPr>
          <w:rFonts w:ascii="Trebuchet MS" w:eastAsia="Trebuchet MS" w:hAnsi="Trebuchet MS"/>
          <w:color w:val="auto"/>
          <w:position w:val="0"/>
          <w:sz w:val="12"/>
          <w:szCs w:val="12"/>
        </w:rPr>
        <w:t>save time</w:t>
      </w:r>
      <w:r>
        <w:rPr>
          <w:rFonts w:ascii="Trebuchet MS" w:eastAsia="Trebuchet MS" w:hAnsi="Trebuchet MS"/>
          <w:color w:val="auto"/>
          <w:spacing w:val="1"/>
          <w:position w:val="0"/>
          <w:sz w:val="12"/>
          <w:szCs w:val="12"/>
        </w:rPr>
        <w:t xml:space="preserve"> </w:t>
      </w:r>
      <w:r>
        <w:rPr>
          <w:rFonts w:ascii="Trebuchet MS" w:eastAsia="Trebuchet MS" w:hAnsi="Trebuchet MS"/>
          <w:color w:val="auto"/>
          <w:position w:val="0"/>
          <w:sz w:val="12"/>
          <w:szCs w:val="12"/>
        </w:rPr>
        <w:t>and</w:t>
      </w:r>
      <w:r>
        <w:rPr>
          <w:rFonts w:ascii="Trebuchet MS" w:eastAsia="Trebuchet MS" w:hAnsi="Trebuchet MS"/>
          <w:color w:val="auto"/>
          <w:spacing w:val="-7"/>
          <w:position w:val="0"/>
          <w:sz w:val="12"/>
          <w:szCs w:val="12"/>
        </w:rPr>
        <w:t xml:space="preserve"> </w:t>
      </w:r>
      <w:r>
        <w:rPr>
          <w:rFonts w:ascii="Trebuchet MS" w:eastAsia="Trebuchet MS" w:hAnsi="Trebuchet MS"/>
          <w:color w:val="auto"/>
          <w:position w:val="0"/>
          <w:sz w:val="12"/>
          <w:szCs w:val="12"/>
        </w:rPr>
        <w:t>money</w:t>
      </w:r>
    </w:p>
    <w:p>
      <w:pPr>
        <w:pStyle w:val="17"/>
        <w:wordWrap/>
        <w:autoSpaceDE w:val="0"/>
        <w:autoSpaceDN w:val="0"/>
        <w:spacing w:before="11" w:after="0" w:line="240" w:lineRule="auto"/>
        <w:ind w:left="0" w:right="0" w:firstLine="0"/>
        <w:jc w:val="left"/>
        <w:rPr>
          <w:rFonts w:ascii="Trebuchet MS" w:eastAsia="Trebuchet MS" w:hAnsi="Trebuchet MS"/>
          <w:color w:val="auto"/>
          <w:position w:val="0"/>
          <w:sz w:val="23"/>
          <w:szCs w:val="23"/>
        </w:rPr>
      </w:pPr>
      <w:r>
        <w:br w:type="column"/>
      </w:r>
    </w:p>
    <w:p>
      <w:pPr>
        <w:pStyle w:val="2"/>
        <w:wordWrap/>
        <w:autoSpaceDE w:val="0"/>
        <w:autoSpaceDN w:val="0"/>
        <w:spacing w:before="0" w:after="0" w:line="240" w:lineRule="auto"/>
        <w:ind w:left="0" w:right="100" w:firstLine="0"/>
        <w:jc w:val="right"/>
        <w:outlineLvl w:val="1"/>
        <w:rPr>
          <w:rFonts w:ascii="Trebuchet MS" w:eastAsia="Trebuchet MS" w:hAnsi="Trebuchet MS"/>
          <w:b/>
          <w:color w:val="auto"/>
          <w:position w:val="0"/>
          <w:sz w:val="19"/>
          <w:szCs w:val="19"/>
        </w:rPr>
      </w:pPr>
      <w:r>
        <w:rPr>
          <w:rFonts w:ascii="Trebuchet MS" w:eastAsia="Trebuchet MS" w:hAnsi="Trebuchet MS"/>
          <w:b/>
          <w:color w:val="auto"/>
          <w:position w:val="0"/>
          <w:sz w:val="19"/>
          <w:szCs w:val="19"/>
        </w:rPr>
        <w:t>What</w:t>
      </w:r>
      <w:r>
        <w:rPr>
          <w:rFonts w:ascii="Trebuchet MS" w:eastAsia="Trebuchet MS" w:hAnsi="Trebuchet MS"/>
          <w:b/>
          <w:color w:val="auto"/>
          <w:spacing w:val="-6"/>
          <w:position w:val="0"/>
          <w:sz w:val="19"/>
          <w:szCs w:val="19"/>
        </w:rPr>
        <w:t xml:space="preserve"> </w:t>
      </w:r>
      <w:r>
        <w:rPr>
          <w:rFonts w:ascii="Trebuchet MS" w:eastAsia="Trebuchet MS" w:hAnsi="Trebuchet MS"/>
          <w:b/>
          <w:color w:val="auto"/>
          <w:position w:val="0"/>
          <w:sz w:val="19"/>
          <w:szCs w:val="19"/>
        </w:rPr>
        <w:t>do</w:t>
      </w:r>
      <w:r>
        <w:rPr>
          <w:rFonts w:ascii="Trebuchet MS" w:eastAsia="Trebuchet MS" w:hAnsi="Trebuchet MS"/>
          <w:b/>
          <w:color w:val="auto"/>
          <w:spacing w:val="-5"/>
          <w:position w:val="0"/>
          <w:sz w:val="19"/>
          <w:szCs w:val="19"/>
        </w:rPr>
        <w:t xml:space="preserve"> </w:t>
      </w:r>
      <w:r>
        <w:rPr>
          <w:rFonts w:ascii="Trebuchet MS" w:eastAsia="Trebuchet MS" w:hAnsi="Trebuchet MS"/>
          <w:b/>
          <w:color w:val="auto"/>
          <w:position w:val="0"/>
          <w:sz w:val="19"/>
          <w:szCs w:val="19"/>
        </w:rPr>
        <w:t>they</w:t>
      </w:r>
      <w:r>
        <w:rPr>
          <w:rFonts w:ascii="Trebuchet MS" w:eastAsia="Trebuchet MS" w:hAnsi="Trebuchet MS"/>
          <w:b/>
          <w:color w:val="auto"/>
          <w:spacing w:val="-5"/>
          <w:position w:val="0"/>
          <w:sz w:val="19"/>
          <w:szCs w:val="19"/>
        </w:rPr>
        <w:t xml:space="preserve"> </w:t>
      </w:r>
      <w:r>
        <w:rPr>
          <w:rFonts w:ascii="Trebuchet MS" w:eastAsia="Trebuchet MS" w:hAnsi="Trebuchet MS"/>
          <w:b/>
          <w:color w:val="auto"/>
          <w:position w:val="0"/>
          <w:sz w:val="19"/>
          <w:szCs w:val="19"/>
        </w:rPr>
        <w:t>SEE?</w:t>
      </w:r>
    </w:p>
    <w:p>
      <w:pPr>
        <w:pStyle w:val="17"/>
        <w:wordWrap/>
        <w:autoSpaceDE w:val="0"/>
        <w:autoSpaceDN w:val="0"/>
        <w:spacing w:before="79" w:after="0" w:line="252" w:lineRule="auto"/>
        <w:ind w:left="5110" w:right="100" w:firstLine="1108"/>
        <w:jc w:val="right"/>
        <w:rPr>
          <w:rFonts w:ascii="Trebuchet MS" w:eastAsia="Trebuchet MS" w:hAnsi="Trebuchet MS"/>
          <w:color w:val="auto"/>
          <w:position w:val="0"/>
          <w:sz w:val="19"/>
          <w:szCs w:val="19"/>
        </w:rPr>
      </w:pPr>
      <w:r>
        <w:rPr>
          <w:rFonts w:ascii="Trebuchet MS" w:eastAsia="Trebuchet MS" w:hAnsi="Trebuchet MS"/>
          <w:color w:val="424242"/>
          <w:spacing w:val="-1"/>
          <w:position w:val="0"/>
          <w:sz w:val="19"/>
          <w:szCs w:val="19"/>
        </w:rPr>
        <w:t>What</w:t>
      </w:r>
      <w:r>
        <w:rPr>
          <w:rFonts w:ascii="Trebuchet MS" w:eastAsia="Trebuchet MS" w:hAnsi="Trebuchet MS"/>
          <w:color w:val="424242"/>
          <w:spacing w:val="-13"/>
          <w:position w:val="0"/>
          <w:sz w:val="19"/>
          <w:szCs w:val="19"/>
        </w:rPr>
        <w:t xml:space="preserve"> </w:t>
      </w:r>
      <w:r>
        <w:rPr>
          <w:rFonts w:ascii="Trebuchet MS" w:eastAsia="Trebuchet MS" w:hAnsi="Trebuchet MS"/>
          <w:color w:val="424242"/>
          <w:spacing w:val="-1"/>
          <w:position w:val="0"/>
          <w:sz w:val="19"/>
          <w:szCs w:val="19"/>
        </w:rPr>
        <w:t>do</w:t>
      </w:r>
      <w:r>
        <w:rPr>
          <w:rFonts w:ascii="Trebuchet MS" w:eastAsia="Trebuchet MS" w:hAnsi="Trebuchet MS"/>
          <w:color w:val="424242"/>
          <w:spacing w:val="-13"/>
          <w:position w:val="0"/>
          <w:sz w:val="19"/>
          <w:szCs w:val="19"/>
        </w:rPr>
        <w:t xml:space="preserve"> </w:t>
      </w:r>
      <w:r>
        <w:rPr>
          <w:rFonts w:ascii="Trebuchet MS" w:eastAsia="Trebuchet MS" w:hAnsi="Trebuchet MS"/>
          <w:color w:val="424242"/>
          <w:spacing w:val="-1"/>
          <w:position w:val="0"/>
          <w:sz w:val="19"/>
          <w:szCs w:val="19"/>
        </w:rPr>
        <w:t>they</w:t>
      </w:r>
      <w:r>
        <w:rPr>
          <w:rFonts w:ascii="Trebuchet MS" w:eastAsia="Trebuchet MS" w:hAnsi="Trebuchet MS"/>
          <w:color w:val="424242"/>
          <w:spacing w:val="-13"/>
          <w:position w:val="0"/>
          <w:sz w:val="19"/>
          <w:szCs w:val="19"/>
        </w:rPr>
        <w:t xml:space="preserve"> </w:t>
      </w:r>
      <w:r>
        <w:rPr>
          <w:rFonts w:ascii="Trebuchet MS" w:eastAsia="Trebuchet MS" w:hAnsi="Trebuchet MS"/>
          <w:color w:val="424242"/>
          <w:spacing w:val="-1"/>
          <w:position w:val="0"/>
          <w:sz w:val="19"/>
          <w:szCs w:val="19"/>
        </w:rPr>
        <w:t>see</w:t>
      </w:r>
      <w:r>
        <w:rPr>
          <w:rFonts w:ascii="Trebuchet MS" w:eastAsia="Trebuchet MS" w:hAnsi="Trebuchet MS"/>
          <w:color w:val="424242"/>
          <w:spacing w:val="-13"/>
          <w:position w:val="0"/>
          <w:sz w:val="19"/>
          <w:szCs w:val="19"/>
        </w:rPr>
        <w:t xml:space="preserve"> </w:t>
      </w:r>
      <w:r>
        <w:rPr>
          <w:rFonts w:ascii="Trebuchet MS" w:eastAsia="Trebuchet MS" w:hAnsi="Trebuchet MS"/>
          <w:color w:val="424242"/>
          <w:spacing w:val="-1"/>
          <w:position w:val="0"/>
          <w:sz w:val="19"/>
          <w:szCs w:val="19"/>
        </w:rPr>
        <w:t>in</w:t>
      </w:r>
      <w:r>
        <w:rPr>
          <w:rFonts w:ascii="Trebuchet MS" w:eastAsia="Trebuchet MS" w:hAnsi="Trebuchet MS"/>
          <w:color w:val="424242"/>
          <w:spacing w:val="-13"/>
          <w:position w:val="0"/>
          <w:sz w:val="19"/>
          <w:szCs w:val="19"/>
        </w:rPr>
        <w:t xml:space="preserve"> </w:t>
      </w:r>
      <w:r>
        <w:rPr>
          <w:rFonts w:ascii="Trebuchet MS" w:eastAsia="Trebuchet MS" w:hAnsi="Trebuchet MS"/>
          <w:color w:val="424242"/>
          <w:spacing w:val="-1"/>
          <w:position w:val="0"/>
          <w:sz w:val="19"/>
          <w:szCs w:val="19"/>
        </w:rPr>
        <w:t>the</w:t>
      </w:r>
      <w:r>
        <w:rPr>
          <w:rFonts w:ascii="Trebuchet MS" w:eastAsia="Trebuchet MS" w:hAnsi="Trebuchet MS"/>
          <w:color w:val="424242"/>
          <w:spacing w:val="-13"/>
          <w:position w:val="0"/>
          <w:sz w:val="19"/>
          <w:szCs w:val="19"/>
        </w:rPr>
        <w:t xml:space="preserve"> </w:t>
      </w:r>
      <w:r>
        <w:rPr>
          <w:rFonts w:ascii="Trebuchet MS" w:eastAsia="Trebuchet MS" w:hAnsi="Trebuchet MS"/>
          <w:color w:val="424242"/>
          <w:position w:val="0"/>
          <w:sz w:val="19"/>
          <w:szCs w:val="19"/>
        </w:rPr>
        <w:t>marketplace?</w:t>
      </w:r>
      <w:r>
        <w:rPr>
          <w:rFonts w:ascii="Trebuchet MS" w:eastAsia="Trebuchet MS" w:hAnsi="Trebuchet MS"/>
          <w:color w:val="424242"/>
          <w:spacing w:val="-55"/>
          <w:position w:val="0"/>
          <w:sz w:val="19"/>
          <w:szCs w:val="19"/>
        </w:rPr>
        <w:t xml:space="preserve"> </w:t>
      </w:r>
      <w:r>
        <w:rPr>
          <w:rFonts w:ascii="Trebuchet MS" w:eastAsia="Trebuchet MS" w:hAnsi="Trebuchet MS"/>
          <w:color w:val="424242"/>
          <w:w w:val="95"/>
          <w:position w:val="0"/>
          <w:sz w:val="19"/>
          <w:szCs w:val="19"/>
        </w:rPr>
        <w:t>What</w:t>
      </w:r>
      <w:r>
        <w:rPr>
          <w:rFonts w:ascii="Trebuchet MS" w:eastAsia="Trebuchet MS" w:hAnsi="Trebuchet MS"/>
          <w:color w:val="424242"/>
          <w:spacing w:val="10"/>
          <w:w w:val="95"/>
          <w:position w:val="0"/>
          <w:sz w:val="19"/>
          <w:szCs w:val="19"/>
        </w:rPr>
        <w:t xml:space="preserve"> </w:t>
      </w:r>
      <w:r>
        <w:rPr>
          <w:rFonts w:ascii="Trebuchet MS" w:eastAsia="Trebuchet MS" w:hAnsi="Trebuchet MS"/>
          <w:color w:val="424242"/>
          <w:w w:val="95"/>
          <w:position w:val="0"/>
          <w:sz w:val="19"/>
          <w:szCs w:val="19"/>
        </w:rPr>
        <w:t>do</w:t>
      </w:r>
      <w:r>
        <w:rPr>
          <w:rFonts w:ascii="Trebuchet MS" w:eastAsia="Trebuchet MS" w:hAnsi="Trebuchet MS"/>
          <w:color w:val="424242"/>
          <w:spacing w:val="10"/>
          <w:w w:val="95"/>
          <w:position w:val="0"/>
          <w:sz w:val="19"/>
          <w:szCs w:val="19"/>
        </w:rPr>
        <w:t xml:space="preserve"> </w:t>
      </w:r>
      <w:r>
        <w:rPr>
          <w:rFonts w:ascii="Trebuchet MS" w:eastAsia="Trebuchet MS" w:hAnsi="Trebuchet MS"/>
          <w:color w:val="424242"/>
          <w:w w:val="95"/>
          <w:position w:val="0"/>
          <w:sz w:val="19"/>
          <w:szCs w:val="19"/>
        </w:rPr>
        <w:t>they</w:t>
      </w:r>
      <w:r>
        <w:rPr>
          <w:rFonts w:ascii="Trebuchet MS" w:eastAsia="Trebuchet MS" w:hAnsi="Trebuchet MS"/>
          <w:color w:val="424242"/>
          <w:spacing w:val="10"/>
          <w:w w:val="95"/>
          <w:position w:val="0"/>
          <w:sz w:val="19"/>
          <w:szCs w:val="19"/>
        </w:rPr>
        <w:t xml:space="preserve"> </w:t>
      </w:r>
      <w:r>
        <w:rPr>
          <w:rFonts w:ascii="Trebuchet MS" w:eastAsia="Trebuchet MS" w:hAnsi="Trebuchet MS"/>
          <w:color w:val="424242"/>
          <w:w w:val="95"/>
          <w:position w:val="0"/>
          <w:sz w:val="19"/>
          <w:szCs w:val="19"/>
        </w:rPr>
        <w:t>see</w:t>
      </w:r>
      <w:r>
        <w:rPr>
          <w:rFonts w:ascii="Trebuchet MS" w:eastAsia="Trebuchet MS" w:hAnsi="Trebuchet MS"/>
          <w:color w:val="424242"/>
          <w:spacing w:val="10"/>
          <w:w w:val="95"/>
          <w:position w:val="0"/>
          <w:sz w:val="19"/>
          <w:szCs w:val="19"/>
        </w:rPr>
        <w:t xml:space="preserve"> </w:t>
      </w:r>
      <w:r>
        <w:rPr>
          <w:rFonts w:ascii="Trebuchet MS" w:eastAsia="Trebuchet MS" w:hAnsi="Trebuchet MS"/>
          <w:color w:val="424242"/>
          <w:w w:val="95"/>
          <w:position w:val="0"/>
          <w:sz w:val="19"/>
          <w:szCs w:val="19"/>
        </w:rPr>
        <w:t>in</w:t>
      </w:r>
      <w:r>
        <w:rPr>
          <w:rFonts w:ascii="Trebuchet MS" w:eastAsia="Trebuchet MS" w:hAnsi="Trebuchet MS"/>
          <w:color w:val="424242"/>
          <w:spacing w:val="10"/>
          <w:w w:val="95"/>
          <w:position w:val="0"/>
          <w:sz w:val="19"/>
          <w:szCs w:val="19"/>
        </w:rPr>
        <w:t xml:space="preserve"> </w:t>
      </w:r>
      <w:r>
        <w:rPr>
          <w:rFonts w:ascii="Trebuchet MS" w:eastAsia="Trebuchet MS" w:hAnsi="Trebuchet MS"/>
          <w:color w:val="424242"/>
          <w:w w:val="95"/>
          <w:position w:val="0"/>
          <w:sz w:val="19"/>
          <w:szCs w:val="19"/>
        </w:rPr>
        <w:t>their</w:t>
      </w:r>
      <w:r>
        <w:rPr>
          <w:rFonts w:ascii="Trebuchet MS" w:eastAsia="Trebuchet MS" w:hAnsi="Trebuchet MS"/>
          <w:color w:val="424242"/>
          <w:spacing w:val="10"/>
          <w:w w:val="95"/>
          <w:position w:val="0"/>
          <w:sz w:val="19"/>
          <w:szCs w:val="19"/>
        </w:rPr>
        <w:t xml:space="preserve"> </w:t>
      </w:r>
      <w:r>
        <w:rPr>
          <w:rFonts w:ascii="Trebuchet MS" w:eastAsia="Trebuchet MS" w:hAnsi="Trebuchet MS"/>
          <w:color w:val="424242"/>
          <w:w w:val="95"/>
          <w:position w:val="0"/>
          <w:sz w:val="19"/>
          <w:szCs w:val="19"/>
        </w:rPr>
        <w:t>immediate</w:t>
      </w:r>
      <w:r>
        <w:rPr>
          <w:rFonts w:ascii="Trebuchet MS" w:eastAsia="Trebuchet MS" w:hAnsi="Trebuchet MS"/>
          <w:color w:val="424242"/>
          <w:spacing w:val="11"/>
          <w:w w:val="95"/>
          <w:position w:val="0"/>
          <w:sz w:val="19"/>
          <w:szCs w:val="19"/>
        </w:rPr>
        <w:t xml:space="preserve"> </w:t>
      </w:r>
      <w:r>
        <w:rPr>
          <w:rFonts w:ascii="Trebuchet MS" w:eastAsia="Trebuchet MS" w:hAnsi="Trebuchet MS"/>
          <w:color w:val="424242"/>
          <w:w w:val="95"/>
          <w:position w:val="0"/>
          <w:sz w:val="19"/>
          <w:szCs w:val="19"/>
        </w:rPr>
        <w:t>environment?</w:t>
      </w:r>
      <w:r>
        <w:rPr>
          <w:rFonts w:ascii="Trebuchet MS" w:eastAsia="Trebuchet MS" w:hAnsi="Trebuchet MS"/>
          <w:color w:val="424242"/>
          <w:spacing w:val="1"/>
          <w:w w:val="95"/>
          <w:position w:val="0"/>
          <w:sz w:val="19"/>
          <w:szCs w:val="19"/>
        </w:rPr>
        <w:t xml:space="preserve"> </w:t>
      </w:r>
      <w:r>
        <w:rPr>
          <w:rFonts w:ascii="Trebuchet MS" w:eastAsia="Trebuchet MS" w:hAnsi="Trebuchet MS"/>
          <w:color w:val="424242"/>
          <w:position w:val="0"/>
          <w:sz w:val="19"/>
          <w:szCs w:val="19"/>
        </w:rPr>
        <w:t>What</w:t>
      </w:r>
      <w:r>
        <w:rPr>
          <w:rFonts w:ascii="Trebuchet MS" w:eastAsia="Trebuchet MS" w:hAnsi="Trebuchet MS"/>
          <w:color w:val="424242"/>
          <w:spacing w:val="-5"/>
          <w:position w:val="0"/>
          <w:sz w:val="19"/>
          <w:szCs w:val="19"/>
        </w:rPr>
        <w:t xml:space="preserve"> </w:t>
      </w:r>
      <w:r>
        <w:rPr>
          <w:rFonts w:ascii="Trebuchet MS" w:eastAsia="Trebuchet MS" w:hAnsi="Trebuchet MS"/>
          <w:color w:val="424242"/>
          <w:position w:val="0"/>
          <w:sz w:val="19"/>
          <w:szCs w:val="19"/>
        </w:rPr>
        <w:t>do</w:t>
      </w:r>
      <w:r>
        <w:rPr>
          <w:rFonts w:ascii="Trebuchet MS" w:eastAsia="Trebuchet MS" w:hAnsi="Trebuchet MS"/>
          <w:color w:val="424242"/>
          <w:spacing w:val="-5"/>
          <w:position w:val="0"/>
          <w:sz w:val="19"/>
          <w:szCs w:val="19"/>
        </w:rPr>
        <w:t xml:space="preserve"> </w:t>
      </w:r>
      <w:r>
        <w:rPr>
          <w:rFonts w:ascii="Trebuchet MS" w:eastAsia="Trebuchet MS" w:hAnsi="Trebuchet MS"/>
          <w:color w:val="424242"/>
          <w:position w:val="0"/>
          <w:sz w:val="19"/>
          <w:szCs w:val="19"/>
        </w:rPr>
        <w:t>they</w:t>
      </w:r>
      <w:r>
        <w:rPr>
          <w:rFonts w:ascii="Trebuchet MS" w:eastAsia="Trebuchet MS" w:hAnsi="Trebuchet MS"/>
          <w:color w:val="424242"/>
          <w:spacing w:val="-5"/>
          <w:position w:val="0"/>
          <w:sz w:val="19"/>
          <w:szCs w:val="19"/>
        </w:rPr>
        <w:t xml:space="preserve"> </w:t>
      </w:r>
      <w:r>
        <w:rPr>
          <w:rFonts w:ascii="Trebuchet MS" w:eastAsia="Trebuchet MS" w:hAnsi="Trebuchet MS"/>
          <w:color w:val="424242"/>
          <w:position w:val="0"/>
          <w:sz w:val="19"/>
          <w:szCs w:val="19"/>
        </w:rPr>
        <w:t>see</w:t>
      </w:r>
      <w:r>
        <w:rPr>
          <w:rFonts w:ascii="Trebuchet MS" w:eastAsia="Trebuchet MS" w:hAnsi="Trebuchet MS"/>
          <w:color w:val="424242"/>
          <w:spacing w:val="-5"/>
          <w:position w:val="0"/>
          <w:sz w:val="19"/>
          <w:szCs w:val="19"/>
        </w:rPr>
        <w:t xml:space="preserve"> </w:t>
      </w:r>
      <w:r>
        <w:rPr>
          <w:rFonts w:ascii="Trebuchet MS" w:eastAsia="Trebuchet MS" w:hAnsi="Trebuchet MS"/>
          <w:color w:val="424242"/>
          <w:position w:val="0"/>
          <w:sz w:val="19"/>
          <w:szCs w:val="19"/>
        </w:rPr>
        <w:t>others</w:t>
      </w:r>
      <w:r>
        <w:rPr>
          <w:rFonts w:ascii="Trebuchet MS" w:eastAsia="Trebuchet MS" w:hAnsi="Trebuchet MS"/>
          <w:color w:val="424242"/>
          <w:spacing w:val="-5"/>
          <w:position w:val="0"/>
          <w:sz w:val="19"/>
          <w:szCs w:val="19"/>
        </w:rPr>
        <w:t xml:space="preserve"> </w:t>
      </w:r>
      <w:r>
        <w:rPr>
          <w:rFonts w:ascii="Trebuchet MS" w:eastAsia="Trebuchet MS" w:hAnsi="Trebuchet MS"/>
          <w:color w:val="424242"/>
          <w:position w:val="0"/>
          <w:sz w:val="19"/>
          <w:szCs w:val="19"/>
        </w:rPr>
        <w:t>saying</w:t>
      </w:r>
      <w:r>
        <w:rPr>
          <w:rFonts w:ascii="Trebuchet MS" w:eastAsia="Trebuchet MS" w:hAnsi="Trebuchet MS"/>
          <w:color w:val="424242"/>
          <w:spacing w:val="-5"/>
          <w:position w:val="0"/>
          <w:sz w:val="19"/>
          <w:szCs w:val="19"/>
        </w:rPr>
        <w:t xml:space="preserve"> </w:t>
      </w:r>
      <w:r>
        <w:rPr>
          <w:rFonts w:ascii="Trebuchet MS" w:eastAsia="Trebuchet MS" w:hAnsi="Trebuchet MS"/>
          <w:color w:val="424242"/>
          <w:position w:val="0"/>
          <w:sz w:val="19"/>
          <w:szCs w:val="19"/>
        </w:rPr>
        <w:t>and</w:t>
      </w:r>
      <w:r>
        <w:rPr>
          <w:rFonts w:ascii="Trebuchet MS" w:eastAsia="Trebuchet MS" w:hAnsi="Trebuchet MS"/>
          <w:color w:val="424242"/>
          <w:spacing w:val="-5"/>
          <w:position w:val="0"/>
          <w:sz w:val="19"/>
          <w:szCs w:val="19"/>
        </w:rPr>
        <w:t xml:space="preserve"> </w:t>
      </w:r>
      <w:r>
        <w:rPr>
          <w:rFonts w:ascii="Trebuchet MS" w:eastAsia="Trebuchet MS" w:hAnsi="Trebuchet MS"/>
          <w:color w:val="424242"/>
          <w:position w:val="0"/>
          <w:sz w:val="19"/>
          <w:szCs w:val="19"/>
        </w:rPr>
        <w:t>doing?</w:t>
      </w:r>
    </w:p>
    <w:p>
      <w:pPr>
        <w:pStyle w:val="17"/>
        <w:wordWrap/>
        <w:autoSpaceDE w:val="0"/>
        <w:autoSpaceDN w:val="0"/>
        <w:spacing w:before="1" w:after="0" w:line="240" w:lineRule="auto"/>
        <w:ind w:left="0" w:right="100" w:firstLine="0"/>
        <w:jc w:val="right"/>
        <w:rPr>
          <w:rFonts w:ascii="Trebuchet MS" w:eastAsia="Trebuchet MS" w:hAnsi="Trebuchet MS"/>
          <w:color w:val="auto"/>
          <w:position w:val="0"/>
          <w:sz w:val="19"/>
          <w:szCs w:val="19"/>
        </w:rPr>
      </w:pPr>
      <w:r>
        <w:rPr>
          <w:rFonts w:ascii="Trebuchet MS" w:eastAsia="Trebuchet MS" w:hAnsi="Trebuchet MS"/>
          <w:color w:val="424242"/>
          <w:position w:val="0"/>
          <w:sz w:val="19"/>
          <w:szCs w:val="19"/>
        </w:rPr>
        <w:t>What</w:t>
      </w:r>
      <w:r>
        <w:rPr>
          <w:rFonts w:ascii="Trebuchet MS" w:eastAsia="Trebuchet MS" w:hAnsi="Trebuchet MS"/>
          <w:color w:val="424242"/>
          <w:spacing w:val="-12"/>
          <w:position w:val="0"/>
          <w:sz w:val="19"/>
          <w:szCs w:val="19"/>
        </w:rPr>
        <w:t xml:space="preserve"> </w:t>
      </w:r>
      <w:r>
        <w:rPr>
          <w:rFonts w:ascii="Trebuchet MS" w:eastAsia="Trebuchet MS" w:hAnsi="Trebuchet MS"/>
          <w:color w:val="424242"/>
          <w:position w:val="0"/>
          <w:sz w:val="19"/>
          <w:szCs w:val="19"/>
        </w:rPr>
        <w:t>are</w:t>
      </w:r>
      <w:r>
        <w:rPr>
          <w:rFonts w:ascii="Trebuchet MS" w:eastAsia="Trebuchet MS" w:hAnsi="Trebuchet MS"/>
          <w:color w:val="424242"/>
          <w:spacing w:val="-11"/>
          <w:position w:val="0"/>
          <w:sz w:val="19"/>
          <w:szCs w:val="19"/>
        </w:rPr>
        <w:t xml:space="preserve"> </w:t>
      </w:r>
      <w:r>
        <w:rPr>
          <w:rFonts w:ascii="Trebuchet MS" w:eastAsia="Trebuchet MS" w:hAnsi="Trebuchet MS"/>
          <w:color w:val="424242"/>
          <w:position w:val="0"/>
          <w:sz w:val="19"/>
          <w:szCs w:val="19"/>
        </w:rPr>
        <w:t>they</w:t>
      </w:r>
      <w:r>
        <w:rPr>
          <w:rFonts w:ascii="Trebuchet MS" w:eastAsia="Trebuchet MS" w:hAnsi="Trebuchet MS"/>
          <w:color w:val="424242"/>
          <w:spacing w:val="-11"/>
          <w:position w:val="0"/>
          <w:sz w:val="19"/>
          <w:szCs w:val="19"/>
        </w:rPr>
        <w:t xml:space="preserve"> </w:t>
      </w:r>
      <w:r>
        <w:rPr>
          <w:rFonts w:ascii="Trebuchet MS" w:eastAsia="Trebuchet MS" w:hAnsi="Trebuchet MS"/>
          <w:color w:val="424242"/>
          <w:position w:val="0"/>
          <w:sz w:val="19"/>
          <w:szCs w:val="19"/>
        </w:rPr>
        <w:t>watching</w:t>
      </w:r>
      <w:r>
        <w:rPr>
          <w:rFonts w:ascii="Trebuchet MS" w:eastAsia="Trebuchet MS" w:hAnsi="Trebuchet MS"/>
          <w:color w:val="424242"/>
          <w:spacing w:val="-11"/>
          <w:position w:val="0"/>
          <w:sz w:val="19"/>
          <w:szCs w:val="19"/>
        </w:rPr>
        <w:t xml:space="preserve"> </w:t>
      </w:r>
      <w:r>
        <w:rPr>
          <w:rFonts w:ascii="Trebuchet MS" w:eastAsia="Trebuchet MS" w:hAnsi="Trebuchet MS"/>
          <w:color w:val="424242"/>
          <w:position w:val="0"/>
          <w:sz w:val="19"/>
          <w:szCs w:val="19"/>
        </w:rPr>
        <w:t>and</w:t>
      </w:r>
      <w:r>
        <w:rPr>
          <w:rFonts w:ascii="Trebuchet MS" w:eastAsia="Trebuchet MS" w:hAnsi="Trebuchet MS"/>
          <w:color w:val="424242"/>
          <w:spacing w:val="-11"/>
          <w:position w:val="0"/>
          <w:sz w:val="19"/>
          <w:szCs w:val="19"/>
        </w:rPr>
        <w:t xml:space="preserve"> </w:t>
      </w:r>
      <w:r>
        <w:rPr>
          <w:rFonts w:ascii="Trebuchet MS" w:eastAsia="Trebuchet MS" w:hAnsi="Trebuchet MS"/>
          <w:color w:val="424242"/>
          <w:position w:val="0"/>
          <w:sz w:val="19"/>
          <w:szCs w:val="19"/>
        </w:rPr>
        <w:t>reading?</w:t>
      </w:r>
    </w:p>
    <w:p>
      <w:pPr>
        <w:wordWrap/>
        <w:autoSpaceDE w:val="0"/>
        <w:autoSpaceDN w:val="0"/>
        <w:spacing w:before="1" w:after="0" w:line="240" w:lineRule="auto"/>
        <w:ind w:left="0" w:right="100" w:firstLine="0"/>
        <w:jc w:val="right"/>
        <w:rPr>
          <w:rFonts w:ascii="Trebuchet MS" w:eastAsia="Trebuchet MS" w:hAnsi="Trebuchet MS"/>
          <w:color w:val="auto"/>
          <w:position w:val="0"/>
          <w:sz w:val="22"/>
          <w:szCs w:val="22"/>
        </w:rPr>
        <w:sectPr>
          <w:type w:val="continuous"/>
          <w:pgSz w:w="31660" w:h="25630" w:orient="landscape"/>
          <w:pgMar w:top="1000" w:right="1300" w:bottom="280" w:left="1760" w:header="0" w:footer="0" w:gutter="0"/>
          <w:pgNumType/>
          <w:cols w:num="5" w:space="40" w:equalWidth="0">
            <w:col w:w="8261" w:space="40"/>
            <w:col w:w="6727" w:space="39"/>
            <w:col w:w="1228" w:space="39"/>
            <w:col w:w="2757" w:space="40"/>
            <w:col w:w="9469"/>
          </w:cols>
          <w:docGrid w:linePitch="360" w:charSpace="47104"/>
        </w:sectPr>
      </w:pP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color w:val="auto"/>
          <w:position w:val="0"/>
          <w:sz w:val="20"/>
          <w:szCs w:val="20"/>
        </w:rPr>
      </w:pP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color w:val="auto"/>
          <w:position w:val="0"/>
          <w:sz w:val="20"/>
          <w:szCs w:val="20"/>
        </w:rPr>
      </w:pP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color w:val="auto"/>
          <w:position w:val="0"/>
          <w:sz w:val="20"/>
          <w:szCs w:val="20"/>
        </w:rPr>
      </w:pPr>
    </w:p>
    <w:p>
      <w:pPr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color w:val="auto"/>
          <w:position w:val="0"/>
          <w:sz w:val="20"/>
          <w:szCs w:val="20"/>
        </w:rPr>
        <w:sectPr>
          <w:type w:val="continuous"/>
          <w:pgSz w:w="31660" w:h="25630" w:orient="landscape"/>
          <w:pgMar w:top="1000" w:right="1300" w:bottom="280" w:left="1760" w:header="0" w:footer="0" w:gutter="0"/>
          <w:pgNumType/>
          <w:docGrid w:linePitch="360" w:charSpace="47104"/>
        </w:sectPr>
      </w:pP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color w:val="auto"/>
          <w:position w:val="0"/>
          <w:sz w:val="14"/>
          <w:szCs w:val="14"/>
        </w:rPr>
      </w:pP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color w:val="auto"/>
          <w:position w:val="0"/>
          <w:sz w:val="14"/>
          <w:szCs w:val="14"/>
        </w:rPr>
      </w:pP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color w:val="auto"/>
          <w:position w:val="0"/>
          <w:sz w:val="14"/>
          <w:szCs w:val="14"/>
        </w:rPr>
      </w:pP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color w:val="auto"/>
          <w:position w:val="0"/>
          <w:sz w:val="14"/>
          <w:szCs w:val="14"/>
        </w:rPr>
      </w:pP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color w:val="auto"/>
          <w:position w:val="0"/>
          <w:sz w:val="14"/>
          <w:szCs w:val="14"/>
        </w:rPr>
      </w:pPr>
    </w:p>
    <w:p>
      <w:pPr>
        <w:pStyle w:val="17"/>
        <w:wordWrap/>
        <w:autoSpaceDE w:val="0"/>
        <w:autoSpaceDN w:val="0"/>
        <w:spacing w:before="4" w:after="0" w:line="240" w:lineRule="auto"/>
        <w:ind w:left="0" w:right="0" w:firstLine="0"/>
        <w:jc w:val="left"/>
        <w:rPr>
          <w:rFonts w:ascii="Trebuchet MS" w:eastAsia="Trebuchet MS" w:hAnsi="Trebuchet MS"/>
          <w:color w:val="auto"/>
          <w:position w:val="0"/>
          <w:sz w:val="12"/>
          <w:szCs w:val="12"/>
        </w:rPr>
      </w:pPr>
    </w:p>
    <w:p>
      <w:pPr>
        <w:wordWrap/>
        <w:autoSpaceDE w:val="0"/>
        <w:autoSpaceDN w:val="0"/>
        <w:spacing w:before="0" w:after="0" w:line="254" w:lineRule="auto"/>
        <w:ind w:left="9742" w:right="38" w:firstLine="0"/>
        <w:jc w:val="center"/>
        <w:rPr>
          <w:rFonts w:ascii="Trebuchet MS" w:eastAsia="Trebuchet MS" w:hAnsi="Trebuchet MS"/>
          <w:color w:val="auto"/>
          <w:position w:val="0"/>
          <w:sz w:val="12"/>
          <w:szCs w:val="12"/>
        </w:rPr>
      </w:pPr>
    </w:p>
    <w:p>
      <w:pPr>
        <w:wordWrap/>
        <w:autoSpaceDE w:val="0"/>
        <w:autoSpaceDN w:val="0"/>
        <w:spacing w:before="0" w:after="0" w:line="254" w:lineRule="auto"/>
        <w:ind w:left="9742" w:right="38" w:firstLine="0"/>
        <w:jc w:val="center"/>
        <w:rPr>
          <w:rFonts w:ascii="Trebuchet MS" w:eastAsia="Trebuchet MS" w:hAnsi="Trebuchet MS"/>
          <w:color w:val="auto"/>
          <w:position w:val="0"/>
          <w:sz w:val="12"/>
          <w:szCs w:val="12"/>
        </w:rPr>
      </w:pPr>
      <w:r>
        <w:rPr>
          <w:rFonts w:ascii="Trebuchet MS" w:eastAsia="Trebuchet MS" w:hAnsi="Trebuchet MS"/>
          <w:color w:val="auto"/>
          <w:position w:val="0"/>
          <w:sz w:val="12"/>
          <w:szCs w:val="12"/>
        </w:rPr>
        <w:t>minimum</w:t>
      </w:r>
      <w:r>
        <w:rPr>
          <w:rFonts w:ascii="Trebuchet MS" w:eastAsia="Trebuchet MS" w:hAnsi="Trebuchet MS"/>
          <w:color w:val="auto"/>
          <w:spacing w:val="1"/>
          <w:position w:val="0"/>
          <w:sz w:val="12"/>
          <w:szCs w:val="12"/>
        </w:rPr>
        <w:t xml:space="preserve"> </w:t>
      </w:r>
      <w:r>
        <w:rPr>
          <w:rFonts w:ascii="Trebuchet MS" w:eastAsia="Trebuchet MS" w:hAnsi="Trebuchet MS"/>
          <w:color w:val="auto"/>
          <w:position w:val="0"/>
          <w:sz w:val="12"/>
          <w:szCs w:val="12"/>
        </w:rPr>
        <w:t>fees for</w:t>
      </w:r>
      <w:r>
        <w:rPr>
          <w:rFonts w:ascii="Trebuchet MS" w:eastAsia="Trebuchet MS" w:hAnsi="Trebuchet MS"/>
          <w:color w:val="auto"/>
          <w:spacing w:val="1"/>
          <w:position w:val="0"/>
          <w:sz w:val="12"/>
          <w:szCs w:val="12"/>
        </w:rPr>
        <w:t xml:space="preserve"> </w:t>
      </w:r>
      <w:r>
        <w:rPr>
          <w:rFonts w:ascii="Trebuchet MS" w:eastAsia="Trebuchet MS" w:hAnsi="Trebuchet MS"/>
          <w:color w:val="auto"/>
          <w:w w:val="95"/>
          <w:position w:val="0"/>
          <w:sz w:val="12"/>
          <w:szCs w:val="12"/>
        </w:rPr>
        <w:t>registration</w:t>
      </w:r>
    </w:p>
    <w:p>
      <w:pPr>
        <w:pStyle w:val="2"/>
        <w:wordWrap/>
        <w:autoSpaceDE w:val="0"/>
        <w:autoSpaceDN w:val="0"/>
        <w:spacing w:before="98" w:after="0" w:line="240" w:lineRule="auto"/>
        <w:ind w:left="0" w:right="117" w:firstLine="0"/>
        <w:jc w:val="right"/>
        <w:outlineLvl w:val="1"/>
        <w:rPr>
          <w:rFonts w:ascii="Trebuchet MS" w:eastAsia="Trebuchet MS" w:hAnsi="Trebuchet MS"/>
          <w:b/>
          <w:color w:val="auto"/>
          <w:position w:val="0"/>
          <w:sz w:val="19"/>
          <w:szCs w:val="19"/>
        </w:rPr>
      </w:pPr>
      <w:r>
        <w:br w:type="column"/>
      </w:r>
      <w:r>
        <w:rPr>
          <w:rFonts w:ascii="Trebuchet MS" w:eastAsia="Trebuchet MS" w:hAnsi="Trebuchet MS"/>
          <w:b/>
          <w:color w:val="auto"/>
          <w:position w:val="0"/>
          <w:sz w:val="19"/>
          <w:szCs w:val="19"/>
        </w:rPr>
        <w:t>What</w:t>
      </w:r>
      <w:r>
        <w:rPr>
          <w:rFonts w:ascii="Trebuchet MS" w:eastAsia="Trebuchet MS" w:hAnsi="Trebuchet MS"/>
          <w:b/>
          <w:color w:val="auto"/>
          <w:spacing w:val="-7"/>
          <w:position w:val="0"/>
          <w:sz w:val="19"/>
          <w:szCs w:val="19"/>
        </w:rPr>
        <w:t xml:space="preserve"> </w:t>
      </w:r>
      <w:r>
        <w:rPr>
          <w:rFonts w:ascii="Trebuchet MS" w:eastAsia="Trebuchet MS" w:hAnsi="Trebuchet MS"/>
          <w:b/>
          <w:color w:val="auto"/>
          <w:position w:val="0"/>
          <w:sz w:val="19"/>
          <w:szCs w:val="19"/>
        </w:rPr>
        <w:t>do</w:t>
      </w:r>
      <w:r>
        <w:rPr>
          <w:rFonts w:ascii="Trebuchet MS" w:eastAsia="Trebuchet MS" w:hAnsi="Trebuchet MS"/>
          <w:b/>
          <w:color w:val="auto"/>
          <w:spacing w:val="-7"/>
          <w:position w:val="0"/>
          <w:sz w:val="19"/>
          <w:szCs w:val="19"/>
        </w:rPr>
        <w:t xml:space="preserve"> </w:t>
      </w:r>
      <w:r>
        <w:rPr>
          <w:rFonts w:ascii="Trebuchet MS" w:eastAsia="Trebuchet MS" w:hAnsi="Trebuchet MS"/>
          <w:b/>
          <w:color w:val="auto"/>
          <w:position w:val="0"/>
          <w:sz w:val="19"/>
          <w:szCs w:val="19"/>
        </w:rPr>
        <w:t>they</w:t>
      </w:r>
      <w:r>
        <w:rPr>
          <w:rFonts w:ascii="Trebuchet MS" w:eastAsia="Trebuchet MS" w:hAnsi="Trebuchet MS"/>
          <w:b/>
          <w:color w:val="auto"/>
          <w:spacing w:val="-6"/>
          <w:position w:val="0"/>
          <w:sz w:val="19"/>
          <w:szCs w:val="19"/>
        </w:rPr>
        <w:t xml:space="preserve"> </w:t>
      </w:r>
      <w:r>
        <w:rPr>
          <w:rFonts w:ascii="Trebuchet MS" w:eastAsia="Trebuchet MS" w:hAnsi="Trebuchet MS"/>
          <w:b/>
          <w:color w:val="auto"/>
          <w:position w:val="0"/>
          <w:sz w:val="19"/>
          <w:szCs w:val="19"/>
        </w:rPr>
        <w:t>SAY?</w:t>
      </w:r>
    </w:p>
    <w:p>
      <w:pPr>
        <w:pStyle w:val="17"/>
        <w:wordWrap/>
        <w:autoSpaceDE w:val="0"/>
        <w:autoSpaceDN w:val="0"/>
        <w:spacing w:before="117" w:after="0" w:line="252" w:lineRule="auto"/>
        <w:ind w:left="9742" w:right="117" w:firstLine="232"/>
        <w:jc w:val="right"/>
        <w:rPr>
          <w:rFonts w:ascii="Trebuchet MS" w:eastAsia="Trebuchet MS" w:hAnsi="Trebuchet MS"/>
          <w:color w:val="auto"/>
          <w:position w:val="0"/>
          <w:sz w:val="19"/>
          <w:szCs w:val="19"/>
        </w:rPr>
      </w:pPr>
      <w:r>
        <w:rPr>
          <w:rFonts w:ascii="Trebuchet MS" w:eastAsia="Trebuchet MS" w:hAnsi="Trebuchet MS"/>
          <w:color w:val="424242"/>
          <w:position w:val="0"/>
          <w:sz w:val="19"/>
          <w:szCs w:val="19"/>
        </w:rPr>
        <w:t>What have we heard them say?</w:t>
      </w:r>
      <w:r>
        <w:rPr>
          <w:rFonts w:ascii="Trebuchet MS" w:eastAsia="Trebuchet MS" w:hAnsi="Trebuchet MS"/>
          <w:color w:val="424242"/>
          <w:spacing w:val="-55"/>
          <w:position w:val="0"/>
          <w:sz w:val="19"/>
          <w:szCs w:val="19"/>
        </w:rPr>
        <w:t xml:space="preserve"> </w:t>
      </w:r>
      <w:r>
        <w:rPr>
          <w:rFonts w:ascii="Trebuchet MS" w:eastAsia="Trebuchet MS" w:hAnsi="Trebuchet MS"/>
          <w:color w:val="424242"/>
          <w:position w:val="0"/>
          <w:sz w:val="19"/>
          <w:szCs w:val="19"/>
        </w:rPr>
        <w:t>What</w:t>
      </w:r>
      <w:r>
        <w:rPr>
          <w:rFonts w:ascii="Trebuchet MS" w:eastAsia="Trebuchet MS" w:hAnsi="Trebuchet MS"/>
          <w:color w:val="424242"/>
          <w:spacing w:val="-8"/>
          <w:position w:val="0"/>
          <w:sz w:val="19"/>
          <w:szCs w:val="19"/>
        </w:rPr>
        <w:t xml:space="preserve"> </w:t>
      </w:r>
      <w:r>
        <w:rPr>
          <w:rFonts w:ascii="Trebuchet MS" w:eastAsia="Trebuchet MS" w:hAnsi="Trebuchet MS"/>
          <w:color w:val="424242"/>
          <w:position w:val="0"/>
          <w:sz w:val="19"/>
          <w:szCs w:val="19"/>
        </w:rPr>
        <w:t>can</w:t>
      </w:r>
      <w:r>
        <w:rPr>
          <w:rFonts w:ascii="Trebuchet MS" w:eastAsia="Trebuchet MS" w:hAnsi="Trebuchet MS"/>
          <w:color w:val="424242"/>
          <w:spacing w:val="-7"/>
          <w:position w:val="0"/>
          <w:sz w:val="19"/>
          <w:szCs w:val="19"/>
        </w:rPr>
        <w:t xml:space="preserve"> </w:t>
      </w:r>
      <w:r>
        <w:rPr>
          <w:rFonts w:ascii="Trebuchet MS" w:eastAsia="Trebuchet MS" w:hAnsi="Trebuchet MS"/>
          <w:color w:val="424242"/>
          <w:position w:val="0"/>
          <w:sz w:val="19"/>
          <w:szCs w:val="19"/>
        </w:rPr>
        <w:t>we</w:t>
      </w:r>
      <w:r>
        <w:rPr>
          <w:rFonts w:ascii="Trebuchet MS" w:eastAsia="Trebuchet MS" w:hAnsi="Trebuchet MS"/>
          <w:color w:val="424242"/>
          <w:spacing w:val="-7"/>
          <w:position w:val="0"/>
          <w:sz w:val="19"/>
          <w:szCs w:val="19"/>
        </w:rPr>
        <w:t xml:space="preserve"> </w:t>
      </w:r>
      <w:r>
        <w:rPr>
          <w:rFonts w:ascii="Trebuchet MS" w:eastAsia="Trebuchet MS" w:hAnsi="Trebuchet MS"/>
          <w:color w:val="424242"/>
          <w:position w:val="0"/>
          <w:sz w:val="19"/>
          <w:szCs w:val="19"/>
        </w:rPr>
        <w:t>magine</w:t>
      </w:r>
      <w:r>
        <w:rPr>
          <w:rFonts w:ascii="Trebuchet MS" w:eastAsia="Trebuchet MS" w:hAnsi="Trebuchet MS"/>
          <w:color w:val="424242"/>
          <w:spacing w:val="-7"/>
          <w:position w:val="0"/>
          <w:sz w:val="19"/>
          <w:szCs w:val="19"/>
        </w:rPr>
        <w:t xml:space="preserve"> </w:t>
      </w:r>
      <w:r>
        <w:rPr>
          <w:rFonts w:ascii="Trebuchet MS" w:eastAsia="Trebuchet MS" w:hAnsi="Trebuchet MS"/>
          <w:color w:val="424242"/>
          <w:position w:val="0"/>
          <w:sz w:val="19"/>
          <w:szCs w:val="19"/>
        </w:rPr>
        <w:t>them</w:t>
      </w:r>
      <w:r>
        <w:rPr>
          <w:rFonts w:ascii="Trebuchet MS" w:eastAsia="Trebuchet MS" w:hAnsi="Trebuchet MS"/>
          <w:color w:val="424242"/>
          <w:spacing w:val="-8"/>
          <w:position w:val="0"/>
          <w:sz w:val="19"/>
          <w:szCs w:val="19"/>
        </w:rPr>
        <w:t xml:space="preserve"> </w:t>
      </w:r>
      <w:r>
        <w:rPr>
          <w:rFonts w:ascii="Trebuchet MS" w:eastAsia="Trebuchet MS" w:hAnsi="Trebuchet MS"/>
          <w:color w:val="424242"/>
          <w:position w:val="0"/>
          <w:sz w:val="19"/>
          <w:szCs w:val="19"/>
        </w:rPr>
        <w:t>saying?</w:t>
      </w:r>
    </w:p>
    <w:p>
      <w:pPr>
        <w:wordWrap/>
        <w:autoSpaceDE w:val="0"/>
        <w:autoSpaceDN w:val="0"/>
        <w:spacing w:before="117" w:after="0" w:line="252" w:lineRule="auto"/>
        <w:ind w:left="9742" w:right="117" w:firstLine="232"/>
        <w:jc w:val="right"/>
        <w:rPr>
          <w:rFonts w:ascii="Trebuchet MS" w:eastAsia="Trebuchet MS" w:hAnsi="Trebuchet MS"/>
          <w:color w:val="auto"/>
          <w:position w:val="0"/>
          <w:sz w:val="22"/>
          <w:szCs w:val="22"/>
        </w:rPr>
        <w:sectPr>
          <w:type w:val="continuous"/>
          <w:pgSz w:w="31660" w:h="25630" w:orient="landscape"/>
          <w:pgMar w:top="1000" w:right="1300" w:bottom="280" w:left="1760" w:header="0" w:footer="0" w:gutter="0"/>
          <w:pgNumType/>
          <w:cols w:num="2" w:space="5450" w:equalWidth="0">
            <w:col w:w="10388" w:space="5450"/>
            <w:col w:w="12762"/>
          </w:cols>
          <w:docGrid w:linePitch="360" w:charSpace="47104"/>
        </w:sectPr>
      </w:pP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color w:val="auto"/>
          <w:position w:val="0"/>
          <w:sz w:val="20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298" distR="114298" simplePos="0" relativeHeight="2" behindDoc="1" locked="0" layoutInCell="1" hidden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16273780"/>
                <wp:effectExtent l="0" t="0" r="0" b="0"/>
                <wp:wrapNone/>
                <wp:docPr id="4" name="矩形 4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104100" cy="16273780"/>
                        </a:xfrm>
                        <a:prstGeom prst="rect"/>
                        <a:solidFill>
                          <a:srgbClr val="FAFAFA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5" o:spid="_x0000_s5" fillcolor="#FAFAFA" stroked="f" strokeweight="1.0pt" style="position:absolute;&#10;margin-left:0.0pt;&#10;margin-top:0.0pt;&#10;width:1583.0pt;&#10;height:1281.4pt;&#10;z-index:-8;&#10;mso-position-horizontal:absolute;&#10;mso-position-horizontal-relative:page;&#10;mso-position-vertical:absolute;&#10;mso-position-vertical-relative:page;&#10;mso-wrap-distance-left:8.999863pt;&#10;mso-wrap-distance-right:8.999863pt;">
                <v:stroke color="#000000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298" distR="114298" simplePos="0" relativeHeight="3" behindDoc="1" locked="0" layoutInCell="1" hidden="0" allowOverlap="1">
                <wp:simplePos x="0" y="0"/>
                <wp:positionH relativeFrom="page">
                  <wp:posOffset>31112</wp:posOffset>
                </wp:positionH>
                <wp:positionV relativeFrom="page">
                  <wp:posOffset>-635</wp:posOffset>
                </wp:positionV>
                <wp:extent cx="20037430" cy="16240760"/>
                <wp:effectExtent l="0" t="0" r="0" b="0"/>
                <wp:wrapNone/>
                <wp:docPr id="6" name="组合 6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7" name="组合 7"/>
                      <wpg:cNvGrpSpPr/>
                      <wpg:grpSpPr>
                        <a:xfrm rot="0">
                          <a:off x="0" y="0"/>
                          <a:ext cx="20037430" cy="16240760"/>
                          <a:chOff x="0" y="0"/>
                          <a:chExt cx="20037430" cy="1624076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8" name="曲线 8"/>
                        <wps:cNvSpPr/>
                        <wps:spPr>
                          <a:xfrm rot="0">
                            <a:off x="1904" y="33653"/>
                            <a:ext cx="5065075" cy="16207106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21595"/>
                                </a:moveTo>
                                <a:lnTo>
                                  <a:pt x="0" y="21595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1595"/>
                                </a:lnTo>
                              </a:path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2155" y="0"/>
                                </a:lnTo>
                                <a:lnTo>
                                  <a:pt x="2155" y="17995"/>
                                </a:lnTo>
                                <a:lnTo>
                                  <a:pt x="21600" y="17995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 rot="0">
                            <a:off x="6984" y="38733"/>
                            <a:ext cx="5054916" cy="16196947"/>
                          </a:xfrm>
                          <a:prstGeom prst="rect"/>
                          <a:noFill/>
                          <a:ln w="3175" cmpd="sng" cap="flat">
                            <a:solidFill>
                              <a:srgbClr val="B2B2B2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 rot="0">
                            <a:off x="506063" y="13535132"/>
                            <a:ext cx="4557742" cy="2701819"/>
                          </a:xfrm>
                          <a:prstGeom prst="rect"/>
                          <a:solidFill>
                            <a:srgbClr val="1F1F1F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 rot="0">
                            <a:off x="0" y="13535132"/>
                            <a:ext cx="506063" cy="2701819"/>
                          </a:xfrm>
                          <a:prstGeom prst="rect"/>
                          <a:solidFill>
                            <a:srgbClr val="000000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2" name="曲线 12"/>
                        <wps:cNvSpPr/>
                        <wps:spPr>
                          <a:xfrm rot="0">
                            <a:off x="1165786" y="14133278"/>
                            <a:ext cx="2126480" cy="1701098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19438" y="21600"/>
                                </a:moveTo>
                                <a:lnTo>
                                  <a:pt x="2161" y="21600"/>
                                </a:lnTo>
                                <a:lnTo>
                                  <a:pt x="1664" y="21527"/>
                                </a:lnTo>
                                <a:lnTo>
                                  <a:pt x="1212" y="21325"/>
                                </a:lnTo>
                                <a:lnTo>
                                  <a:pt x="812" y="21011"/>
                                </a:lnTo>
                                <a:lnTo>
                                  <a:pt x="477" y="20591"/>
                                </a:lnTo>
                                <a:lnTo>
                                  <a:pt x="219" y="20083"/>
                                </a:lnTo>
                                <a:lnTo>
                                  <a:pt x="58" y="19519"/>
                                </a:lnTo>
                                <a:lnTo>
                                  <a:pt x="0" y="18906"/>
                                </a:lnTo>
                                <a:lnTo>
                                  <a:pt x="0" y="2702"/>
                                </a:lnTo>
                                <a:lnTo>
                                  <a:pt x="58" y="2080"/>
                                </a:lnTo>
                                <a:lnTo>
                                  <a:pt x="219" y="1516"/>
                                </a:lnTo>
                                <a:lnTo>
                                  <a:pt x="477" y="1016"/>
                                </a:lnTo>
                                <a:lnTo>
                                  <a:pt x="812" y="596"/>
                                </a:lnTo>
                                <a:lnTo>
                                  <a:pt x="1212" y="274"/>
                                </a:lnTo>
                                <a:lnTo>
                                  <a:pt x="1664" y="72"/>
                                </a:lnTo>
                                <a:lnTo>
                                  <a:pt x="2161" y="0"/>
                                </a:lnTo>
                                <a:lnTo>
                                  <a:pt x="19438" y="0"/>
                                </a:lnTo>
                                <a:lnTo>
                                  <a:pt x="19935" y="72"/>
                                </a:lnTo>
                                <a:lnTo>
                                  <a:pt x="20387" y="274"/>
                                </a:lnTo>
                                <a:lnTo>
                                  <a:pt x="20787" y="596"/>
                                </a:lnTo>
                                <a:lnTo>
                                  <a:pt x="21122" y="1016"/>
                                </a:lnTo>
                                <a:lnTo>
                                  <a:pt x="21380" y="1516"/>
                                </a:lnTo>
                                <a:lnTo>
                                  <a:pt x="21541" y="2080"/>
                                </a:lnTo>
                                <a:lnTo>
                                  <a:pt x="21600" y="2702"/>
                                </a:lnTo>
                                <a:lnTo>
                                  <a:pt x="21600" y="18906"/>
                                </a:lnTo>
                                <a:lnTo>
                                  <a:pt x="21541" y="19519"/>
                                </a:lnTo>
                                <a:lnTo>
                                  <a:pt x="21380" y="20083"/>
                                </a:lnTo>
                                <a:lnTo>
                                  <a:pt x="21122" y="20591"/>
                                </a:lnTo>
                                <a:lnTo>
                                  <a:pt x="20787" y="21011"/>
                                </a:lnTo>
                                <a:lnTo>
                                  <a:pt x="20387" y="21325"/>
                                </a:lnTo>
                                <a:lnTo>
                                  <a:pt x="19935" y="21527"/>
                                </a:lnTo>
                                <a:lnTo>
                                  <a:pt x="19438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3" name="曲线 13"/>
                        <wps:cNvSpPr/>
                        <wps:spPr>
                          <a:xfrm rot="0">
                            <a:off x="1099750" y="14065970"/>
                            <a:ext cx="2126480" cy="1701099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19438" y="21600"/>
                                </a:moveTo>
                                <a:lnTo>
                                  <a:pt x="2161" y="21600"/>
                                </a:lnTo>
                                <a:lnTo>
                                  <a:pt x="1664" y="21527"/>
                                </a:lnTo>
                                <a:lnTo>
                                  <a:pt x="1212" y="21325"/>
                                </a:lnTo>
                                <a:lnTo>
                                  <a:pt x="812" y="21003"/>
                                </a:lnTo>
                                <a:lnTo>
                                  <a:pt x="477" y="20584"/>
                                </a:lnTo>
                                <a:lnTo>
                                  <a:pt x="219" y="20084"/>
                                </a:lnTo>
                                <a:lnTo>
                                  <a:pt x="58" y="19519"/>
                                </a:lnTo>
                                <a:lnTo>
                                  <a:pt x="0" y="18898"/>
                                </a:lnTo>
                                <a:lnTo>
                                  <a:pt x="0" y="2701"/>
                                </a:lnTo>
                                <a:lnTo>
                                  <a:pt x="58" y="2088"/>
                                </a:lnTo>
                                <a:lnTo>
                                  <a:pt x="219" y="1515"/>
                                </a:lnTo>
                                <a:lnTo>
                                  <a:pt x="477" y="1015"/>
                                </a:lnTo>
                                <a:lnTo>
                                  <a:pt x="812" y="596"/>
                                </a:lnTo>
                                <a:lnTo>
                                  <a:pt x="1212" y="282"/>
                                </a:lnTo>
                                <a:lnTo>
                                  <a:pt x="1664" y="72"/>
                                </a:lnTo>
                                <a:lnTo>
                                  <a:pt x="2161" y="0"/>
                                </a:lnTo>
                                <a:lnTo>
                                  <a:pt x="19438" y="0"/>
                                </a:lnTo>
                                <a:lnTo>
                                  <a:pt x="19935" y="72"/>
                                </a:lnTo>
                                <a:lnTo>
                                  <a:pt x="20387" y="282"/>
                                </a:lnTo>
                                <a:lnTo>
                                  <a:pt x="20787" y="596"/>
                                </a:lnTo>
                                <a:lnTo>
                                  <a:pt x="21122" y="1015"/>
                                </a:lnTo>
                                <a:lnTo>
                                  <a:pt x="21380" y="1515"/>
                                </a:lnTo>
                                <a:lnTo>
                                  <a:pt x="21541" y="2088"/>
                                </a:lnTo>
                                <a:lnTo>
                                  <a:pt x="21600" y="2701"/>
                                </a:lnTo>
                                <a:lnTo>
                                  <a:pt x="21600" y="18898"/>
                                </a:lnTo>
                                <a:lnTo>
                                  <a:pt x="21541" y="19519"/>
                                </a:lnTo>
                                <a:lnTo>
                                  <a:pt x="21380" y="20084"/>
                                </a:lnTo>
                                <a:lnTo>
                                  <a:pt x="21122" y="20584"/>
                                </a:lnTo>
                                <a:lnTo>
                                  <a:pt x="20787" y="21003"/>
                                </a:lnTo>
                                <a:lnTo>
                                  <a:pt x="20387" y="21325"/>
                                </a:lnTo>
                                <a:lnTo>
                                  <a:pt x="19935" y="21527"/>
                                </a:lnTo>
                                <a:lnTo>
                                  <a:pt x="19438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pic:pic>
                        <pic:nvPicPr>
                          <pic:cNvPr id="15" name="图片 15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4299313" y="15231785"/>
                            <a:ext cx="97783" cy="76831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17" name="图片 17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3462436" y="15154953"/>
                            <a:ext cx="1000696" cy="23049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19" name="图片 1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1283254" y="14259638"/>
                            <a:ext cx="1697882" cy="125344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21" name="图片 2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1132768" y="690852"/>
                            <a:ext cx="1893450" cy="128455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22" name="矩形 22"/>
                        <wps:cNvSpPr/>
                        <wps:spPr>
                          <a:xfrm rot="0">
                            <a:off x="0" y="33653"/>
                            <a:ext cx="507332" cy="13502112"/>
                          </a:xfrm>
                          <a:prstGeom prst="rect"/>
                          <a:solidFill>
                            <a:srgbClr val="7857FB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23" name="矩形 23"/>
                        <wps:cNvSpPr/>
                        <wps:spPr>
                          <a:xfrm rot="0">
                            <a:off x="1161341" y="5858280"/>
                            <a:ext cx="3241470" cy="34288"/>
                          </a:xfrm>
                          <a:prstGeom prst="rect"/>
                          <a:solidFill>
                            <a:srgbClr val="DEDEDE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pic:pic>
                        <pic:nvPicPr>
                          <pic:cNvPr id="25" name="图片 2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1074352" y="12755381"/>
                            <a:ext cx="1770903" cy="23811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27" name="图片 2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1154992" y="12823959"/>
                            <a:ext cx="121912" cy="11493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29" name="图片 2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1144197" y="6377690"/>
                            <a:ext cx="462885" cy="636879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30" name="曲线 30"/>
                        <wps:cNvSpPr/>
                        <wps:spPr>
                          <a:xfrm rot="0">
                            <a:off x="1351194" y="985481"/>
                            <a:ext cx="801954" cy="701647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10800" y="21600"/>
                                </a:moveTo>
                                <a:lnTo>
                                  <a:pt x="10029" y="21443"/>
                                </a:lnTo>
                                <a:lnTo>
                                  <a:pt x="9345" y="20934"/>
                                </a:lnTo>
                                <a:lnTo>
                                  <a:pt x="1882" y="12482"/>
                                </a:lnTo>
                                <a:lnTo>
                                  <a:pt x="1061" y="11328"/>
                                </a:lnTo>
                                <a:lnTo>
                                  <a:pt x="462" y="10056"/>
                                </a:lnTo>
                                <a:lnTo>
                                  <a:pt x="102" y="8706"/>
                                </a:lnTo>
                                <a:lnTo>
                                  <a:pt x="0" y="7317"/>
                                </a:lnTo>
                                <a:lnTo>
                                  <a:pt x="102" y="5908"/>
                                </a:lnTo>
                                <a:lnTo>
                                  <a:pt x="462" y="4558"/>
                                </a:lnTo>
                                <a:lnTo>
                                  <a:pt x="1061" y="3286"/>
                                </a:lnTo>
                                <a:lnTo>
                                  <a:pt x="1882" y="2132"/>
                                </a:lnTo>
                                <a:lnTo>
                                  <a:pt x="2875" y="1213"/>
                                </a:lnTo>
                                <a:lnTo>
                                  <a:pt x="3953" y="567"/>
                                </a:lnTo>
                                <a:lnTo>
                                  <a:pt x="5117" y="156"/>
                                </a:lnTo>
                                <a:lnTo>
                                  <a:pt x="6298" y="0"/>
                                </a:lnTo>
                                <a:lnTo>
                                  <a:pt x="7496" y="97"/>
                                </a:lnTo>
                                <a:lnTo>
                                  <a:pt x="8677" y="449"/>
                                </a:lnTo>
                                <a:lnTo>
                                  <a:pt x="9773" y="1056"/>
                                </a:lnTo>
                                <a:lnTo>
                                  <a:pt x="10354" y="1545"/>
                                </a:lnTo>
                                <a:lnTo>
                                  <a:pt x="6332" y="1545"/>
                                </a:lnTo>
                                <a:lnTo>
                                  <a:pt x="5083" y="1760"/>
                                </a:lnTo>
                                <a:lnTo>
                                  <a:pt x="3902" y="2308"/>
                                </a:lnTo>
                                <a:lnTo>
                                  <a:pt x="2841" y="3228"/>
                                </a:lnTo>
                                <a:lnTo>
                                  <a:pt x="2019" y="4460"/>
                                </a:lnTo>
                                <a:lnTo>
                                  <a:pt x="1523" y="5849"/>
                                </a:lnTo>
                                <a:lnTo>
                                  <a:pt x="1352" y="7317"/>
                                </a:lnTo>
                                <a:lnTo>
                                  <a:pt x="1523" y="8784"/>
                                </a:lnTo>
                                <a:lnTo>
                                  <a:pt x="2019" y="10173"/>
                                </a:lnTo>
                                <a:lnTo>
                                  <a:pt x="2841" y="11386"/>
                                </a:lnTo>
                                <a:lnTo>
                                  <a:pt x="10303" y="19839"/>
                                </a:lnTo>
                                <a:lnTo>
                                  <a:pt x="10543" y="20015"/>
                                </a:lnTo>
                                <a:lnTo>
                                  <a:pt x="10782" y="20073"/>
                                </a:lnTo>
                                <a:lnTo>
                                  <a:pt x="12990" y="20073"/>
                                </a:lnTo>
                                <a:lnTo>
                                  <a:pt x="12237" y="20934"/>
                                </a:lnTo>
                                <a:lnTo>
                                  <a:pt x="11553" y="21443"/>
                                </a:lnTo>
                                <a:lnTo>
                                  <a:pt x="10800" y="21600"/>
                                </a:lnTo>
                              </a:path>
                              <a:path w="21600" h="21600">
                                <a:moveTo>
                                  <a:pt x="13470" y="1917"/>
                                </a:moveTo>
                                <a:lnTo>
                                  <a:pt x="10800" y="1917"/>
                                </a:lnTo>
                                <a:lnTo>
                                  <a:pt x="11809" y="1056"/>
                                </a:lnTo>
                                <a:lnTo>
                                  <a:pt x="12905" y="449"/>
                                </a:lnTo>
                                <a:lnTo>
                                  <a:pt x="14086" y="97"/>
                                </a:lnTo>
                                <a:lnTo>
                                  <a:pt x="15284" y="0"/>
                                </a:lnTo>
                                <a:lnTo>
                                  <a:pt x="16465" y="156"/>
                                </a:lnTo>
                                <a:lnTo>
                                  <a:pt x="17629" y="567"/>
                                </a:lnTo>
                                <a:lnTo>
                                  <a:pt x="18707" y="1213"/>
                                </a:lnTo>
                                <a:lnTo>
                                  <a:pt x="19066" y="1545"/>
                                </a:lnTo>
                                <a:lnTo>
                                  <a:pt x="15250" y="1545"/>
                                </a:lnTo>
                                <a:lnTo>
                                  <a:pt x="14000" y="1682"/>
                                </a:lnTo>
                                <a:lnTo>
                                  <a:pt x="13470" y="1917"/>
                                </a:lnTo>
                              </a:path>
                              <a:path w="21600" h="21600">
                                <a:moveTo>
                                  <a:pt x="12990" y="20073"/>
                                </a:moveTo>
                                <a:lnTo>
                                  <a:pt x="10782" y="20073"/>
                                </a:lnTo>
                                <a:lnTo>
                                  <a:pt x="11039" y="20015"/>
                                </a:lnTo>
                                <a:lnTo>
                                  <a:pt x="11279" y="19839"/>
                                </a:lnTo>
                                <a:lnTo>
                                  <a:pt x="18741" y="11386"/>
                                </a:lnTo>
                                <a:lnTo>
                                  <a:pt x="19563" y="10173"/>
                                </a:lnTo>
                                <a:lnTo>
                                  <a:pt x="20059" y="8784"/>
                                </a:lnTo>
                                <a:lnTo>
                                  <a:pt x="20230" y="7317"/>
                                </a:lnTo>
                                <a:lnTo>
                                  <a:pt x="20059" y="5849"/>
                                </a:lnTo>
                                <a:lnTo>
                                  <a:pt x="19563" y="4460"/>
                                </a:lnTo>
                                <a:lnTo>
                                  <a:pt x="18741" y="3228"/>
                                </a:lnTo>
                                <a:lnTo>
                                  <a:pt x="17680" y="2308"/>
                                </a:lnTo>
                                <a:lnTo>
                                  <a:pt x="16499" y="1760"/>
                                </a:lnTo>
                                <a:lnTo>
                                  <a:pt x="15250" y="1545"/>
                                </a:lnTo>
                                <a:lnTo>
                                  <a:pt x="19066" y="1545"/>
                                </a:lnTo>
                                <a:lnTo>
                                  <a:pt x="19700" y="2132"/>
                                </a:lnTo>
                                <a:lnTo>
                                  <a:pt x="20521" y="3286"/>
                                </a:lnTo>
                                <a:lnTo>
                                  <a:pt x="21120" y="4558"/>
                                </a:lnTo>
                                <a:lnTo>
                                  <a:pt x="21480" y="5908"/>
                                </a:lnTo>
                                <a:lnTo>
                                  <a:pt x="21600" y="7317"/>
                                </a:lnTo>
                                <a:lnTo>
                                  <a:pt x="21480" y="8706"/>
                                </a:lnTo>
                                <a:lnTo>
                                  <a:pt x="21120" y="10056"/>
                                </a:lnTo>
                                <a:lnTo>
                                  <a:pt x="20521" y="11328"/>
                                </a:lnTo>
                                <a:lnTo>
                                  <a:pt x="19700" y="12482"/>
                                </a:lnTo>
                                <a:lnTo>
                                  <a:pt x="12990" y="20073"/>
                                </a:lnTo>
                              </a:path>
                              <a:path w="21600" h="21600">
                                <a:moveTo>
                                  <a:pt x="10800" y="3991"/>
                                </a:moveTo>
                                <a:lnTo>
                                  <a:pt x="9875" y="3052"/>
                                </a:lnTo>
                                <a:lnTo>
                                  <a:pt x="8780" y="2191"/>
                                </a:lnTo>
                                <a:lnTo>
                                  <a:pt x="7582" y="1682"/>
                                </a:lnTo>
                                <a:lnTo>
                                  <a:pt x="6332" y="1545"/>
                                </a:lnTo>
                                <a:lnTo>
                                  <a:pt x="10354" y="1545"/>
                                </a:lnTo>
                                <a:lnTo>
                                  <a:pt x="10800" y="1917"/>
                                </a:lnTo>
                                <a:lnTo>
                                  <a:pt x="13470" y="1917"/>
                                </a:lnTo>
                                <a:lnTo>
                                  <a:pt x="12802" y="2191"/>
                                </a:lnTo>
                                <a:lnTo>
                                  <a:pt x="11707" y="3052"/>
                                </a:lnTo>
                                <a:lnTo>
                                  <a:pt x="10800" y="39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57FB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pic:pic>
                        <pic:nvPicPr>
                          <pic:cNvPr id="32" name="图片 3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1476281" y="1110571"/>
                            <a:ext cx="119372" cy="11937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33" name="曲线 33"/>
                        <wps:cNvSpPr/>
                        <wps:spPr>
                          <a:xfrm rot="0">
                            <a:off x="5058090" y="33653"/>
                            <a:ext cx="14978704" cy="16206472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21595"/>
                                </a:moveTo>
                                <a:lnTo>
                                  <a:pt x="0" y="21595"/>
                                </a:lnTo>
                                <a:lnTo>
                                  <a:pt x="0" y="21599"/>
                                </a:lnTo>
                                <a:lnTo>
                                  <a:pt x="21600" y="21599"/>
                                </a:lnTo>
                                <a:lnTo>
                                  <a:pt x="21600" y="21595"/>
                                </a:lnTo>
                              </a:path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95"/>
                                </a:lnTo>
                                <a:lnTo>
                                  <a:pt x="21600" y="17995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 rot="0">
                            <a:off x="5063170" y="38733"/>
                            <a:ext cx="14969178" cy="16196947"/>
                          </a:xfrm>
                          <a:prstGeom prst="rect"/>
                          <a:noFill/>
                          <a:ln w="3175" cmpd="sng" cap="flat">
                            <a:solidFill>
                              <a:srgbClr val="B2B2B2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 rot="0">
                            <a:off x="5069519" y="13535132"/>
                            <a:ext cx="14967909" cy="2701819"/>
                          </a:xfrm>
                          <a:prstGeom prst="rect"/>
                          <a:solidFill>
                            <a:srgbClr val="2F2F2F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36" name="曲线 36"/>
                        <wps:cNvSpPr/>
                        <wps:spPr>
                          <a:xfrm rot="0">
                            <a:off x="5540024" y="664184"/>
                            <a:ext cx="254619" cy="254625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10826" y="21600"/>
                                </a:moveTo>
                                <a:lnTo>
                                  <a:pt x="6625" y="20738"/>
                                </a:lnTo>
                                <a:lnTo>
                                  <a:pt x="3178" y="18421"/>
                                </a:lnTo>
                                <a:lnTo>
                                  <a:pt x="861" y="14974"/>
                                </a:lnTo>
                                <a:lnTo>
                                  <a:pt x="0" y="10773"/>
                                </a:lnTo>
                                <a:lnTo>
                                  <a:pt x="861" y="6571"/>
                                </a:lnTo>
                                <a:lnTo>
                                  <a:pt x="3178" y="3178"/>
                                </a:lnTo>
                                <a:lnTo>
                                  <a:pt x="6625" y="861"/>
                                </a:lnTo>
                                <a:lnTo>
                                  <a:pt x="10826" y="0"/>
                                </a:lnTo>
                                <a:lnTo>
                                  <a:pt x="14974" y="861"/>
                                </a:lnTo>
                                <a:lnTo>
                                  <a:pt x="18421" y="3178"/>
                                </a:lnTo>
                                <a:lnTo>
                                  <a:pt x="20738" y="6571"/>
                                </a:lnTo>
                                <a:lnTo>
                                  <a:pt x="21600" y="10773"/>
                                </a:lnTo>
                                <a:lnTo>
                                  <a:pt x="20738" y="14974"/>
                                </a:lnTo>
                                <a:lnTo>
                                  <a:pt x="18421" y="18421"/>
                                </a:lnTo>
                                <a:lnTo>
                                  <a:pt x="14974" y="20738"/>
                                </a:lnTo>
                                <a:lnTo>
                                  <a:pt x="10826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57FB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pic:pic>
                        <pic:nvPicPr>
                          <pic:cNvPr id="38" name="图片 3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7448079" y="14830481"/>
                            <a:ext cx="147945" cy="13715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40" name="图片 4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9677424" y="14830481"/>
                            <a:ext cx="147946" cy="13715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41" name="曲线 41"/>
                        <wps:cNvSpPr/>
                        <wps:spPr>
                          <a:xfrm rot="0">
                            <a:off x="5627014" y="14146612"/>
                            <a:ext cx="1657880" cy="1657921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18513" y="21600"/>
                                </a:moveTo>
                                <a:lnTo>
                                  <a:pt x="3086" y="21600"/>
                                </a:lnTo>
                                <a:lnTo>
                                  <a:pt x="2457" y="21542"/>
                                </a:lnTo>
                                <a:lnTo>
                                  <a:pt x="1886" y="21360"/>
                                </a:lnTo>
                                <a:lnTo>
                                  <a:pt x="1357" y="21070"/>
                                </a:lnTo>
                                <a:lnTo>
                                  <a:pt x="902" y="20697"/>
                                </a:lnTo>
                                <a:lnTo>
                                  <a:pt x="521" y="20242"/>
                                </a:lnTo>
                                <a:lnTo>
                                  <a:pt x="239" y="19713"/>
                                </a:lnTo>
                                <a:lnTo>
                                  <a:pt x="57" y="19133"/>
                                </a:lnTo>
                                <a:lnTo>
                                  <a:pt x="0" y="18513"/>
                                </a:lnTo>
                                <a:lnTo>
                                  <a:pt x="0" y="3086"/>
                                </a:lnTo>
                                <a:lnTo>
                                  <a:pt x="57" y="2466"/>
                                </a:lnTo>
                                <a:lnTo>
                                  <a:pt x="239" y="1886"/>
                                </a:lnTo>
                                <a:lnTo>
                                  <a:pt x="521" y="1357"/>
                                </a:lnTo>
                                <a:lnTo>
                                  <a:pt x="902" y="902"/>
                                </a:lnTo>
                                <a:lnTo>
                                  <a:pt x="1357" y="529"/>
                                </a:lnTo>
                                <a:lnTo>
                                  <a:pt x="1886" y="239"/>
                                </a:lnTo>
                                <a:lnTo>
                                  <a:pt x="2457" y="66"/>
                                </a:lnTo>
                                <a:lnTo>
                                  <a:pt x="3086" y="0"/>
                                </a:lnTo>
                                <a:lnTo>
                                  <a:pt x="18513" y="0"/>
                                </a:lnTo>
                                <a:lnTo>
                                  <a:pt x="19133" y="66"/>
                                </a:lnTo>
                                <a:lnTo>
                                  <a:pt x="19713" y="239"/>
                                </a:lnTo>
                                <a:lnTo>
                                  <a:pt x="20234" y="529"/>
                                </a:lnTo>
                                <a:lnTo>
                                  <a:pt x="20689" y="902"/>
                                </a:lnTo>
                                <a:lnTo>
                                  <a:pt x="21070" y="1357"/>
                                </a:lnTo>
                                <a:lnTo>
                                  <a:pt x="21351" y="1886"/>
                                </a:lnTo>
                                <a:lnTo>
                                  <a:pt x="21533" y="2466"/>
                                </a:lnTo>
                                <a:lnTo>
                                  <a:pt x="21600" y="3086"/>
                                </a:lnTo>
                                <a:lnTo>
                                  <a:pt x="21600" y="18513"/>
                                </a:lnTo>
                                <a:lnTo>
                                  <a:pt x="21533" y="19133"/>
                                </a:lnTo>
                                <a:lnTo>
                                  <a:pt x="21351" y="19713"/>
                                </a:lnTo>
                                <a:lnTo>
                                  <a:pt x="21070" y="20242"/>
                                </a:lnTo>
                                <a:lnTo>
                                  <a:pt x="20689" y="20697"/>
                                </a:lnTo>
                                <a:lnTo>
                                  <a:pt x="20234" y="21070"/>
                                </a:lnTo>
                                <a:lnTo>
                                  <a:pt x="19713" y="21360"/>
                                </a:lnTo>
                                <a:lnTo>
                                  <a:pt x="19133" y="21542"/>
                                </a:lnTo>
                                <a:lnTo>
                                  <a:pt x="18513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42" name="曲线 42"/>
                        <wps:cNvSpPr/>
                        <wps:spPr>
                          <a:xfrm rot="0">
                            <a:off x="5560344" y="14069145"/>
                            <a:ext cx="1657880" cy="165792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18513" y="21600"/>
                                </a:moveTo>
                                <a:lnTo>
                                  <a:pt x="3086" y="21600"/>
                                </a:lnTo>
                                <a:lnTo>
                                  <a:pt x="2466" y="21542"/>
                                </a:lnTo>
                                <a:lnTo>
                                  <a:pt x="1886" y="21360"/>
                                </a:lnTo>
                                <a:lnTo>
                                  <a:pt x="1357" y="21070"/>
                                </a:lnTo>
                                <a:lnTo>
                                  <a:pt x="902" y="20697"/>
                                </a:lnTo>
                                <a:lnTo>
                                  <a:pt x="529" y="20242"/>
                                </a:lnTo>
                                <a:lnTo>
                                  <a:pt x="239" y="19713"/>
                                </a:lnTo>
                                <a:lnTo>
                                  <a:pt x="66" y="19133"/>
                                </a:lnTo>
                                <a:lnTo>
                                  <a:pt x="0" y="18513"/>
                                </a:lnTo>
                                <a:lnTo>
                                  <a:pt x="0" y="3086"/>
                                </a:lnTo>
                                <a:lnTo>
                                  <a:pt x="66" y="2466"/>
                                </a:lnTo>
                                <a:lnTo>
                                  <a:pt x="239" y="1886"/>
                                </a:lnTo>
                                <a:lnTo>
                                  <a:pt x="529" y="1365"/>
                                </a:lnTo>
                                <a:lnTo>
                                  <a:pt x="902" y="902"/>
                                </a:lnTo>
                                <a:lnTo>
                                  <a:pt x="1357" y="529"/>
                                </a:lnTo>
                                <a:lnTo>
                                  <a:pt x="1886" y="239"/>
                                </a:lnTo>
                                <a:lnTo>
                                  <a:pt x="2466" y="66"/>
                                </a:lnTo>
                                <a:lnTo>
                                  <a:pt x="3086" y="0"/>
                                </a:lnTo>
                                <a:lnTo>
                                  <a:pt x="18513" y="0"/>
                                </a:lnTo>
                                <a:lnTo>
                                  <a:pt x="19133" y="66"/>
                                </a:lnTo>
                                <a:lnTo>
                                  <a:pt x="19713" y="239"/>
                                </a:lnTo>
                                <a:lnTo>
                                  <a:pt x="20242" y="529"/>
                                </a:lnTo>
                                <a:lnTo>
                                  <a:pt x="20697" y="902"/>
                                </a:lnTo>
                                <a:lnTo>
                                  <a:pt x="21070" y="1365"/>
                                </a:lnTo>
                                <a:lnTo>
                                  <a:pt x="21360" y="1886"/>
                                </a:lnTo>
                                <a:lnTo>
                                  <a:pt x="21542" y="2466"/>
                                </a:lnTo>
                                <a:lnTo>
                                  <a:pt x="21600" y="3086"/>
                                </a:lnTo>
                                <a:lnTo>
                                  <a:pt x="21600" y="18513"/>
                                </a:lnTo>
                                <a:lnTo>
                                  <a:pt x="21542" y="19133"/>
                                </a:lnTo>
                                <a:lnTo>
                                  <a:pt x="21360" y="19713"/>
                                </a:lnTo>
                                <a:lnTo>
                                  <a:pt x="21070" y="20242"/>
                                </a:lnTo>
                                <a:lnTo>
                                  <a:pt x="20697" y="20697"/>
                                </a:lnTo>
                                <a:lnTo>
                                  <a:pt x="20242" y="21070"/>
                                </a:lnTo>
                                <a:lnTo>
                                  <a:pt x="19713" y="21360"/>
                                </a:lnTo>
                                <a:lnTo>
                                  <a:pt x="19133" y="21542"/>
                                </a:lnTo>
                                <a:lnTo>
                                  <a:pt x="18513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43" name="曲线 43"/>
                        <wps:cNvSpPr/>
                        <wps:spPr>
                          <a:xfrm rot="0">
                            <a:off x="7869693" y="14149153"/>
                            <a:ext cx="1657880" cy="1657921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18513" y="21600"/>
                                </a:moveTo>
                                <a:lnTo>
                                  <a:pt x="3086" y="21600"/>
                                </a:lnTo>
                                <a:lnTo>
                                  <a:pt x="2466" y="21533"/>
                                </a:lnTo>
                                <a:lnTo>
                                  <a:pt x="1886" y="21351"/>
                                </a:lnTo>
                                <a:lnTo>
                                  <a:pt x="1365" y="21070"/>
                                </a:lnTo>
                                <a:lnTo>
                                  <a:pt x="902" y="20689"/>
                                </a:lnTo>
                                <a:lnTo>
                                  <a:pt x="529" y="20235"/>
                                </a:lnTo>
                                <a:lnTo>
                                  <a:pt x="248" y="19713"/>
                                </a:lnTo>
                                <a:lnTo>
                                  <a:pt x="66" y="19134"/>
                                </a:lnTo>
                                <a:lnTo>
                                  <a:pt x="0" y="18514"/>
                                </a:lnTo>
                                <a:lnTo>
                                  <a:pt x="0" y="3085"/>
                                </a:lnTo>
                                <a:lnTo>
                                  <a:pt x="66" y="2465"/>
                                </a:lnTo>
                                <a:lnTo>
                                  <a:pt x="248" y="1886"/>
                                </a:lnTo>
                                <a:lnTo>
                                  <a:pt x="529" y="1364"/>
                                </a:lnTo>
                                <a:lnTo>
                                  <a:pt x="902" y="910"/>
                                </a:lnTo>
                                <a:lnTo>
                                  <a:pt x="1365" y="529"/>
                                </a:lnTo>
                                <a:lnTo>
                                  <a:pt x="1886" y="248"/>
                                </a:lnTo>
                                <a:lnTo>
                                  <a:pt x="2466" y="66"/>
                                </a:lnTo>
                                <a:lnTo>
                                  <a:pt x="3086" y="0"/>
                                </a:lnTo>
                                <a:lnTo>
                                  <a:pt x="18513" y="0"/>
                                </a:lnTo>
                                <a:lnTo>
                                  <a:pt x="19133" y="66"/>
                                </a:lnTo>
                                <a:lnTo>
                                  <a:pt x="19713" y="248"/>
                                </a:lnTo>
                                <a:lnTo>
                                  <a:pt x="20242" y="529"/>
                                </a:lnTo>
                                <a:lnTo>
                                  <a:pt x="20697" y="910"/>
                                </a:lnTo>
                                <a:lnTo>
                                  <a:pt x="21078" y="1364"/>
                                </a:lnTo>
                                <a:lnTo>
                                  <a:pt x="21360" y="1886"/>
                                </a:lnTo>
                                <a:lnTo>
                                  <a:pt x="21542" y="2465"/>
                                </a:lnTo>
                                <a:lnTo>
                                  <a:pt x="21600" y="3085"/>
                                </a:lnTo>
                                <a:lnTo>
                                  <a:pt x="21600" y="18514"/>
                                </a:lnTo>
                                <a:lnTo>
                                  <a:pt x="21542" y="19134"/>
                                </a:lnTo>
                                <a:lnTo>
                                  <a:pt x="21360" y="19713"/>
                                </a:lnTo>
                                <a:lnTo>
                                  <a:pt x="21078" y="20235"/>
                                </a:lnTo>
                                <a:lnTo>
                                  <a:pt x="20697" y="20689"/>
                                </a:lnTo>
                                <a:lnTo>
                                  <a:pt x="20242" y="21070"/>
                                </a:lnTo>
                                <a:lnTo>
                                  <a:pt x="19713" y="21351"/>
                                </a:lnTo>
                                <a:lnTo>
                                  <a:pt x="19133" y="21533"/>
                                </a:lnTo>
                                <a:lnTo>
                                  <a:pt x="18513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44" name="曲线 44"/>
                        <wps:cNvSpPr/>
                        <wps:spPr>
                          <a:xfrm rot="0">
                            <a:off x="7803021" y="14071050"/>
                            <a:ext cx="1657880" cy="165792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18514" y="21600"/>
                                </a:moveTo>
                                <a:lnTo>
                                  <a:pt x="3085" y="21600"/>
                                </a:lnTo>
                                <a:lnTo>
                                  <a:pt x="2465" y="21533"/>
                                </a:lnTo>
                                <a:lnTo>
                                  <a:pt x="1886" y="21351"/>
                                </a:lnTo>
                                <a:lnTo>
                                  <a:pt x="1364" y="21070"/>
                                </a:lnTo>
                                <a:lnTo>
                                  <a:pt x="909" y="20689"/>
                                </a:lnTo>
                                <a:lnTo>
                                  <a:pt x="529" y="20234"/>
                                </a:lnTo>
                                <a:lnTo>
                                  <a:pt x="248" y="19713"/>
                                </a:lnTo>
                                <a:lnTo>
                                  <a:pt x="66" y="19133"/>
                                </a:lnTo>
                                <a:lnTo>
                                  <a:pt x="0" y="18513"/>
                                </a:lnTo>
                                <a:lnTo>
                                  <a:pt x="0" y="3078"/>
                                </a:lnTo>
                                <a:lnTo>
                                  <a:pt x="66" y="2457"/>
                                </a:lnTo>
                                <a:lnTo>
                                  <a:pt x="248" y="1878"/>
                                </a:lnTo>
                                <a:lnTo>
                                  <a:pt x="529" y="1357"/>
                                </a:lnTo>
                                <a:lnTo>
                                  <a:pt x="909" y="902"/>
                                </a:lnTo>
                                <a:lnTo>
                                  <a:pt x="1364" y="521"/>
                                </a:lnTo>
                                <a:lnTo>
                                  <a:pt x="1886" y="239"/>
                                </a:lnTo>
                                <a:lnTo>
                                  <a:pt x="2465" y="57"/>
                                </a:lnTo>
                                <a:lnTo>
                                  <a:pt x="3085" y="0"/>
                                </a:lnTo>
                                <a:lnTo>
                                  <a:pt x="18514" y="0"/>
                                </a:lnTo>
                                <a:lnTo>
                                  <a:pt x="19134" y="57"/>
                                </a:lnTo>
                                <a:lnTo>
                                  <a:pt x="19713" y="239"/>
                                </a:lnTo>
                                <a:lnTo>
                                  <a:pt x="20235" y="521"/>
                                </a:lnTo>
                                <a:lnTo>
                                  <a:pt x="20690" y="902"/>
                                </a:lnTo>
                                <a:lnTo>
                                  <a:pt x="21070" y="1357"/>
                                </a:lnTo>
                                <a:lnTo>
                                  <a:pt x="21351" y="1878"/>
                                </a:lnTo>
                                <a:lnTo>
                                  <a:pt x="21533" y="2457"/>
                                </a:lnTo>
                                <a:lnTo>
                                  <a:pt x="21600" y="3078"/>
                                </a:lnTo>
                                <a:lnTo>
                                  <a:pt x="21600" y="18513"/>
                                </a:lnTo>
                                <a:lnTo>
                                  <a:pt x="21533" y="19133"/>
                                </a:lnTo>
                                <a:lnTo>
                                  <a:pt x="21351" y="19713"/>
                                </a:lnTo>
                                <a:lnTo>
                                  <a:pt x="21070" y="20234"/>
                                </a:lnTo>
                                <a:lnTo>
                                  <a:pt x="20690" y="20689"/>
                                </a:lnTo>
                                <a:lnTo>
                                  <a:pt x="20235" y="21070"/>
                                </a:lnTo>
                                <a:lnTo>
                                  <a:pt x="19713" y="21351"/>
                                </a:lnTo>
                                <a:lnTo>
                                  <a:pt x="19134" y="21533"/>
                                </a:lnTo>
                                <a:lnTo>
                                  <a:pt x="18514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45" name="曲线 45"/>
                        <wps:cNvSpPr/>
                        <wps:spPr>
                          <a:xfrm rot="0">
                            <a:off x="10115544" y="14125658"/>
                            <a:ext cx="1657880" cy="165792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18513" y="21600"/>
                                </a:moveTo>
                                <a:lnTo>
                                  <a:pt x="3086" y="21600"/>
                                </a:lnTo>
                                <a:lnTo>
                                  <a:pt x="2466" y="21533"/>
                                </a:lnTo>
                                <a:lnTo>
                                  <a:pt x="1886" y="21360"/>
                                </a:lnTo>
                                <a:lnTo>
                                  <a:pt x="1357" y="21070"/>
                                </a:lnTo>
                                <a:lnTo>
                                  <a:pt x="902" y="20697"/>
                                </a:lnTo>
                                <a:lnTo>
                                  <a:pt x="529" y="20234"/>
                                </a:lnTo>
                                <a:lnTo>
                                  <a:pt x="239" y="19713"/>
                                </a:lnTo>
                                <a:lnTo>
                                  <a:pt x="57" y="19133"/>
                                </a:lnTo>
                                <a:lnTo>
                                  <a:pt x="0" y="18513"/>
                                </a:lnTo>
                                <a:lnTo>
                                  <a:pt x="0" y="3086"/>
                                </a:lnTo>
                                <a:lnTo>
                                  <a:pt x="57" y="2466"/>
                                </a:lnTo>
                                <a:lnTo>
                                  <a:pt x="239" y="1886"/>
                                </a:lnTo>
                                <a:lnTo>
                                  <a:pt x="529" y="1357"/>
                                </a:lnTo>
                                <a:lnTo>
                                  <a:pt x="902" y="902"/>
                                </a:lnTo>
                                <a:lnTo>
                                  <a:pt x="1357" y="529"/>
                                </a:lnTo>
                                <a:lnTo>
                                  <a:pt x="1886" y="239"/>
                                </a:lnTo>
                                <a:lnTo>
                                  <a:pt x="2466" y="57"/>
                                </a:lnTo>
                                <a:lnTo>
                                  <a:pt x="3086" y="0"/>
                                </a:lnTo>
                                <a:lnTo>
                                  <a:pt x="18513" y="0"/>
                                </a:lnTo>
                                <a:lnTo>
                                  <a:pt x="19133" y="57"/>
                                </a:lnTo>
                                <a:lnTo>
                                  <a:pt x="19713" y="239"/>
                                </a:lnTo>
                                <a:lnTo>
                                  <a:pt x="20234" y="529"/>
                                </a:lnTo>
                                <a:lnTo>
                                  <a:pt x="20697" y="902"/>
                                </a:lnTo>
                                <a:lnTo>
                                  <a:pt x="21070" y="1357"/>
                                </a:lnTo>
                                <a:lnTo>
                                  <a:pt x="21360" y="1886"/>
                                </a:lnTo>
                                <a:lnTo>
                                  <a:pt x="21533" y="2466"/>
                                </a:lnTo>
                                <a:lnTo>
                                  <a:pt x="21600" y="3086"/>
                                </a:lnTo>
                                <a:lnTo>
                                  <a:pt x="21600" y="18513"/>
                                </a:lnTo>
                                <a:lnTo>
                                  <a:pt x="21533" y="19133"/>
                                </a:lnTo>
                                <a:lnTo>
                                  <a:pt x="21360" y="19713"/>
                                </a:lnTo>
                                <a:lnTo>
                                  <a:pt x="21070" y="20234"/>
                                </a:lnTo>
                                <a:lnTo>
                                  <a:pt x="20697" y="20697"/>
                                </a:lnTo>
                                <a:lnTo>
                                  <a:pt x="20234" y="21070"/>
                                </a:lnTo>
                                <a:lnTo>
                                  <a:pt x="19713" y="21360"/>
                                </a:lnTo>
                                <a:lnTo>
                                  <a:pt x="19133" y="21533"/>
                                </a:lnTo>
                                <a:lnTo>
                                  <a:pt x="18513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46" name="曲线 46"/>
                        <wps:cNvSpPr/>
                        <wps:spPr>
                          <a:xfrm rot="0">
                            <a:off x="10049509" y="14047556"/>
                            <a:ext cx="1657880" cy="165792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18513" y="21600"/>
                                </a:moveTo>
                                <a:lnTo>
                                  <a:pt x="3086" y="21600"/>
                                </a:lnTo>
                                <a:lnTo>
                                  <a:pt x="2466" y="21542"/>
                                </a:lnTo>
                                <a:lnTo>
                                  <a:pt x="1886" y="21360"/>
                                </a:lnTo>
                                <a:lnTo>
                                  <a:pt x="1365" y="21070"/>
                                </a:lnTo>
                                <a:lnTo>
                                  <a:pt x="902" y="20697"/>
                                </a:lnTo>
                                <a:lnTo>
                                  <a:pt x="529" y="20242"/>
                                </a:lnTo>
                                <a:lnTo>
                                  <a:pt x="239" y="19713"/>
                                </a:lnTo>
                                <a:lnTo>
                                  <a:pt x="66" y="19133"/>
                                </a:lnTo>
                                <a:lnTo>
                                  <a:pt x="0" y="18513"/>
                                </a:lnTo>
                                <a:lnTo>
                                  <a:pt x="0" y="3086"/>
                                </a:lnTo>
                                <a:lnTo>
                                  <a:pt x="66" y="2466"/>
                                </a:lnTo>
                                <a:lnTo>
                                  <a:pt x="239" y="1886"/>
                                </a:lnTo>
                                <a:lnTo>
                                  <a:pt x="529" y="1365"/>
                                </a:lnTo>
                                <a:lnTo>
                                  <a:pt x="902" y="902"/>
                                </a:lnTo>
                                <a:lnTo>
                                  <a:pt x="1365" y="529"/>
                                </a:lnTo>
                                <a:lnTo>
                                  <a:pt x="1886" y="239"/>
                                </a:lnTo>
                                <a:lnTo>
                                  <a:pt x="2466" y="66"/>
                                </a:lnTo>
                                <a:lnTo>
                                  <a:pt x="3086" y="0"/>
                                </a:lnTo>
                                <a:lnTo>
                                  <a:pt x="18513" y="0"/>
                                </a:lnTo>
                                <a:lnTo>
                                  <a:pt x="19133" y="66"/>
                                </a:lnTo>
                                <a:lnTo>
                                  <a:pt x="19713" y="239"/>
                                </a:lnTo>
                                <a:lnTo>
                                  <a:pt x="20242" y="529"/>
                                </a:lnTo>
                                <a:lnTo>
                                  <a:pt x="20697" y="902"/>
                                </a:lnTo>
                                <a:lnTo>
                                  <a:pt x="21070" y="1365"/>
                                </a:lnTo>
                                <a:lnTo>
                                  <a:pt x="21360" y="1886"/>
                                </a:lnTo>
                                <a:lnTo>
                                  <a:pt x="21542" y="2466"/>
                                </a:lnTo>
                                <a:lnTo>
                                  <a:pt x="21600" y="3086"/>
                                </a:lnTo>
                                <a:lnTo>
                                  <a:pt x="21600" y="18513"/>
                                </a:lnTo>
                                <a:lnTo>
                                  <a:pt x="21542" y="19133"/>
                                </a:lnTo>
                                <a:lnTo>
                                  <a:pt x="21360" y="19713"/>
                                </a:lnTo>
                                <a:lnTo>
                                  <a:pt x="21070" y="20242"/>
                                </a:lnTo>
                                <a:lnTo>
                                  <a:pt x="20697" y="20697"/>
                                </a:lnTo>
                                <a:lnTo>
                                  <a:pt x="20242" y="21070"/>
                                </a:lnTo>
                                <a:lnTo>
                                  <a:pt x="19713" y="21360"/>
                                </a:lnTo>
                                <a:lnTo>
                                  <a:pt x="19133" y="21542"/>
                                </a:lnTo>
                                <a:lnTo>
                                  <a:pt x="18513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47" name="矩形 47"/>
                        <wps:cNvSpPr/>
                        <wps:spPr>
                          <a:xfrm rot="0">
                            <a:off x="5552724" y="2828814"/>
                            <a:ext cx="13754503" cy="34288"/>
                          </a:xfrm>
                          <a:prstGeom prst="rect"/>
                          <a:solidFill>
                            <a:srgbClr val="EAEAEA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48" name="曲线 48"/>
                        <wps:cNvSpPr/>
                        <wps:spPr>
                          <a:xfrm rot="0">
                            <a:off x="6177524" y="3276471"/>
                            <a:ext cx="6027039" cy="6027184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49" name="曲线 49"/>
                        <wps:cNvSpPr/>
                        <wps:spPr>
                          <a:xfrm rot="0">
                            <a:off x="6177524" y="3276471"/>
                            <a:ext cx="6027039" cy="6027184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21600"/>
                                </a:move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51765" cmpd="sng" cap="flat">
                            <a:solidFill>
                              <a:srgbClr val="FAFAFA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50" name="曲线 50"/>
                        <wps:cNvSpPr/>
                        <wps:spPr>
                          <a:xfrm rot="0">
                            <a:off x="12633796" y="3280281"/>
                            <a:ext cx="6027039" cy="6027184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51" name="曲线 51"/>
                        <wps:cNvSpPr/>
                        <wps:spPr>
                          <a:xfrm rot="0">
                            <a:off x="12633796" y="3280281"/>
                            <a:ext cx="6027039" cy="6027184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51765" cmpd="sng" cap="flat">
                            <a:solidFill>
                              <a:srgbClr val="FAFAFA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52" name="曲线 52"/>
                        <wps:cNvSpPr/>
                        <wps:spPr>
                          <a:xfrm rot="0">
                            <a:off x="8412584" y="3823185"/>
                            <a:ext cx="7989065" cy="7989258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10799" y="21600"/>
                                </a:moveTo>
                                <a:lnTo>
                                  <a:pt x="10669" y="21598"/>
                                </a:lnTo>
                                <a:lnTo>
                                  <a:pt x="10539" y="21596"/>
                                </a:lnTo>
                                <a:lnTo>
                                  <a:pt x="10410" y="21593"/>
                                </a:lnTo>
                                <a:lnTo>
                                  <a:pt x="10279" y="21587"/>
                                </a:lnTo>
                                <a:lnTo>
                                  <a:pt x="10151" y="21581"/>
                                </a:lnTo>
                                <a:lnTo>
                                  <a:pt x="10024" y="21572"/>
                                </a:lnTo>
                                <a:lnTo>
                                  <a:pt x="9895" y="21562"/>
                                </a:lnTo>
                                <a:lnTo>
                                  <a:pt x="9768" y="21550"/>
                                </a:lnTo>
                                <a:lnTo>
                                  <a:pt x="9639" y="21538"/>
                                </a:lnTo>
                                <a:lnTo>
                                  <a:pt x="9514" y="21524"/>
                                </a:lnTo>
                                <a:lnTo>
                                  <a:pt x="9387" y="21507"/>
                                </a:lnTo>
                                <a:lnTo>
                                  <a:pt x="9261" y="21490"/>
                                </a:lnTo>
                                <a:lnTo>
                                  <a:pt x="9136" y="21472"/>
                                </a:lnTo>
                                <a:lnTo>
                                  <a:pt x="9011" y="21452"/>
                                </a:lnTo>
                                <a:lnTo>
                                  <a:pt x="8885" y="21430"/>
                                </a:lnTo>
                                <a:lnTo>
                                  <a:pt x="8762" y="21407"/>
                                </a:lnTo>
                                <a:lnTo>
                                  <a:pt x="8638" y="21383"/>
                                </a:lnTo>
                                <a:lnTo>
                                  <a:pt x="8516" y="21357"/>
                                </a:lnTo>
                                <a:lnTo>
                                  <a:pt x="8393" y="21330"/>
                                </a:lnTo>
                                <a:lnTo>
                                  <a:pt x="8271" y="21301"/>
                                </a:lnTo>
                                <a:lnTo>
                                  <a:pt x="8149" y="21272"/>
                                </a:lnTo>
                                <a:lnTo>
                                  <a:pt x="8029" y="21241"/>
                                </a:lnTo>
                                <a:lnTo>
                                  <a:pt x="7909" y="21208"/>
                                </a:lnTo>
                                <a:lnTo>
                                  <a:pt x="7788" y="21174"/>
                                </a:lnTo>
                                <a:lnTo>
                                  <a:pt x="7670" y="21139"/>
                                </a:lnTo>
                                <a:lnTo>
                                  <a:pt x="7551" y="21102"/>
                                </a:lnTo>
                                <a:lnTo>
                                  <a:pt x="7433" y="21064"/>
                                </a:lnTo>
                                <a:lnTo>
                                  <a:pt x="7316" y="21024"/>
                                </a:lnTo>
                                <a:lnTo>
                                  <a:pt x="7199" y="20985"/>
                                </a:lnTo>
                                <a:lnTo>
                                  <a:pt x="7083" y="20942"/>
                                </a:lnTo>
                                <a:lnTo>
                                  <a:pt x="6968" y="20899"/>
                                </a:lnTo>
                                <a:lnTo>
                                  <a:pt x="6853" y="20854"/>
                                </a:lnTo>
                                <a:lnTo>
                                  <a:pt x="6738" y="20810"/>
                                </a:lnTo>
                                <a:lnTo>
                                  <a:pt x="6624" y="20762"/>
                                </a:lnTo>
                                <a:lnTo>
                                  <a:pt x="6511" y="20714"/>
                                </a:lnTo>
                                <a:lnTo>
                                  <a:pt x="6399" y="20664"/>
                                </a:lnTo>
                                <a:lnTo>
                                  <a:pt x="6288" y="20614"/>
                                </a:lnTo>
                                <a:lnTo>
                                  <a:pt x="6176" y="20563"/>
                                </a:lnTo>
                                <a:lnTo>
                                  <a:pt x="6066" y="20509"/>
                                </a:lnTo>
                                <a:lnTo>
                                  <a:pt x="5957" y="20454"/>
                                </a:lnTo>
                                <a:lnTo>
                                  <a:pt x="5847" y="20400"/>
                                </a:lnTo>
                                <a:lnTo>
                                  <a:pt x="5739" y="20343"/>
                                </a:lnTo>
                                <a:lnTo>
                                  <a:pt x="5632" y="20284"/>
                                </a:lnTo>
                                <a:lnTo>
                                  <a:pt x="5526" y="20226"/>
                                </a:lnTo>
                                <a:lnTo>
                                  <a:pt x="5419" y="20166"/>
                                </a:lnTo>
                                <a:lnTo>
                                  <a:pt x="5315" y="20104"/>
                                </a:lnTo>
                                <a:lnTo>
                                  <a:pt x="5210" y="20041"/>
                                </a:lnTo>
                                <a:lnTo>
                                  <a:pt x="5105" y="19977"/>
                                </a:lnTo>
                                <a:lnTo>
                                  <a:pt x="5002" y="19914"/>
                                </a:lnTo>
                                <a:lnTo>
                                  <a:pt x="4901" y="19847"/>
                                </a:lnTo>
                                <a:lnTo>
                                  <a:pt x="4800" y="19780"/>
                                </a:lnTo>
                                <a:lnTo>
                                  <a:pt x="4698" y="19713"/>
                                </a:lnTo>
                                <a:lnTo>
                                  <a:pt x="4599" y="19642"/>
                                </a:lnTo>
                                <a:lnTo>
                                  <a:pt x="4501" y="19572"/>
                                </a:lnTo>
                                <a:lnTo>
                                  <a:pt x="4401" y="19502"/>
                                </a:lnTo>
                                <a:lnTo>
                                  <a:pt x="4305" y="19428"/>
                                </a:lnTo>
                                <a:lnTo>
                                  <a:pt x="4209" y="19356"/>
                                </a:lnTo>
                                <a:lnTo>
                                  <a:pt x="4113" y="19280"/>
                                </a:lnTo>
                                <a:lnTo>
                                  <a:pt x="4018" y="19205"/>
                                </a:lnTo>
                                <a:lnTo>
                                  <a:pt x="3924" y="19127"/>
                                </a:lnTo>
                                <a:lnTo>
                                  <a:pt x="3831" y="19050"/>
                                </a:lnTo>
                                <a:lnTo>
                                  <a:pt x="3739" y="18971"/>
                                </a:lnTo>
                                <a:lnTo>
                                  <a:pt x="3648" y="18892"/>
                                </a:lnTo>
                                <a:lnTo>
                                  <a:pt x="3558" y="18812"/>
                                </a:lnTo>
                                <a:lnTo>
                                  <a:pt x="3469" y="18729"/>
                                </a:lnTo>
                                <a:lnTo>
                                  <a:pt x="3380" y="18647"/>
                                </a:lnTo>
                                <a:lnTo>
                                  <a:pt x="3292" y="18563"/>
                                </a:lnTo>
                                <a:lnTo>
                                  <a:pt x="3206" y="18478"/>
                                </a:lnTo>
                                <a:lnTo>
                                  <a:pt x="3121" y="18393"/>
                                </a:lnTo>
                                <a:lnTo>
                                  <a:pt x="3036" y="18307"/>
                                </a:lnTo>
                                <a:lnTo>
                                  <a:pt x="2952" y="18219"/>
                                </a:lnTo>
                                <a:lnTo>
                                  <a:pt x="2870" y="18130"/>
                                </a:lnTo>
                                <a:lnTo>
                                  <a:pt x="2787" y="18041"/>
                                </a:lnTo>
                                <a:lnTo>
                                  <a:pt x="2707" y="17951"/>
                                </a:lnTo>
                                <a:lnTo>
                                  <a:pt x="2628" y="17860"/>
                                </a:lnTo>
                                <a:lnTo>
                                  <a:pt x="2549" y="17768"/>
                                </a:lnTo>
                                <a:lnTo>
                                  <a:pt x="2472" y="17675"/>
                                </a:lnTo>
                                <a:lnTo>
                                  <a:pt x="2394" y="17581"/>
                                </a:lnTo>
                                <a:lnTo>
                                  <a:pt x="2319" y="17486"/>
                                </a:lnTo>
                                <a:lnTo>
                                  <a:pt x="2243" y="17390"/>
                                </a:lnTo>
                                <a:lnTo>
                                  <a:pt x="2171" y="17294"/>
                                </a:lnTo>
                                <a:lnTo>
                                  <a:pt x="2097" y="17198"/>
                                </a:lnTo>
                                <a:lnTo>
                                  <a:pt x="2027" y="17098"/>
                                </a:lnTo>
                                <a:lnTo>
                                  <a:pt x="1957" y="17000"/>
                                </a:lnTo>
                                <a:lnTo>
                                  <a:pt x="1886" y="16901"/>
                                </a:lnTo>
                                <a:lnTo>
                                  <a:pt x="1819" y="16799"/>
                                </a:lnTo>
                                <a:lnTo>
                                  <a:pt x="1752" y="16698"/>
                                </a:lnTo>
                                <a:lnTo>
                                  <a:pt x="1685" y="16597"/>
                                </a:lnTo>
                                <a:lnTo>
                                  <a:pt x="1622" y="16494"/>
                                </a:lnTo>
                                <a:lnTo>
                                  <a:pt x="1558" y="16389"/>
                                </a:lnTo>
                                <a:lnTo>
                                  <a:pt x="1495" y="16284"/>
                                </a:lnTo>
                                <a:lnTo>
                                  <a:pt x="1433" y="16180"/>
                                </a:lnTo>
                                <a:lnTo>
                                  <a:pt x="1373" y="16073"/>
                                </a:lnTo>
                                <a:lnTo>
                                  <a:pt x="1315" y="15967"/>
                                </a:lnTo>
                                <a:lnTo>
                                  <a:pt x="1256" y="15860"/>
                                </a:lnTo>
                                <a:lnTo>
                                  <a:pt x="1200" y="15752"/>
                                </a:lnTo>
                                <a:lnTo>
                                  <a:pt x="1145" y="15642"/>
                                </a:lnTo>
                                <a:lnTo>
                                  <a:pt x="1090" y="15533"/>
                                </a:lnTo>
                                <a:lnTo>
                                  <a:pt x="1036" y="15423"/>
                                </a:lnTo>
                                <a:lnTo>
                                  <a:pt x="985" y="15311"/>
                                </a:lnTo>
                                <a:lnTo>
                                  <a:pt x="933" y="15200"/>
                                </a:lnTo>
                                <a:lnTo>
                                  <a:pt x="885" y="15088"/>
                                </a:lnTo>
                                <a:lnTo>
                                  <a:pt x="837" y="14975"/>
                                </a:lnTo>
                                <a:lnTo>
                                  <a:pt x="789" y="14861"/>
                                </a:lnTo>
                                <a:lnTo>
                                  <a:pt x="745" y="14746"/>
                                </a:lnTo>
                                <a:lnTo>
                                  <a:pt x="700" y="14631"/>
                                </a:lnTo>
                                <a:lnTo>
                                  <a:pt x="657" y="14516"/>
                                </a:lnTo>
                                <a:lnTo>
                                  <a:pt x="614" y="14400"/>
                                </a:lnTo>
                                <a:lnTo>
                                  <a:pt x="575" y="14283"/>
                                </a:lnTo>
                                <a:lnTo>
                                  <a:pt x="535" y="14166"/>
                                </a:lnTo>
                                <a:lnTo>
                                  <a:pt x="497" y="14048"/>
                                </a:lnTo>
                                <a:lnTo>
                                  <a:pt x="460" y="13929"/>
                                </a:lnTo>
                                <a:lnTo>
                                  <a:pt x="425" y="13811"/>
                                </a:lnTo>
                                <a:lnTo>
                                  <a:pt x="391" y="13690"/>
                                </a:lnTo>
                                <a:lnTo>
                                  <a:pt x="358" y="13570"/>
                                </a:lnTo>
                                <a:lnTo>
                                  <a:pt x="327" y="13448"/>
                                </a:lnTo>
                                <a:lnTo>
                                  <a:pt x="298" y="13328"/>
                                </a:lnTo>
                                <a:lnTo>
                                  <a:pt x="269" y="13206"/>
                                </a:lnTo>
                                <a:lnTo>
                                  <a:pt x="242" y="13083"/>
                                </a:lnTo>
                                <a:lnTo>
                                  <a:pt x="216" y="12961"/>
                                </a:lnTo>
                                <a:lnTo>
                                  <a:pt x="192" y="12837"/>
                                </a:lnTo>
                                <a:lnTo>
                                  <a:pt x="169" y="12714"/>
                                </a:lnTo>
                                <a:lnTo>
                                  <a:pt x="147" y="12588"/>
                                </a:lnTo>
                                <a:lnTo>
                                  <a:pt x="127" y="12463"/>
                                </a:lnTo>
                                <a:lnTo>
                                  <a:pt x="109" y="12338"/>
                                </a:lnTo>
                                <a:lnTo>
                                  <a:pt x="92" y="12212"/>
                                </a:lnTo>
                                <a:lnTo>
                                  <a:pt x="75" y="12085"/>
                                </a:lnTo>
                                <a:lnTo>
                                  <a:pt x="61" y="11960"/>
                                </a:lnTo>
                                <a:lnTo>
                                  <a:pt x="49" y="11831"/>
                                </a:lnTo>
                                <a:lnTo>
                                  <a:pt x="37" y="11704"/>
                                </a:lnTo>
                                <a:lnTo>
                                  <a:pt x="27" y="11575"/>
                                </a:lnTo>
                                <a:lnTo>
                                  <a:pt x="18" y="11448"/>
                                </a:lnTo>
                                <a:lnTo>
                                  <a:pt x="12" y="11320"/>
                                </a:lnTo>
                                <a:lnTo>
                                  <a:pt x="6" y="11189"/>
                                </a:lnTo>
                                <a:lnTo>
                                  <a:pt x="3" y="11060"/>
                                </a:lnTo>
                                <a:lnTo>
                                  <a:pt x="1" y="10930"/>
                                </a:lnTo>
                                <a:lnTo>
                                  <a:pt x="0" y="10800"/>
                                </a:lnTo>
                                <a:lnTo>
                                  <a:pt x="1" y="10669"/>
                                </a:lnTo>
                                <a:lnTo>
                                  <a:pt x="3" y="10539"/>
                                </a:lnTo>
                                <a:lnTo>
                                  <a:pt x="6" y="10410"/>
                                </a:lnTo>
                                <a:lnTo>
                                  <a:pt x="12" y="10279"/>
                                </a:lnTo>
                                <a:lnTo>
                                  <a:pt x="18" y="10151"/>
                                </a:lnTo>
                                <a:lnTo>
                                  <a:pt x="27" y="10022"/>
                                </a:lnTo>
                                <a:lnTo>
                                  <a:pt x="37" y="9895"/>
                                </a:lnTo>
                                <a:lnTo>
                                  <a:pt x="49" y="9766"/>
                                </a:lnTo>
                                <a:lnTo>
                                  <a:pt x="61" y="9639"/>
                                </a:lnTo>
                                <a:lnTo>
                                  <a:pt x="75" y="9512"/>
                                </a:lnTo>
                                <a:lnTo>
                                  <a:pt x="92" y="9387"/>
                                </a:lnTo>
                                <a:lnTo>
                                  <a:pt x="109" y="9261"/>
                                </a:lnTo>
                                <a:lnTo>
                                  <a:pt x="127" y="9136"/>
                                </a:lnTo>
                                <a:lnTo>
                                  <a:pt x="147" y="9011"/>
                                </a:lnTo>
                                <a:lnTo>
                                  <a:pt x="169" y="8885"/>
                                </a:lnTo>
                                <a:lnTo>
                                  <a:pt x="192" y="8762"/>
                                </a:lnTo>
                                <a:lnTo>
                                  <a:pt x="216" y="8638"/>
                                </a:lnTo>
                                <a:lnTo>
                                  <a:pt x="242" y="8515"/>
                                </a:lnTo>
                                <a:lnTo>
                                  <a:pt x="269" y="8393"/>
                                </a:lnTo>
                                <a:lnTo>
                                  <a:pt x="298" y="8271"/>
                                </a:lnTo>
                                <a:lnTo>
                                  <a:pt x="327" y="8149"/>
                                </a:lnTo>
                                <a:lnTo>
                                  <a:pt x="358" y="8029"/>
                                </a:lnTo>
                                <a:lnTo>
                                  <a:pt x="391" y="7909"/>
                                </a:lnTo>
                                <a:lnTo>
                                  <a:pt x="425" y="7788"/>
                                </a:lnTo>
                                <a:lnTo>
                                  <a:pt x="460" y="7670"/>
                                </a:lnTo>
                                <a:lnTo>
                                  <a:pt x="497" y="7551"/>
                                </a:lnTo>
                                <a:lnTo>
                                  <a:pt x="535" y="7433"/>
                                </a:lnTo>
                                <a:lnTo>
                                  <a:pt x="575" y="7316"/>
                                </a:lnTo>
                                <a:lnTo>
                                  <a:pt x="614" y="7200"/>
                                </a:lnTo>
                                <a:lnTo>
                                  <a:pt x="657" y="7083"/>
                                </a:lnTo>
                                <a:lnTo>
                                  <a:pt x="700" y="6968"/>
                                </a:lnTo>
                                <a:lnTo>
                                  <a:pt x="745" y="6853"/>
                                </a:lnTo>
                                <a:lnTo>
                                  <a:pt x="789" y="6738"/>
                                </a:lnTo>
                                <a:lnTo>
                                  <a:pt x="837" y="6624"/>
                                </a:lnTo>
                                <a:lnTo>
                                  <a:pt x="885" y="6511"/>
                                </a:lnTo>
                                <a:lnTo>
                                  <a:pt x="933" y="6398"/>
                                </a:lnTo>
                                <a:lnTo>
                                  <a:pt x="985" y="6286"/>
                                </a:lnTo>
                                <a:lnTo>
                                  <a:pt x="1036" y="6176"/>
                                </a:lnTo>
                                <a:lnTo>
                                  <a:pt x="1090" y="6066"/>
                                </a:lnTo>
                                <a:lnTo>
                                  <a:pt x="1145" y="5957"/>
                                </a:lnTo>
                                <a:lnTo>
                                  <a:pt x="1200" y="5847"/>
                                </a:lnTo>
                                <a:lnTo>
                                  <a:pt x="1256" y="5739"/>
                                </a:lnTo>
                                <a:lnTo>
                                  <a:pt x="1315" y="5632"/>
                                </a:lnTo>
                                <a:lnTo>
                                  <a:pt x="1373" y="5524"/>
                                </a:lnTo>
                                <a:lnTo>
                                  <a:pt x="1433" y="5419"/>
                                </a:lnTo>
                                <a:lnTo>
                                  <a:pt x="1495" y="5313"/>
                                </a:lnTo>
                                <a:lnTo>
                                  <a:pt x="1558" y="5210"/>
                                </a:lnTo>
                                <a:lnTo>
                                  <a:pt x="1622" y="5105"/>
                                </a:lnTo>
                                <a:lnTo>
                                  <a:pt x="1685" y="5002"/>
                                </a:lnTo>
                                <a:lnTo>
                                  <a:pt x="1752" y="4901"/>
                                </a:lnTo>
                                <a:lnTo>
                                  <a:pt x="1819" y="4800"/>
                                </a:lnTo>
                                <a:lnTo>
                                  <a:pt x="1886" y="4698"/>
                                </a:lnTo>
                                <a:lnTo>
                                  <a:pt x="1957" y="4599"/>
                                </a:lnTo>
                                <a:lnTo>
                                  <a:pt x="2027" y="4499"/>
                                </a:lnTo>
                                <a:lnTo>
                                  <a:pt x="2097" y="4401"/>
                                </a:lnTo>
                                <a:lnTo>
                                  <a:pt x="2171" y="4305"/>
                                </a:lnTo>
                                <a:lnTo>
                                  <a:pt x="2243" y="4207"/>
                                </a:lnTo>
                                <a:lnTo>
                                  <a:pt x="2319" y="4113"/>
                                </a:lnTo>
                                <a:lnTo>
                                  <a:pt x="2394" y="4018"/>
                                </a:lnTo>
                                <a:lnTo>
                                  <a:pt x="2472" y="3924"/>
                                </a:lnTo>
                                <a:lnTo>
                                  <a:pt x="2549" y="3831"/>
                                </a:lnTo>
                                <a:lnTo>
                                  <a:pt x="2628" y="3739"/>
                                </a:lnTo>
                                <a:lnTo>
                                  <a:pt x="2707" y="3648"/>
                                </a:lnTo>
                                <a:lnTo>
                                  <a:pt x="2787" y="3558"/>
                                </a:lnTo>
                                <a:lnTo>
                                  <a:pt x="2870" y="3469"/>
                                </a:lnTo>
                                <a:lnTo>
                                  <a:pt x="2952" y="3380"/>
                                </a:lnTo>
                                <a:lnTo>
                                  <a:pt x="3036" y="3292"/>
                                </a:lnTo>
                                <a:lnTo>
                                  <a:pt x="3121" y="3206"/>
                                </a:lnTo>
                                <a:lnTo>
                                  <a:pt x="3206" y="3121"/>
                                </a:lnTo>
                                <a:lnTo>
                                  <a:pt x="3292" y="3036"/>
                                </a:lnTo>
                                <a:lnTo>
                                  <a:pt x="3380" y="2952"/>
                                </a:lnTo>
                                <a:lnTo>
                                  <a:pt x="3469" y="2870"/>
                                </a:lnTo>
                                <a:lnTo>
                                  <a:pt x="3558" y="2787"/>
                                </a:lnTo>
                                <a:lnTo>
                                  <a:pt x="3648" y="2707"/>
                                </a:lnTo>
                                <a:lnTo>
                                  <a:pt x="3739" y="2628"/>
                                </a:lnTo>
                                <a:lnTo>
                                  <a:pt x="3831" y="2549"/>
                                </a:lnTo>
                                <a:lnTo>
                                  <a:pt x="3924" y="2470"/>
                                </a:lnTo>
                                <a:lnTo>
                                  <a:pt x="4018" y="2394"/>
                                </a:lnTo>
                                <a:lnTo>
                                  <a:pt x="4113" y="2319"/>
                                </a:lnTo>
                                <a:lnTo>
                                  <a:pt x="4209" y="2243"/>
                                </a:lnTo>
                                <a:lnTo>
                                  <a:pt x="4305" y="2169"/>
                                </a:lnTo>
                                <a:lnTo>
                                  <a:pt x="4401" y="2097"/>
                                </a:lnTo>
                                <a:lnTo>
                                  <a:pt x="4501" y="2027"/>
                                </a:lnTo>
                                <a:lnTo>
                                  <a:pt x="4599" y="1957"/>
                                </a:lnTo>
                                <a:lnTo>
                                  <a:pt x="4698" y="1886"/>
                                </a:lnTo>
                                <a:lnTo>
                                  <a:pt x="4800" y="1819"/>
                                </a:lnTo>
                                <a:lnTo>
                                  <a:pt x="4901" y="1752"/>
                                </a:lnTo>
                                <a:lnTo>
                                  <a:pt x="5002" y="1685"/>
                                </a:lnTo>
                                <a:lnTo>
                                  <a:pt x="5105" y="1622"/>
                                </a:lnTo>
                                <a:lnTo>
                                  <a:pt x="5210" y="1557"/>
                                </a:lnTo>
                                <a:lnTo>
                                  <a:pt x="5315" y="1495"/>
                                </a:lnTo>
                                <a:lnTo>
                                  <a:pt x="5419" y="1433"/>
                                </a:lnTo>
                                <a:lnTo>
                                  <a:pt x="5526" y="1373"/>
                                </a:lnTo>
                                <a:lnTo>
                                  <a:pt x="5632" y="1315"/>
                                </a:lnTo>
                                <a:lnTo>
                                  <a:pt x="5739" y="1256"/>
                                </a:lnTo>
                                <a:lnTo>
                                  <a:pt x="5847" y="1199"/>
                                </a:lnTo>
                                <a:lnTo>
                                  <a:pt x="5957" y="1145"/>
                                </a:lnTo>
                                <a:lnTo>
                                  <a:pt x="6066" y="1090"/>
                                </a:lnTo>
                                <a:lnTo>
                                  <a:pt x="6176" y="1036"/>
                                </a:lnTo>
                                <a:lnTo>
                                  <a:pt x="6288" y="985"/>
                                </a:lnTo>
                                <a:lnTo>
                                  <a:pt x="6399" y="933"/>
                                </a:lnTo>
                                <a:lnTo>
                                  <a:pt x="6511" y="885"/>
                                </a:lnTo>
                                <a:lnTo>
                                  <a:pt x="6624" y="837"/>
                                </a:lnTo>
                                <a:lnTo>
                                  <a:pt x="6738" y="789"/>
                                </a:lnTo>
                                <a:lnTo>
                                  <a:pt x="6853" y="745"/>
                                </a:lnTo>
                                <a:lnTo>
                                  <a:pt x="6968" y="700"/>
                                </a:lnTo>
                                <a:lnTo>
                                  <a:pt x="7083" y="657"/>
                                </a:lnTo>
                                <a:lnTo>
                                  <a:pt x="7199" y="614"/>
                                </a:lnTo>
                                <a:lnTo>
                                  <a:pt x="7316" y="575"/>
                                </a:lnTo>
                                <a:lnTo>
                                  <a:pt x="7433" y="535"/>
                                </a:lnTo>
                                <a:lnTo>
                                  <a:pt x="7551" y="497"/>
                                </a:lnTo>
                                <a:lnTo>
                                  <a:pt x="7670" y="460"/>
                                </a:lnTo>
                                <a:lnTo>
                                  <a:pt x="7788" y="425"/>
                                </a:lnTo>
                                <a:lnTo>
                                  <a:pt x="7909" y="391"/>
                                </a:lnTo>
                                <a:lnTo>
                                  <a:pt x="8029" y="358"/>
                                </a:lnTo>
                                <a:lnTo>
                                  <a:pt x="8149" y="327"/>
                                </a:lnTo>
                                <a:lnTo>
                                  <a:pt x="8271" y="296"/>
                                </a:lnTo>
                                <a:lnTo>
                                  <a:pt x="8393" y="269"/>
                                </a:lnTo>
                                <a:lnTo>
                                  <a:pt x="8516" y="242"/>
                                </a:lnTo>
                                <a:lnTo>
                                  <a:pt x="8638" y="216"/>
                                </a:lnTo>
                                <a:lnTo>
                                  <a:pt x="8762" y="192"/>
                                </a:lnTo>
                                <a:lnTo>
                                  <a:pt x="8885" y="169"/>
                                </a:lnTo>
                                <a:lnTo>
                                  <a:pt x="9011" y="147"/>
                                </a:lnTo>
                                <a:lnTo>
                                  <a:pt x="9136" y="127"/>
                                </a:lnTo>
                                <a:lnTo>
                                  <a:pt x="9261" y="109"/>
                                </a:lnTo>
                                <a:lnTo>
                                  <a:pt x="9387" y="90"/>
                                </a:lnTo>
                                <a:lnTo>
                                  <a:pt x="9514" y="75"/>
                                </a:lnTo>
                                <a:lnTo>
                                  <a:pt x="9639" y="61"/>
                                </a:lnTo>
                                <a:lnTo>
                                  <a:pt x="9768" y="49"/>
                                </a:lnTo>
                                <a:lnTo>
                                  <a:pt x="9895" y="37"/>
                                </a:lnTo>
                                <a:lnTo>
                                  <a:pt x="10024" y="27"/>
                                </a:lnTo>
                                <a:lnTo>
                                  <a:pt x="10151" y="18"/>
                                </a:lnTo>
                                <a:lnTo>
                                  <a:pt x="10279" y="12"/>
                                </a:lnTo>
                                <a:lnTo>
                                  <a:pt x="10410" y="6"/>
                                </a:lnTo>
                                <a:lnTo>
                                  <a:pt x="10539" y="3"/>
                                </a:lnTo>
                                <a:lnTo>
                                  <a:pt x="10669" y="1"/>
                                </a:lnTo>
                                <a:lnTo>
                                  <a:pt x="10799" y="0"/>
                                </a:lnTo>
                                <a:lnTo>
                                  <a:pt x="10930" y="1"/>
                                </a:lnTo>
                                <a:lnTo>
                                  <a:pt x="11060" y="3"/>
                                </a:lnTo>
                                <a:lnTo>
                                  <a:pt x="11189" y="6"/>
                                </a:lnTo>
                                <a:lnTo>
                                  <a:pt x="11320" y="12"/>
                                </a:lnTo>
                                <a:lnTo>
                                  <a:pt x="11448" y="18"/>
                                </a:lnTo>
                                <a:lnTo>
                                  <a:pt x="11577" y="27"/>
                                </a:lnTo>
                                <a:lnTo>
                                  <a:pt x="11704" y="37"/>
                                </a:lnTo>
                                <a:lnTo>
                                  <a:pt x="11833" y="49"/>
                                </a:lnTo>
                                <a:lnTo>
                                  <a:pt x="11960" y="61"/>
                                </a:lnTo>
                                <a:lnTo>
                                  <a:pt x="12085" y="75"/>
                                </a:lnTo>
                                <a:lnTo>
                                  <a:pt x="12212" y="90"/>
                                </a:lnTo>
                                <a:lnTo>
                                  <a:pt x="12338" y="109"/>
                                </a:lnTo>
                                <a:lnTo>
                                  <a:pt x="12463" y="127"/>
                                </a:lnTo>
                                <a:lnTo>
                                  <a:pt x="12588" y="147"/>
                                </a:lnTo>
                                <a:lnTo>
                                  <a:pt x="12714" y="169"/>
                                </a:lnTo>
                                <a:lnTo>
                                  <a:pt x="12837" y="192"/>
                                </a:lnTo>
                                <a:lnTo>
                                  <a:pt x="12961" y="216"/>
                                </a:lnTo>
                                <a:lnTo>
                                  <a:pt x="13084" y="242"/>
                                </a:lnTo>
                                <a:lnTo>
                                  <a:pt x="13206" y="269"/>
                                </a:lnTo>
                                <a:lnTo>
                                  <a:pt x="13328" y="296"/>
                                </a:lnTo>
                                <a:lnTo>
                                  <a:pt x="13450" y="327"/>
                                </a:lnTo>
                                <a:lnTo>
                                  <a:pt x="13570" y="358"/>
                                </a:lnTo>
                                <a:lnTo>
                                  <a:pt x="13690" y="391"/>
                                </a:lnTo>
                                <a:lnTo>
                                  <a:pt x="13811" y="425"/>
                                </a:lnTo>
                                <a:lnTo>
                                  <a:pt x="13929" y="460"/>
                                </a:lnTo>
                                <a:lnTo>
                                  <a:pt x="14048" y="497"/>
                                </a:lnTo>
                                <a:lnTo>
                                  <a:pt x="14166" y="535"/>
                                </a:lnTo>
                                <a:lnTo>
                                  <a:pt x="14283" y="575"/>
                                </a:lnTo>
                                <a:lnTo>
                                  <a:pt x="14400" y="614"/>
                                </a:lnTo>
                                <a:lnTo>
                                  <a:pt x="14516" y="657"/>
                                </a:lnTo>
                                <a:lnTo>
                                  <a:pt x="14631" y="700"/>
                                </a:lnTo>
                                <a:lnTo>
                                  <a:pt x="14746" y="745"/>
                                </a:lnTo>
                                <a:lnTo>
                                  <a:pt x="14861" y="789"/>
                                </a:lnTo>
                                <a:lnTo>
                                  <a:pt x="14975" y="837"/>
                                </a:lnTo>
                                <a:lnTo>
                                  <a:pt x="15088" y="885"/>
                                </a:lnTo>
                                <a:lnTo>
                                  <a:pt x="15199" y="933"/>
                                </a:lnTo>
                                <a:lnTo>
                                  <a:pt x="15313" y="985"/>
                                </a:lnTo>
                                <a:lnTo>
                                  <a:pt x="15423" y="1036"/>
                                </a:lnTo>
                                <a:lnTo>
                                  <a:pt x="15533" y="1090"/>
                                </a:lnTo>
                                <a:lnTo>
                                  <a:pt x="15642" y="1145"/>
                                </a:lnTo>
                                <a:lnTo>
                                  <a:pt x="15752" y="1199"/>
                                </a:lnTo>
                                <a:lnTo>
                                  <a:pt x="15860" y="1256"/>
                                </a:lnTo>
                                <a:lnTo>
                                  <a:pt x="15967" y="1315"/>
                                </a:lnTo>
                                <a:lnTo>
                                  <a:pt x="16073" y="1373"/>
                                </a:lnTo>
                                <a:lnTo>
                                  <a:pt x="16180" y="1433"/>
                                </a:lnTo>
                                <a:lnTo>
                                  <a:pt x="16286" y="1495"/>
                                </a:lnTo>
                                <a:lnTo>
                                  <a:pt x="16389" y="1557"/>
                                </a:lnTo>
                                <a:lnTo>
                                  <a:pt x="16494" y="1622"/>
                                </a:lnTo>
                                <a:lnTo>
                                  <a:pt x="16597" y="1685"/>
                                </a:lnTo>
                                <a:lnTo>
                                  <a:pt x="16698" y="1752"/>
                                </a:lnTo>
                                <a:lnTo>
                                  <a:pt x="16799" y="1819"/>
                                </a:lnTo>
                                <a:lnTo>
                                  <a:pt x="16901" y="1886"/>
                                </a:lnTo>
                                <a:lnTo>
                                  <a:pt x="17000" y="1957"/>
                                </a:lnTo>
                                <a:lnTo>
                                  <a:pt x="17100" y="2027"/>
                                </a:lnTo>
                                <a:lnTo>
                                  <a:pt x="17198" y="2097"/>
                                </a:lnTo>
                                <a:lnTo>
                                  <a:pt x="17294" y="2169"/>
                                </a:lnTo>
                                <a:lnTo>
                                  <a:pt x="17392" y="2243"/>
                                </a:lnTo>
                                <a:lnTo>
                                  <a:pt x="17486" y="2319"/>
                                </a:lnTo>
                                <a:lnTo>
                                  <a:pt x="17581" y="2394"/>
                                </a:lnTo>
                                <a:lnTo>
                                  <a:pt x="17675" y="2470"/>
                                </a:lnTo>
                                <a:lnTo>
                                  <a:pt x="17768" y="2549"/>
                                </a:lnTo>
                                <a:lnTo>
                                  <a:pt x="17860" y="2628"/>
                                </a:lnTo>
                                <a:lnTo>
                                  <a:pt x="17951" y="2707"/>
                                </a:lnTo>
                                <a:lnTo>
                                  <a:pt x="18041" y="2787"/>
                                </a:lnTo>
                                <a:lnTo>
                                  <a:pt x="18130" y="2870"/>
                                </a:lnTo>
                                <a:lnTo>
                                  <a:pt x="18219" y="2952"/>
                                </a:lnTo>
                                <a:lnTo>
                                  <a:pt x="18307" y="3036"/>
                                </a:lnTo>
                                <a:lnTo>
                                  <a:pt x="18393" y="3121"/>
                                </a:lnTo>
                                <a:lnTo>
                                  <a:pt x="18478" y="3206"/>
                                </a:lnTo>
                                <a:lnTo>
                                  <a:pt x="18563" y="3292"/>
                                </a:lnTo>
                                <a:lnTo>
                                  <a:pt x="18647" y="3380"/>
                                </a:lnTo>
                                <a:lnTo>
                                  <a:pt x="18729" y="3469"/>
                                </a:lnTo>
                                <a:lnTo>
                                  <a:pt x="18812" y="3558"/>
                                </a:lnTo>
                                <a:lnTo>
                                  <a:pt x="18892" y="3648"/>
                                </a:lnTo>
                                <a:lnTo>
                                  <a:pt x="18971" y="3739"/>
                                </a:lnTo>
                                <a:lnTo>
                                  <a:pt x="19050" y="3831"/>
                                </a:lnTo>
                                <a:lnTo>
                                  <a:pt x="19129" y="3924"/>
                                </a:lnTo>
                                <a:lnTo>
                                  <a:pt x="19205" y="4018"/>
                                </a:lnTo>
                                <a:lnTo>
                                  <a:pt x="19280" y="4113"/>
                                </a:lnTo>
                                <a:lnTo>
                                  <a:pt x="19356" y="4207"/>
                                </a:lnTo>
                                <a:lnTo>
                                  <a:pt x="19430" y="4305"/>
                                </a:lnTo>
                                <a:lnTo>
                                  <a:pt x="19502" y="4401"/>
                                </a:lnTo>
                                <a:lnTo>
                                  <a:pt x="19572" y="4499"/>
                                </a:lnTo>
                                <a:lnTo>
                                  <a:pt x="19642" y="4599"/>
                                </a:lnTo>
                                <a:lnTo>
                                  <a:pt x="19713" y="4698"/>
                                </a:lnTo>
                                <a:lnTo>
                                  <a:pt x="19780" y="4800"/>
                                </a:lnTo>
                                <a:lnTo>
                                  <a:pt x="19847" y="4901"/>
                                </a:lnTo>
                                <a:lnTo>
                                  <a:pt x="19914" y="5002"/>
                                </a:lnTo>
                                <a:lnTo>
                                  <a:pt x="19977" y="5105"/>
                                </a:lnTo>
                                <a:lnTo>
                                  <a:pt x="20042" y="5210"/>
                                </a:lnTo>
                                <a:lnTo>
                                  <a:pt x="20104" y="5313"/>
                                </a:lnTo>
                                <a:lnTo>
                                  <a:pt x="20166" y="5419"/>
                                </a:lnTo>
                                <a:lnTo>
                                  <a:pt x="20226" y="5524"/>
                                </a:lnTo>
                                <a:lnTo>
                                  <a:pt x="20284" y="5632"/>
                                </a:lnTo>
                                <a:lnTo>
                                  <a:pt x="20343" y="5739"/>
                                </a:lnTo>
                                <a:lnTo>
                                  <a:pt x="20399" y="5847"/>
                                </a:lnTo>
                                <a:lnTo>
                                  <a:pt x="20454" y="5957"/>
                                </a:lnTo>
                                <a:lnTo>
                                  <a:pt x="20509" y="6066"/>
                                </a:lnTo>
                                <a:lnTo>
                                  <a:pt x="20563" y="6176"/>
                                </a:lnTo>
                                <a:lnTo>
                                  <a:pt x="20614" y="6286"/>
                                </a:lnTo>
                                <a:lnTo>
                                  <a:pt x="20666" y="6398"/>
                                </a:lnTo>
                                <a:lnTo>
                                  <a:pt x="20714" y="6511"/>
                                </a:lnTo>
                                <a:lnTo>
                                  <a:pt x="20762" y="6624"/>
                                </a:lnTo>
                                <a:lnTo>
                                  <a:pt x="20810" y="6738"/>
                                </a:lnTo>
                                <a:lnTo>
                                  <a:pt x="20854" y="6853"/>
                                </a:lnTo>
                                <a:lnTo>
                                  <a:pt x="20899" y="6968"/>
                                </a:lnTo>
                                <a:lnTo>
                                  <a:pt x="20942" y="7083"/>
                                </a:lnTo>
                                <a:lnTo>
                                  <a:pt x="20985" y="7200"/>
                                </a:lnTo>
                                <a:lnTo>
                                  <a:pt x="21024" y="7316"/>
                                </a:lnTo>
                                <a:lnTo>
                                  <a:pt x="21064" y="7433"/>
                                </a:lnTo>
                                <a:lnTo>
                                  <a:pt x="21102" y="7551"/>
                                </a:lnTo>
                                <a:lnTo>
                                  <a:pt x="21139" y="7670"/>
                                </a:lnTo>
                                <a:lnTo>
                                  <a:pt x="21174" y="7788"/>
                                </a:lnTo>
                                <a:lnTo>
                                  <a:pt x="21208" y="7909"/>
                                </a:lnTo>
                                <a:lnTo>
                                  <a:pt x="21241" y="8029"/>
                                </a:lnTo>
                                <a:lnTo>
                                  <a:pt x="21272" y="8149"/>
                                </a:lnTo>
                                <a:lnTo>
                                  <a:pt x="21301" y="8271"/>
                                </a:lnTo>
                                <a:lnTo>
                                  <a:pt x="21330" y="8393"/>
                                </a:lnTo>
                                <a:lnTo>
                                  <a:pt x="21357" y="8515"/>
                                </a:lnTo>
                                <a:lnTo>
                                  <a:pt x="21383" y="8638"/>
                                </a:lnTo>
                                <a:lnTo>
                                  <a:pt x="21407" y="8762"/>
                                </a:lnTo>
                                <a:lnTo>
                                  <a:pt x="21430" y="8885"/>
                                </a:lnTo>
                                <a:lnTo>
                                  <a:pt x="21452" y="9011"/>
                                </a:lnTo>
                                <a:lnTo>
                                  <a:pt x="21472" y="9136"/>
                                </a:lnTo>
                                <a:lnTo>
                                  <a:pt x="21490" y="9261"/>
                                </a:lnTo>
                                <a:lnTo>
                                  <a:pt x="21507" y="9387"/>
                                </a:lnTo>
                                <a:lnTo>
                                  <a:pt x="21524" y="9512"/>
                                </a:lnTo>
                                <a:lnTo>
                                  <a:pt x="21538" y="9639"/>
                                </a:lnTo>
                                <a:lnTo>
                                  <a:pt x="21550" y="9766"/>
                                </a:lnTo>
                                <a:lnTo>
                                  <a:pt x="21562" y="9895"/>
                                </a:lnTo>
                                <a:lnTo>
                                  <a:pt x="21572" y="10022"/>
                                </a:lnTo>
                                <a:lnTo>
                                  <a:pt x="21581" y="10151"/>
                                </a:lnTo>
                                <a:lnTo>
                                  <a:pt x="21587" y="10279"/>
                                </a:lnTo>
                                <a:lnTo>
                                  <a:pt x="21593" y="10410"/>
                                </a:lnTo>
                                <a:lnTo>
                                  <a:pt x="21596" y="10539"/>
                                </a:lnTo>
                                <a:lnTo>
                                  <a:pt x="21598" y="10669"/>
                                </a:lnTo>
                                <a:lnTo>
                                  <a:pt x="21599" y="10800"/>
                                </a:lnTo>
                                <a:lnTo>
                                  <a:pt x="21598" y="10930"/>
                                </a:lnTo>
                                <a:lnTo>
                                  <a:pt x="21596" y="11060"/>
                                </a:lnTo>
                                <a:lnTo>
                                  <a:pt x="21593" y="11189"/>
                                </a:lnTo>
                                <a:lnTo>
                                  <a:pt x="21587" y="11320"/>
                                </a:lnTo>
                                <a:lnTo>
                                  <a:pt x="21581" y="11448"/>
                                </a:lnTo>
                                <a:lnTo>
                                  <a:pt x="21572" y="11575"/>
                                </a:lnTo>
                                <a:lnTo>
                                  <a:pt x="21562" y="11704"/>
                                </a:lnTo>
                                <a:lnTo>
                                  <a:pt x="21550" y="11831"/>
                                </a:lnTo>
                                <a:lnTo>
                                  <a:pt x="21538" y="11960"/>
                                </a:lnTo>
                                <a:lnTo>
                                  <a:pt x="21524" y="12085"/>
                                </a:lnTo>
                                <a:lnTo>
                                  <a:pt x="21507" y="12212"/>
                                </a:lnTo>
                                <a:lnTo>
                                  <a:pt x="21490" y="12338"/>
                                </a:lnTo>
                                <a:lnTo>
                                  <a:pt x="21472" y="12463"/>
                                </a:lnTo>
                                <a:lnTo>
                                  <a:pt x="21452" y="12588"/>
                                </a:lnTo>
                                <a:lnTo>
                                  <a:pt x="21430" y="12714"/>
                                </a:lnTo>
                                <a:lnTo>
                                  <a:pt x="21407" y="12837"/>
                                </a:lnTo>
                                <a:lnTo>
                                  <a:pt x="21383" y="12961"/>
                                </a:lnTo>
                                <a:lnTo>
                                  <a:pt x="21357" y="13083"/>
                                </a:lnTo>
                                <a:lnTo>
                                  <a:pt x="21330" y="13206"/>
                                </a:lnTo>
                                <a:lnTo>
                                  <a:pt x="21301" y="13328"/>
                                </a:lnTo>
                                <a:lnTo>
                                  <a:pt x="21272" y="13448"/>
                                </a:lnTo>
                                <a:lnTo>
                                  <a:pt x="21241" y="13570"/>
                                </a:lnTo>
                                <a:lnTo>
                                  <a:pt x="21208" y="13690"/>
                                </a:lnTo>
                                <a:lnTo>
                                  <a:pt x="21174" y="13811"/>
                                </a:lnTo>
                                <a:lnTo>
                                  <a:pt x="21139" y="13929"/>
                                </a:lnTo>
                                <a:lnTo>
                                  <a:pt x="21102" y="14048"/>
                                </a:lnTo>
                                <a:lnTo>
                                  <a:pt x="21064" y="14166"/>
                                </a:lnTo>
                                <a:lnTo>
                                  <a:pt x="21024" y="14283"/>
                                </a:lnTo>
                                <a:lnTo>
                                  <a:pt x="20985" y="14400"/>
                                </a:lnTo>
                                <a:lnTo>
                                  <a:pt x="20942" y="14516"/>
                                </a:lnTo>
                                <a:lnTo>
                                  <a:pt x="20899" y="14631"/>
                                </a:lnTo>
                                <a:lnTo>
                                  <a:pt x="20854" y="14746"/>
                                </a:lnTo>
                                <a:lnTo>
                                  <a:pt x="20810" y="14861"/>
                                </a:lnTo>
                                <a:lnTo>
                                  <a:pt x="20762" y="14975"/>
                                </a:lnTo>
                                <a:lnTo>
                                  <a:pt x="20714" y="15088"/>
                                </a:lnTo>
                                <a:lnTo>
                                  <a:pt x="20666" y="15200"/>
                                </a:lnTo>
                                <a:lnTo>
                                  <a:pt x="20614" y="15311"/>
                                </a:lnTo>
                                <a:lnTo>
                                  <a:pt x="20563" y="15423"/>
                                </a:lnTo>
                                <a:lnTo>
                                  <a:pt x="20509" y="15533"/>
                                </a:lnTo>
                                <a:lnTo>
                                  <a:pt x="20454" y="15642"/>
                                </a:lnTo>
                                <a:lnTo>
                                  <a:pt x="20399" y="15752"/>
                                </a:lnTo>
                                <a:lnTo>
                                  <a:pt x="20343" y="15860"/>
                                </a:lnTo>
                                <a:lnTo>
                                  <a:pt x="20284" y="15967"/>
                                </a:lnTo>
                                <a:lnTo>
                                  <a:pt x="20226" y="16073"/>
                                </a:lnTo>
                                <a:lnTo>
                                  <a:pt x="20166" y="16180"/>
                                </a:lnTo>
                                <a:lnTo>
                                  <a:pt x="20104" y="16284"/>
                                </a:lnTo>
                                <a:lnTo>
                                  <a:pt x="20042" y="16389"/>
                                </a:lnTo>
                                <a:lnTo>
                                  <a:pt x="19977" y="16494"/>
                                </a:lnTo>
                                <a:lnTo>
                                  <a:pt x="19914" y="16597"/>
                                </a:lnTo>
                                <a:lnTo>
                                  <a:pt x="19847" y="16698"/>
                                </a:lnTo>
                                <a:lnTo>
                                  <a:pt x="19780" y="16799"/>
                                </a:lnTo>
                                <a:lnTo>
                                  <a:pt x="19713" y="16901"/>
                                </a:lnTo>
                                <a:lnTo>
                                  <a:pt x="19642" y="17000"/>
                                </a:lnTo>
                                <a:lnTo>
                                  <a:pt x="19572" y="17098"/>
                                </a:lnTo>
                                <a:lnTo>
                                  <a:pt x="19502" y="17198"/>
                                </a:lnTo>
                                <a:lnTo>
                                  <a:pt x="19430" y="17294"/>
                                </a:lnTo>
                                <a:lnTo>
                                  <a:pt x="19356" y="17390"/>
                                </a:lnTo>
                                <a:lnTo>
                                  <a:pt x="19280" y="17486"/>
                                </a:lnTo>
                                <a:lnTo>
                                  <a:pt x="19205" y="17581"/>
                                </a:lnTo>
                                <a:lnTo>
                                  <a:pt x="19129" y="17675"/>
                                </a:lnTo>
                                <a:lnTo>
                                  <a:pt x="19050" y="17768"/>
                                </a:lnTo>
                                <a:lnTo>
                                  <a:pt x="18971" y="17860"/>
                                </a:lnTo>
                                <a:lnTo>
                                  <a:pt x="18892" y="17951"/>
                                </a:lnTo>
                                <a:lnTo>
                                  <a:pt x="18812" y="18041"/>
                                </a:lnTo>
                                <a:lnTo>
                                  <a:pt x="18729" y="18130"/>
                                </a:lnTo>
                                <a:lnTo>
                                  <a:pt x="18647" y="18219"/>
                                </a:lnTo>
                                <a:lnTo>
                                  <a:pt x="18563" y="18307"/>
                                </a:lnTo>
                                <a:lnTo>
                                  <a:pt x="18478" y="18393"/>
                                </a:lnTo>
                                <a:lnTo>
                                  <a:pt x="18393" y="18478"/>
                                </a:lnTo>
                                <a:lnTo>
                                  <a:pt x="18307" y="18563"/>
                                </a:lnTo>
                                <a:lnTo>
                                  <a:pt x="18219" y="18647"/>
                                </a:lnTo>
                                <a:lnTo>
                                  <a:pt x="18130" y="18729"/>
                                </a:lnTo>
                                <a:lnTo>
                                  <a:pt x="18041" y="18812"/>
                                </a:lnTo>
                                <a:lnTo>
                                  <a:pt x="17951" y="18892"/>
                                </a:lnTo>
                                <a:lnTo>
                                  <a:pt x="17860" y="18971"/>
                                </a:lnTo>
                                <a:lnTo>
                                  <a:pt x="17768" y="19050"/>
                                </a:lnTo>
                                <a:lnTo>
                                  <a:pt x="17675" y="19127"/>
                                </a:lnTo>
                                <a:lnTo>
                                  <a:pt x="17581" y="19205"/>
                                </a:lnTo>
                                <a:lnTo>
                                  <a:pt x="17486" y="19280"/>
                                </a:lnTo>
                                <a:lnTo>
                                  <a:pt x="17392" y="19356"/>
                                </a:lnTo>
                                <a:lnTo>
                                  <a:pt x="17294" y="19428"/>
                                </a:lnTo>
                                <a:lnTo>
                                  <a:pt x="17198" y="19502"/>
                                </a:lnTo>
                                <a:lnTo>
                                  <a:pt x="17100" y="19572"/>
                                </a:lnTo>
                                <a:lnTo>
                                  <a:pt x="17000" y="19642"/>
                                </a:lnTo>
                                <a:lnTo>
                                  <a:pt x="16901" y="19713"/>
                                </a:lnTo>
                                <a:lnTo>
                                  <a:pt x="16799" y="19780"/>
                                </a:lnTo>
                                <a:lnTo>
                                  <a:pt x="16698" y="19847"/>
                                </a:lnTo>
                                <a:lnTo>
                                  <a:pt x="16597" y="19914"/>
                                </a:lnTo>
                                <a:lnTo>
                                  <a:pt x="16494" y="19977"/>
                                </a:lnTo>
                                <a:lnTo>
                                  <a:pt x="16389" y="20041"/>
                                </a:lnTo>
                                <a:lnTo>
                                  <a:pt x="16286" y="20104"/>
                                </a:lnTo>
                                <a:lnTo>
                                  <a:pt x="16180" y="20166"/>
                                </a:lnTo>
                                <a:lnTo>
                                  <a:pt x="16073" y="20226"/>
                                </a:lnTo>
                                <a:lnTo>
                                  <a:pt x="15967" y="20284"/>
                                </a:lnTo>
                                <a:lnTo>
                                  <a:pt x="15860" y="20343"/>
                                </a:lnTo>
                                <a:lnTo>
                                  <a:pt x="15752" y="20400"/>
                                </a:lnTo>
                                <a:lnTo>
                                  <a:pt x="15642" y="20454"/>
                                </a:lnTo>
                                <a:lnTo>
                                  <a:pt x="15533" y="20509"/>
                                </a:lnTo>
                                <a:lnTo>
                                  <a:pt x="15423" y="20563"/>
                                </a:lnTo>
                                <a:lnTo>
                                  <a:pt x="15313" y="20614"/>
                                </a:lnTo>
                                <a:lnTo>
                                  <a:pt x="15199" y="20664"/>
                                </a:lnTo>
                                <a:lnTo>
                                  <a:pt x="15088" y="20714"/>
                                </a:lnTo>
                                <a:lnTo>
                                  <a:pt x="14975" y="20762"/>
                                </a:lnTo>
                                <a:lnTo>
                                  <a:pt x="14861" y="20810"/>
                                </a:lnTo>
                                <a:lnTo>
                                  <a:pt x="14746" y="20854"/>
                                </a:lnTo>
                                <a:lnTo>
                                  <a:pt x="14631" y="20899"/>
                                </a:lnTo>
                                <a:lnTo>
                                  <a:pt x="14516" y="20942"/>
                                </a:lnTo>
                                <a:lnTo>
                                  <a:pt x="14400" y="20985"/>
                                </a:lnTo>
                                <a:lnTo>
                                  <a:pt x="14283" y="21024"/>
                                </a:lnTo>
                                <a:lnTo>
                                  <a:pt x="14166" y="21064"/>
                                </a:lnTo>
                                <a:lnTo>
                                  <a:pt x="14048" y="21102"/>
                                </a:lnTo>
                                <a:lnTo>
                                  <a:pt x="13929" y="21139"/>
                                </a:lnTo>
                                <a:lnTo>
                                  <a:pt x="13811" y="21174"/>
                                </a:lnTo>
                                <a:lnTo>
                                  <a:pt x="13690" y="21208"/>
                                </a:lnTo>
                                <a:lnTo>
                                  <a:pt x="13570" y="21241"/>
                                </a:lnTo>
                                <a:lnTo>
                                  <a:pt x="13450" y="21272"/>
                                </a:lnTo>
                                <a:lnTo>
                                  <a:pt x="13328" y="21301"/>
                                </a:lnTo>
                                <a:lnTo>
                                  <a:pt x="13206" y="21330"/>
                                </a:lnTo>
                                <a:lnTo>
                                  <a:pt x="13084" y="21357"/>
                                </a:lnTo>
                                <a:lnTo>
                                  <a:pt x="12961" y="21383"/>
                                </a:lnTo>
                                <a:lnTo>
                                  <a:pt x="12837" y="21407"/>
                                </a:lnTo>
                                <a:lnTo>
                                  <a:pt x="12714" y="21430"/>
                                </a:lnTo>
                                <a:lnTo>
                                  <a:pt x="12588" y="21452"/>
                                </a:lnTo>
                                <a:lnTo>
                                  <a:pt x="12463" y="21472"/>
                                </a:lnTo>
                                <a:lnTo>
                                  <a:pt x="12338" y="21490"/>
                                </a:lnTo>
                                <a:lnTo>
                                  <a:pt x="12212" y="21507"/>
                                </a:lnTo>
                                <a:lnTo>
                                  <a:pt x="12085" y="21524"/>
                                </a:lnTo>
                                <a:lnTo>
                                  <a:pt x="11960" y="21538"/>
                                </a:lnTo>
                                <a:lnTo>
                                  <a:pt x="11833" y="21550"/>
                                </a:lnTo>
                                <a:lnTo>
                                  <a:pt x="11704" y="21562"/>
                                </a:lnTo>
                                <a:lnTo>
                                  <a:pt x="11577" y="21572"/>
                                </a:lnTo>
                                <a:lnTo>
                                  <a:pt x="11448" y="21581"/>
                                </a:lnTo>
                                <a:lnTo>
                                  <a:pt x="11320" y="21587"/>
                                </a:lnTo>
                                <a:lnTo>
                                  <a:pt x="11189" y="21593"/>
                                </a:lnTo>
                                <a:lnTo>
                                  <a:pt x="11060" y="21596"/>
                                </a:lnTo>
                                <a:lnTo>
                                  <a:pt x="10930" y="21598"/>
                                </a:lnTo>
                                <a:lnTo>
                                  <a:pt x="10799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53" name="曲线 53"/>
                        <wps:cNvSpPr/>
                        <wps:spPr>
                          <a:xfrm rot="0">
                            <a:off x="9427250" y="4103844"/>
                            <a:ext cx="6004814" cy="712823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9102" y="21600"/>
                                </a:moveTo>
                                <a:lnTo>
                                  <a:pt x="8703" y="21592"/>
                                </a:lnTo>
                                <a:lnTo>
                                  <a:pt x="8273" y="21573"/>
                                </a:lnTo>
                                <a:lnTo>
                                  <a:pt x="7807" y="21540"/>
                                </a:lnTo>
                                <a:lnTo>
                                  <a:pt x="6825" y="21451"/>
                                </a:lnTo>
                                <a:lnTo>
                                  <a:pt x="5269" y="21347"/>
                                </a:lnTo>
                                <a:lnTo>
                                  <a:pt x="4771" y="21297"/>
                                </a:lnTo>
                                <a:lnTo>
                                  <a:pt x="4509" y="21255"/>
                                </a:lnTo>
                                <a:lnTo>
                                  <a:pt x="4269" y="21199"/>
                                </a:lnTo>
                                <a:lnTo>
                                  <a:pt x="4118" y="21153"/>
                                </a:lnTo>
                                <a:lnTo>
                                  <a:pt x="3979" y="21095"/>
                                </a:lnTo>
                                <a:lnTo>
                                  <a:pt x="3844" y="21030"/>
                                </a:lnTo>
                                <a:lnTo>
                                  <a:pt x="3718" y="20953"/>
                                </a:lnTo>
                                <a:lnTo>
                                  <a:pt x="3597" y="20863"/>
                                </a:lnTo>
                                <a:lnTo>
                                  <a:pt x="3481" y="20761"/>
                                </a:lnTo>
                                <a:lnTo>
                                  <a:pt x="3369" y="20641"/>
                                </a:lnTo>
                                <a:lnTo>
                                  <a:pt x="3261" y="20508"/>
                                </a:lnTo>
                                <a:lnTo>
                                  <a:pt x="3156" y="20358"/>
                                </a:lnTo>
                                <a:lnTo>
                                  <a:pt x="3054" y="20191"/>
                                </a:lnTo>
                                <a:lnTo>
                                  <a:pt x="2901" y="19904"/>
                                </a:lnTo>
                                <a:lnTo>
                                  <a:pt x="2747" y="19571"/>
                                </a:lnTo>
                                <a:lnTo>
                                  <a:pt x="2540" y="19048"/>
                                </a:lnTo>
                                <a:lnTo>
                                  <a:pt x="2320" y="18426"/>
                                </a:lnTo>
                                <a:lnTo>
                                  <a:pt x="1957" y="17293"/>
                                </a:lnTo>
                                <a:lnTo>
                                  <a:pt x="443" y="12155"/>
                                </a:lnTo>
                                <a:lnTo>
                                  <a:pt x="253" y="11343"/>
                                </a:lnTo>
                                <a:lnTo>
                                  <a:pt x="132" y="10677"/>
                                </a:lnTo>
                                <a:lnTo>
                                  <a:pt x="61" y="10148"/>
                                </a:lnTo>
                                <a:lnTo>
                                  <a:pt x="15" y="9619"/>
                                </a:lnTo>
                                <a:lnTo>
                                  <a:pt x="0" y="9084"/>
                                </a:lnTo>
                                <a:lnTo>
                                  <a:pt x="6" y="8678"/>
                                </a:lnTo>
                                <a:lnTo>
                                  <a:pt x="31" y="8268"/>
                                </a:lnTo>
                                <a:lnTo>
                                  <a:pt x="77" y="7849"/>
                                </a:lnTo>
                                <a:lnTo>
                                  <a:pt x="141" y="7421"/>
                                </a:lnTo>
                                <a:lnTo>
                                  <a:pt x="226" y="6985"/>
                                </a:lnTo>
                                <a:lnTo>
                                  <a:pt x="335" y="6534"/>
                                </a:lnTo>
                                <a:lnTo>
                                  <a:pt x="465" y="6073"/>
                                </a:lnTo>
                                <a:lnTo>
                                  <a:pt x="621" y="5595"/>
                                </a:lnTo>
                                <a:lnTo>
                                  <a:pt x="801" y="5103"/>
                                </a:lnTo>
                                <a:lnTo>
                                  <a:pt x="1007" y="4593"/>
                                </a:lnTo>
                                <a:lnTo>
                                  <a:pt x="1254" y="4035"/>
                                </a:lnTo>
                                <a:lnTo>
                                  <a:pt x="1354" y="3835"/>
                                </a:lnTo>
                                <a:lnTo>
                                  <a:pt x="1457" y="3640"/>
                                </a:lnTo>
                                <a:lnTo>
                                  <a:pt x="1564" y="3454"/>
                                </a:lnTo>
                                <a:lnTo>
                                  <a:pt x="1674" y="3273"/>
                                </a:lnTo>
                                <a:lnTo>
                                  <a:pt x="1788" y="3100"/>
                                </a:lnTo>
                                <a:lnTo>
                                  <a:pt x="1905" y="2932"/>
                                </a:lnTo>
                                <a:lnTo>
                                  <a:pt x="2023" y="2770"/>
                                </a:lnTo>
                                <a:lnTo>
                                  <a:pt x="2147" y="2615"/>
                                </a:lnTo>
                                <a:lnTo>
                                  <a:pt x="2270" y="2464"/>
                                </a:lnTo>
                                <a:lnTo>
                                  <a:pt x="2398" y="2320"/>
                                </a:lnTo>
                                <a:lnTo>
                                  <a:pt x="2528" y="2184"/>
                                </a:lnTo>
                                <a:lnTo>
                                  <a:pt x="2661" y="2051"/>
                                </a:lnTo>
                                <a:lnTo>
                                  <a:pt x="2795" y="1924"/>
                                </a:lnTo>
                                <a:lnTo>
                                  <a:pt x="2930" y="1803"/>
                                </a:lnTo>
                                <a:lnTo>
                                  <a:pt x="3070" y="1687"/>
                                </a:lnTo>
                                <a:lnTo>
                                  <a:pt x="3209" y="1575"/>
                                </a:lnTo>
                                <a:lnTo>
                                  <a:pt x="3494" y="1370"/>
                                </a:lnTo>
                                <a:lnTo>
                                  <a:pt x="3785" y="1183"/>
                                </a:lnTo>
                                <a:lnTo>
                                  <a:pt x="4079" y="1014"/>
                                </a:lnTo>
                                <a:lnTo>
                                  <a:pt x="4376" y="864"/>
                                </a:lnTo>
                                <a:lnTo>
                                  <a:pt x="4675" y="729"/>
                                </a:lnTo>
                                <a:lnTo>
                                  <a:pt x="4977" y="611"/>
                                </a:lnTo>
                                <a:lnTo>
                                  <a:pt x="5278" y="509"/>
                                </a:lnTo>
                                <a:lnTo>
                                  <a:pt x="5578" y="419"/>
                                </a:lnTo>
                                <a:lnTo>
                                  <a:pt x="5875" y="344"/>
                                </a:lnTo>
                                <a:lnTo>
                                  <a:pt x="6169" y="282"/>
                                </a:lnTo>
                                <a:lnTo>
                                  <a:pt x="6459" y="230"/>
                                </a:lnTo>
                                <a:lnTo>
                                  <a:pt x="6884" y="173"/>
                                </a:lnTo>
                                <a:lnTo>
                                  <a:pt x="7291" y="136"/>
                                </a:lnTo>
                                <a:lnTo>
                                  <a:pt x="7681" y="117"/>
                                </a:lnTo>
                                <a:lnTo>
                                  <a:pt x="8047" y="115"/>
                                </a:lnTo>
                                <a:lnTo>
                                  <a:pt x="8492" y="128"/>
                                </a:lnTo>
                                <a:lnTo>
                                  <a:pt x="8970" y="165"/>
                                </a:lnTo>
                                <a:lnTo>
                                  <a:pt x="9507" y="236"/>
                                </a:lnTo>
                                <a:lnTo>
                                  <a:pt x="9655" y="205"/>
                                </a:lnTo>
                                <a:lnTo>
                                  <a:pt x="9963" y="152"/>
                                </a:lnTo>
                                <a:lnTo>
                                  <a:pt x="10130" y="128"/>
                                </a:lnTo>
                                <a:lnTo>
                                  <a:pt x="10692" y="69"/>
                                </a:lnTo>
                                <a:lnTo>
                                  <a:pt x="11414" y="15"/>
                                </a:lnTo>
                                <a:lnTo>
                                  <a:pt x="11793" y="0"/>
                                </a:lnTo>
                                <a:lnTo>
                                  <a:pt x="12170" y="0"/>
                                </a:lnTo>
                                <a:lnTo>
                                  <a:pt x="12572" y="13"/>
                                </a:lnTo>
                                <a:lnTo>
                                  <a:pt x="12999" y="44"/>
                                </a:lnTo>
                                <a:lnTo>
                                  <a:pt x="13422" y="94"/>
                                </a:lnTo>
                                <a:lnTo>
                                  <a:pt x="13835" y="157"/>
                                </a:lnTo>
                                <a:lnTo>
                                  <a:pt x="14244" y="236"/>
                                </a:lnTo>
                                <a:lnTo>
                                  <a:pt x="14644" y="330"/>
                                </a:lnTo>
                                <a:lnTo>
                                  <a:pt x="15035" y="438"/>
                                </a:lnTo>
                                <a:lnTo>
                                  <a:pt x="15418" y="558"/>
                                </a:lnTo>
                                <a:lnTo>
                                  <a:pt x="15791" y="686"/>
                                </a:lnTo>
                                <a:lnTo>
                                  <a:pt x="16154" y="827"/>
                                </a:lnTo>
                                <a:lnTo>
                                  <a:pt x="16506" y="977"/>
                                </a:lnTo>
                                <a:lnTo>
                                  <a:pt x="16848" y="1137"/>
                                </a:lnTo>
                                <a:lnTo>
                                  <a:pt x="17179" y="1302"/>
                                </a:lnTo>
                                <a:lnTo>
                                  <a:pt x="17497" y="1473"/>
                                </a:lnTo>
                                <a:lnTo>
                                  <a:pt x="17803" y="1652"/>
                                </a:lnTo>
                                <a:lnTo>
                                  <a:pt x="18093" y="1835"/>
                                </a:lnTo>
                                <a:lnTo>
                                  <a:pt x="18372" y="2022"/>
                                </a:lnTo>
                                <a:lnTo>
                                  <a:pt x="18637" y="2210"/>
                                </a:lnTo>
                                <a:lnTo>
                                  <a:pt x="18886" y="2401"/>
                                </a:lnTo>
                                <a:lnTo>
                                  <a:pt x="19119" y="2593"/>
                                </a:lnTo>
                                <a:lnTo>
                                  <a:pt x="19336" y="2784"/>
                                </a:lnTo>
                                <a:lnTo>
                                  <a:pt x="19537" y="2976"/>
                                </a:lnTo>
                                <a:lnTo>
                                  <a:pt x="19720" y="3165"/>
                                </a:lnTo>
                                <a:lnTo>
                                  <a:pt x="19884" y="3350"/>
                                </a:lnTo>
                                <a:lnTo>
                                  <a:pt x="20032" y="3532"/>
                                </a:lnTo>
                                <a:lnTo>
                                  <a:pt x="20160" y="3710"/>
                                </a:lnTo>
                                <a:lnTo>
                                  <a:pt x="20270" y="3881"/>
                                </a:lnTo>
                                <a:lnTo>
                                  <a:pt x="20359" y="4046"/>
                                </a:lnTo>
                                <a:lnTo>
                                  <a:pt x="20428" y="4204"/>
                                </a:lnTo>
                                <a:lnTo>
                                  <a:pt x="20473" y="4352"/>
                                </a:lnTo>
                                <a:lnTo>
                                  <a:pt x="20501" y="4493"/>
                                </a:lnTo>
                                <a:lnTo>
                                  <a:pt x="20514" y="4691"/>
                                </a:lnTo>
                                <a:lnTo>
                                  <a:pt x="20510" y="4879"/>
                                </a:lnTo>
                                <a:lnTo>
                                  <a:pt x="20492" y="5060"/>
                                </a:lnTo>
                                <a:lnTo>
                                  <a:pt x="20460" y="5228"/>
                                </a:lnTo>
                                <a:lnTo>
                                  <a:pt x="20414" y="5387"/>
                                </a:lnTo>
                                <a:lnTo>
                                  <a:pt x="20359" y="5538"/>
                                </a:lnTo>
                                <a:lnTo>
                                  <a:pt x="20295" y="5678"/>
                                </a:lnTo>
                                <a:lnTo>
                                  <a:pt x="20220" y="5809"/>
                                </a:lnTo>
                                <a:lnTo>
                                  <a:pt x="20140" y="5932"/>
                                </a:lnTo>
                                <a:lnTo>
                                  <a:pt x="20055" y="6044"/>
                                </a:lnTo>
                                <a:lnTo>
                                  <a:pt x="19966" y="6148"/>
                                </a:lnTo>
                                <a:lnTo>
                                  <a:pt x="19875" y="6244"/>
                                </a:lnTo>
                                <a:lnTo>
                                  <a:pt x="19784" y="6330"/>
                                </a:lnTo>
                                <a:lnTo>
                                  <a:pt x="19603" y="6480"/>
                                </a:lnTo>
                                <a:lnTo>
                                  <a:pt x="19605" y="6502"/>
                                </a:lnTo>
                                <a:lnTo>
                                  <a:pt x="19598" y="6594"/>
                                </a:lnTo>
                                <a:lnTo>
                                  <a:pt x="19425" y="7641"/>
                                </a:lnTo>
                                <a:lnTo>
                                  <a:pt x="19404" y="7802"/>
                                </a:lnTo>
                                <a:lnTo>
                                  <a:pt x="19397" y="7931"/>
                                </a:lnTo>
                                <a:lnTo>
                                  <a:pt x="19409" y="8068"/>
                                </a:lnTo>
                                <a:lnTo>
                                  <a:pt x="19443" y="8201"/>
                                </a:lnTo>
                                <a:lnTo>
                                  <a:pt x="19496" y="8332"/>
                                </a:lnTo>
                                <a:lnTo>
                                  <a:pt x="19564" y="8461"/>
                                </a:lnTo>
                                <a:lnTo>
                                  <a:pt x="19642" y="8591"/>
                                </a:lnTo>
                                <a:lnTo>
                                  <a:pt x="19815" y="8861"/>
                                </a:lnTo>
                                <a:lnTo>
                                  <a:pt x="19902" y="8942"/>
                                </a:lnTo>
                                <a:lnTo>
                                  <a:pt x="20140" y="9171"/>
                                </a:lnTo>
                                <a:lnTo>
                                  <a:pt x="20478" y="9525"/>
                                </a:lnTo>
                                <a:lnTo>
                                  <a:pt x="20873" y="9983"/>
                                </a:lnTo>
                                <a:lnTo>
                                  <a:pt x="21328" y="10543"/>
                                </a:lnTo>
                                <a:lnTo>
                                  <a:pt x="21430" y="10677"/>
                                </a:lnTo>
                                <a:lnTo>
                                  <a:pt x="21508" y="10795"/>
                                </a:lnTo>
                                <a:lnTo>
                                  <a:pt x="21593" y="10993"/>
                                </a:lnTo>
                                <a:lnTo>
                                  <a:pt x="21600" y="11083"/>
                                </a:lnTo>
                                <a:lnTo>
                                  <a:pt x="21586" y="11170"/>
                                </a:lnTo>
                                <a:lnTo>
                                  <a:pt x="21483" y="11359"/>
                                </a:lnTo>
                                <a:lnTo>
                                  <a:pt x="21355" y="11503"/>
                                </a:lnTo>
                                <a:lnTo>
                                  <a:pt x="21209" y="11614"/>
                                </a:lnTo>
                                <a:lnTo>
                                  <a:pt x="21051" y="11699"/>
                                </a:lnTo>
                                <a:lnTo>
                                  <a:pt x="20894" y="11763"/>
                                </a:lnTo>
                                <a:lnTo>
                                  <a:pt x="20747" y="11809"/>
                                </a:lnTo>
                                <a:lnTo>
                                  <a:pt x="20620" y="11845"/>
                                </a:lnTo>
                                <a:lnTo>
                                  <a:pt x="20327" y="11936"/>
                                </a:lnTo>
                                <a:lnTo>
                                  <a:pt x="20256" y="11974"/>
                                </a:lnTo>
                                <a:lnTo>
                                  <a:pt x="20172" y="12038"/>
                                </a:lnTo>
                                <a:lnTo>
                                  <a:pt x="20106" y="12153"/>
                                </a:lnTo>
                                <a:lnTo>
                                  <a:pt x="20096" y="12311"/>
                                </a:lnTo>
                                <a:lnTo>
                                  <a:pt x="20135" y="12477"/>
                                </a:lnTo>
                                <a:lnTo>
                                  <a:pt x="20218" y="12625"/>
                                </a:lnTo>
                                <a:lnTo>
                                  <a:pt x="20304" y="12754"/>
                                </a:lnTo>
                                <a:lnTo>
                                  <a:pt x="20364" y="12883"/>
                                </a:lnTo>
                                <a:lnTo>
                                  <a:pt x="20389" y="13006"/>
                                </a:lnTo>
                                <a:lnTo>
                                  <a:pt x="20375" y="13123"/>
                                </a:lnTo>
                                <a:lnTo>
                                  <a:pt x="20243" y="13339"/>
                                </a:lnTo>
                                <a:lnTo>
                                  <a:pt x="20055" y="13493"/>
                                </a:lnTo>
                                <a:lnTo>
                                  <a:pt x="19889" y="13587"/>
                                </a:lnTo>
                                <a:lnTo>
                                  <a:pt x="19815" y="13618"/>
                                </a:lnTo>
                                <a:lnTo>
                                  <a:pt x="19909" y="13668"/>
                                </a:lnTo>
                                <a:lnTo>
                                  <a:pt x="20028" y="13752"/>
                                </a:lnTo>
                                <a:lnTo>
                                  <a:pt x="20195" y="13897"/>
                                </a:lnTo>
                                <a:lnTo>
                                  <a:pt x="20279" y="14020"/>
                                </a:lnTo>
                                <a:lnTo>
                                  <a:pt x="20293" y="14145"/>
                                </a:lnTo>
                                <a:lnTo>
                                  <a:pt x="20259" y="14266"/>
                                </a:lnTo>
                                <a:lnTo>
                                  <a:pt x="20190" y="14376"/>
                                </a:lnTo>
                                <a:lnTo>
                                  <a:pt x="20110" y="14466"/>
                                </a:lnTo>
                                <a:lnTo>
                                  <a:pt x="19898" y="14649"/>
                                </a:lnTo>
                                <a:lnTo>
                                  <a:pt x="19806" y="14743"/>
                                </a:lnTo>
                                <a:lnTo>
                                  <a:pt x="19697" y="14913"/>
                                </a:lnTo>
                                <a:lnTo>
                                  <a:pt x="19633" y="15038"/>
                                </a:lnTo>
                                <a:lnTo>
                                  <a:pt x="19571" y="15249"/>
                                </a:lnTo>
                                <a:lnTo>
                                  <a:pt x="19567" y="15353"/>
                                </a:lnTo>
                                <a:lnTo>
                                  <a:pt x="19580" y="15467"/>
                                </a:lnTo>
                                <a:lnTo>
                                  <a:pt x="19608" y="15598"/>
                                </a:lnTo>
                                <a:lnTo>
                                  <a:pt x="19761" y="16192"/>
                                </a:lnTo>
                                <a:lnTo>
                                  <a:pt x="19781" y="16314"/>
                                </a:lnTo>
                                <a:lnTo>
                                  <a:pt x="19770" y="16529"/>
                                </a:lnTo>
                                <a:lnTo>
                                  <a:pt x="19694" y="16712"/>
                                </a:lnTo>
                                <a:lnTo>
                                  <a:pt x="19560" y="16862"/>
                                </a:lnTo>
                                <a:lnTo>
                                  <a:pt x="19372" y="16985"/>
                                </a:lnTo>
                                <a:lnTo>
                                  <a:pt x="19142" y="17083"/>
                                </a:lnTo>
                                <a:lnTo>
                                  <a:pt x="19014" y="17122"/>
                                </a:lnTo>
                                <a:lnTo>
                                  <a:pt x="18874" y="17156"/>
                                </a:lnTo>
                                <a:lnTo>
                                  <a:pt x="18728" y="17185"/>
                                </a:lnTo>
                                <a:lnTo>
                                  <a:pt x="18577" y="17210"/>
                                </a:lnTo>
                                <a:lnTo>
                                  <a:pt x="18420" y="17229"/>
                                </a:lnTo>
                                <a:lnTo>
                                  <a:pt x="18089" y="17258"/>
                                </a:lnTo>
                                <a:lnTo>
                                  <a:pt x="17746" y="17274"/>
                                </a:lnTo>
                                <a:lnTo>
                                  <a:pt x="17225" y="17278"/>
                                </a:lnTo>
                                <a:lnTo>
                                  <a:pt x="15592" y="17239"/>
                                </a:lnTo>
                                <a:lnTo>
                                  <a:pt x="15405" y="17245"/>
                                </a:lnTo>
                                <a:lnTo>
                                  <a:pt x="15146" y="17278"/>
                                </a:lnTo>
                                <a:lnTo>
                                  <a:pt x="14886" y="17339"/>
                                </a:lnTo>
                                <a:lnTo>
                                  <a:pt x="14756" y="17380"/>
                                </a:lnTo>
                                <a:lnTo>
                                  <a:pt x="14626" y="17428"/>
                                </a:lnTo>
                                <a:lnTo>
                                  <a:pt x="14498" y="17482"/>
                                </a:lnTo>
                                <a:lnTo>
                                  <a:pt x="14368" y="17545"/>
                                </a:lnTo>
                                <a:lnTo>
                                  <a:pt x="14242" y="17616"/>
                                </a:lnTo>
                                <a:lnTo>
                                  <a:pt x="14114" y="17693"/>
                                </a:lnTo>
                                <a:lnTo>
                                  <a:pt x="13991" y="17780"/>
                                </a:lnTo>
                                <a:lnTo>
                                  <a:pt x="13867" y="17874"/>
                                </a:lnTo>
                                <a:lnTo>
                                  <a:pt x="13748" y="17976"/>
                                </a:lnTo>
                                <a:lnTo>
                                  <a:pt x="13630" y="18086"/>
                                </a:lnTo>
                                <a:lnTo>
                                  <a:pt x="13515" y="18205"/>
                                </a:lnTo>
                                <a:lnTo>
                                  <a:pt x="13401" y="18334"/>
                                </a:lnTo>
                                <a:lnTo>
                                  <a:pt x="13294" y="18471"/>
                                </a:lnTo>
                                <a:lnTo>
                                  <a:pt x="13187" y="18615"/>
                                </a:lnTo>
                                <a:lnTo>
                                  <a:pt x="13086" y="18769"/>
                                </a:lnTo>
                                <a:lnTo>
                                  <a:pt x="12988" y="18932"/>
                                </a:lnTo>
                                <a:lnTo>
                                  <a:pt x="12894" y="19106"/>
                                </a:lnTo>
                                <a:lnTo>
                                  <a:pt x="12805" y="19288"/>
                                </a:lnTo>
                                <a:lnTo>
                                  <a:pt x="12721" y="19479"/>
                                </a:lnTo>
                                <a:lnTo>
                                  <a:pt x="12529" y="19927"/>
                                </a:lnTo>
                                <a:lnTo>
                                  <a:pt x="12392" y="20204"/>
                                </a:lnTo>
                                <a:lnTo>
                                  <a:pt x="12319" y="20335"/>
                                </a:lnTo>
                                <a:lnTo>
                                  <a:pt x="12241" y="20460"/>
                                </a:lnTo>
                                <a:lnTo>
                                  <a:pt x="12156" y="20580"/>
                                </a:lnTo>
                                <a:lnTo>
                                  <a:pt x="12065" y="20695"/>
                                </a:lnTo>
                                <a:lnTo>
                                  <a:pt x="11967" y="20803"/>
                                </a:lnTo>
                                <a:lnTo>
                                  <a:pt x="11859" y="20905"/>
                                </a:lnTo>
                                <a:lnTo>
                                  <a:pt x="11743" y="21001"/>
                                </a:lnTo>
                                <a:lnTo>
                                  <a:pt x="11615" y="21091"/>
                                </a:lnTo>
                                <a:lnTo>
                                  <a:pt x="11476" y="21174"/>
                                </a:lnTo>
                                <a:lnTo>
                                  <a:pt x="11325" y="21251"/>
                                </a:lnTo>
                                <a:lnTo>
                                  <a:pt x="11158" y="21320"/>
                                </a:lnTo>
                                <a:lnTo>
                                  <a:pt x="10978" y="21384"/>
                                </a:lnTo>
                                <a:lnTo>
                                  <a:pt x="10781" y="21438"/>
                                </a:lnTo>
                                <a:lnTo>
                                  <a:pt x="10402" y="21515"/>
                                </a:lnTo>
                                <a:lnTo>
                                  <a:pt x="10117" y="21553"/>
                                </a:lnTo>
                                <a:lnTo>
                                  <a:pt x="9808" y="21580"/>
                                </a:lnTo>
                                <a:lnTo>
                                  <a:pt x="9468" y="21596"/>
                                </a:lnTo>
                                <a:lnTo>
                                  <a:pt x="9102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54" name="直线连接线 54"/>
                        <wps:cNvSpPr/>
                        <wps:spPr>
                          <a:xfrm rot="0">
                            <a:off x="12366478" y="8960770"/>
                            <a:ext cx="63" cy="63"/>
                          </a:xfrm>
                          <a:prstGeom prst="straightConnector1"/>
                          <a:solidFill>
                            <a:srgbClr val="FFFFFF"/>
                          </a:solidFill>
                          <a:ln w="3175" cmpd="sng" cap="flat">
                            <a:solidFill>
                              <a:srgbClr val="B2B2B2"/>
                            </a:solidFill>
                            <a:prstDash val="dash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55" name="直线连接线 55"/>
                        <wps:cNvSpPr/>
                        <wps:spPr>
                          <a:xfrm rot="0">
                            <a:off x="14416765" y="8962675"/>
                            <a:ext cx="63" cy="63"/>
                          </a:xfrm>
                          <a:prstGeom prst="straightConnector1"/>
                          <a:solidFill>
                            <a:srgbClr val="FFFFFF"/>
                          </a:solidFill>
                          <a:ln w="3175" cmpd="sng" cap="flat">
                            <a:solidFill>
                              <a:srgbClr val="B2B2B2"/>
                            </a:solidFill>
                            <a:prstDash val="dash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56" name="直线连接线 56"/>
                        <wps:cNvSpPr/>
                        <wps:spPr>
                          <a:xfrm rot="0">
                            <a:off x="5684161" y="3074549"/>
                            <a:ext cx="2718897" cy="4582615"/>
                          </a:xfrm>
                          <a:prstGeom prst="straightConnector1"/>
                          <a:solidFill>
                            <a:srgbClr val="FFFFFF"/>
                          </a:solidFill>
                          <a:ln w="8255" cmpd="sng" cap="flat">
                            <a:solidFill>
                              <a:srgbClr val="EAEAEA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57" name="直线连接线 57"/>
                        <wps:cNvSpPr/>
                        <wps:spPr>
                          <a:xfrm rot="0">
                            <a:off x="15756530" y="9932917"/>
                            <a:ext cx="330814" cy="63"/>
                          </a:xfrm>
                          <a:prstGeom prst="straightConnector1"/>
                          <a:solidFill>
                            <a:srgbClr val="FFFFFF"/>
                          </a:solidFill>
                          <a:ln w="8255" cmpd="sng" cap="flat">
                            <a:solidFill>
                              <a:srgbClr val="EAEAEA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58" name="直线连接线 58"/>
                        <wps:cNvSpPr/>
                        <wps:spPr>
                          <a:xfrm rot="0">
                            <a:off x="15756530" y="9932917"/>
                            <a:ext cx="644484" cy="63"/>
                          </a:xfrm>
                          <a:prstGeom prst="straightConnector1"/>
                          <a:solidFill>
                            <a:srgbClr val="FFFFFF"/>
                          </a:solidFill>
                          <a:ln w="8255" cmpd="sng" cap="flat">
                            <a:solidFill>
                              <a:srgbClr val="EAEAEA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59" name="直线连接线 59"/>
                        <wps:cNvSpPr/>
                        <wps:spPr>
                          <a:xfrm rot="0">
                            <a:off x="2668101" y="2798970"/>
                            <a:ext cx="63" cy="2699914"/>
                          </a:xfrm>
                          <a:prstGeom prst="straightConnector1"/>
                          <a:solidFill>
                            <a:srgbClr val="FFFFFF"/>
                          </a:solidFill>
                          <a:ln w="8255" cmpd="sng" cap="flat">
                            <a:solidFill>
                              <a:srgbClr val="EAEAEA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60" name="直线连接线 60"/>
                        <wps:cNvSpPr/>
                        <wps:spPr>
                          <a:xfrm rot="0">
                            <a:off x="7550307" y="0"/>
                            <a:ext cx="2084573" cy="2084623"/>
                          </a:xfrm>
                          <a:prstGeom prst="straightConnector1"/>
                          <a:solidFill>
                            <a:srgbClr val="FFFFFF"/>
                          </a:solidFill>
                          <a:ln w="8255" cmpd="sng" cap="flat">
                            <a:solidFill>
                              <a:srgbClr val="EAEAEA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61" name="矩形 61"/>
                        <wps:cNvSpPr/>
                        <wps:spPr>
                          <a:xfrm rot="0">
                            <a:off x="13379238" y="6071632"/>
                            <a:ext cx="466060" cy="466072"/>
                          </a:xfrm>
                          <a:prstGeom prst="rect"/>
                          <a:solidFill>
                            <a:srgbClr val="C7FE80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62" name="曲线 62"/>
                        <wps:cNvSpPr/>
                        <wps:spPr>
                          <a:xfrm rot="0">
                            <a:off x="10208249" y="6605011"/>
                            <a:ext cx="1252140" cy="1675064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80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10"/>
                                </a:lnTo>
                                <a:lnTo>
                                  <a:pt x="8039" y="6010"/>
                                </a:lnTo>
                                <a:lnTo>
                                  <a:pt x="8039" y="0"/>
                                </a:lnTo>
                              </a:path>
                              <a:path w="21600" h="21600">
                                <a:moveTo>
                                  <a:pt x="21600" y="15589"/>
                                </a:moveTo>
                                <a:lnTo>
                                  <a:pt x="13560" y="15589"/>
                                </a:lnTo>
                                <a:lnTo>
                                  <a:pt x="1356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55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2E7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63" name="矩形 63"/>
                        <wps:cNvSpPr/>
                        <wps:spPr>
                          <a:xfrm rot="0">
                            <a:off x="12784917" y="7584778"/>
                            <a:ext cx="466060" cy="466072"/>
                          </a:xfrm>
                          <a:prstGeom prst="rect"/>
                          <a:solidFill>
                            <a:srgbClr val="C7FE80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64" name="曲线 64"/>
                        <wps:cNvSpPr/>
                        <wps:spPr>
                          <a:xfrm rot="0">
                            <a:off x="12608397" y="5003604"/>
                            <a:ext cx="466060" cy="466072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893"/>
                                </a:lnTo>
                                <a:lnTo>
                                  <a:pt x="0" y="21599"/>
                                </a:lnTo>
                                <a:lnTo>
                                  <a:pt x="21600" y="21599"/>
                                </a:lnTo>
                                <a:lnTo>
                                  <a:pt x="21600" y="19893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65" name="矩形 65"/>
                        <wps:cNvSpPr/>
                        <wps:spPr>
                          <a:xfrm rot="0">
                            <a:off x="12583634" y="4976300"/>
                            <a:ext cx="455901" cy="455911"/>
                          </a:xfrm>
                          <a:prstGeom prst="rect"/>
                          <a:solidFill>
                            <a:srgbClr val="C7FE80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66" name="矩形 66"/>
                        <wps:cNvSpPr/>
                        <wps:spPr>
                          <a:xfrm rot="0">
                            <a:off x="12583634" y="4976300"/>
                            <a:ext cx="455901" cy="455911"/>
                          </a:xfrm>
                          <a:prstGeom prst="rect"/>
                          <a:noFill/>
                          <a:ln w="3175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pic:pic>
                        <pic:nvPicPr>
                          <pic:cNvPr id="68" name="图片 6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12701738" y="5094406"/>
                            <a:ext cx="219696" cy="219701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69" name="曲线 69"/>
                        <wps:cNvSpPr/>
                        <wps:spPr>
                          <a:xfrm rot="0">
                            <a:off x="5719083" y="4309576"/>
                            <a:ext cx="466060" cy="466072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5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893"/>
                                </a:lnTo>
                                <a:lnTo>
                                  <a:pt x="0" y="21599"/>
                                </a:lnTo>
                                <a:lnTo>
                                  <a:pt x="21599" y="21599"/>
                                </a:lnTo>
                                <a:lnTo>
                                  <a:pt x="21599" y="19893"/>
                                </a:lnTo>
                                <a:lnTo>
                                  <a:pt x="2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70" name="矩形 70"/>
                        <wps:cNvSpPr/>
                        <wps:spPr>
                          <a:xfrm rot="0">
                            <a:off x="5694320" y="4282907"/>
                            <a:ext cx="455900" cy="455912"/>
                          </a:xfrm>
                          <a:prstGeom prst="rect"/>
                          <a:solidFill>
                            <a:srgbClr val="C8BCFD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71" name="矩形 71"/>
                        <wps:cNvSpPr/>
                        <wps:spPr>
                          <a:xfrm rot="0">
                            <a:off x="5694320" y="4282907"/>
                            <a:ext cx="455900" cy="455912"/>
                          </a:xfrm>
                          <a:prstGeom prst="rect"/>
                          <a:noFill/>
                          <a:ln w="3175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72" name="曲线 72"/>
                        <wps:cNvSpPr/>
                        <wps:spPr>
                          <a:xfrm rot="0">
                            <a:off x="5827027" y="4370534"/>
                            <a:ext cx="191122" cy="280024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15912" y="21600"/>
                                </a:moveTo>
                                <a:lnTo>
                                  <a:pt x="14544" y="21453"/>
                                </a:lnTo>
                                <a:lnTo>
                                  <a:pt x="13320" y="21159"/>
                                </a:lnTo>
                                <a:lnTo>
                                  <a:pt x="12239" y="20669"/>
                                </a:lnTo>
                                <a:lnTo>
                                  <a:pt x="11304" y="20032"/>
                                </a:lnTo>
                                <a:lnTo>
                                  <a:pt x="2160" y="11755"/>
                                </a:lnTo>
                                <a:lnTo>
                                  <a:pt x="1224" y="10726"/>
                                </a:lnTo>
                                <a:lnTo>
                                  <a:pt x="575" y="9648"/>
                                </a:lnTo>
                                <a:lnTo>
                                  <a:pt x="144" y="8522"/>
                                </a:lnTo>
                                <a:lnTo>
                                  <a:pt x="0" y="7346"/>
                                </a:lnTo>
                                <a:lnTo>
                                  <a:pt x="863" y="4457"/>
                                </a:lnTo>
                                <a:lnTo>
                                  <a:pt x="3168" y="2155"/>
                                </a:lnTo>
                                <a:lnTo>
                                  <a:pt x="6624" y="538"/>
                                </a:lnTo>
                                <a:lnTo>
                                  <a:pt x="10800" y="0"/>
                                </a:lnTo>
                                <a:lnTo>
                                  <a:pt x="15047" y="538"/>
                                </a:lnTo>
                                <a:lnTo>
                                  <a:pt x="15768" y="881"/>
                                </a:lnTo>
                                <a:lnTo>
                                  <a:pt x="10800" y="881"/>
                                </a:lnTo>
                                <a:lnTo>
                                  <a:pt x="7127" y="1420"/>
                                </a:lnTo>
                                <a:lnTo>
                                  <a:pt x="4104" y="2791"/>
                                </a:lnTo>
                                <a:lnTo>
                                  <a:pt x="2088" y="4848"/>
                                </a:lnTo>
                                <a:lnTo>
                                  <a:pt x="1368" y="7346"/>
                                </a:lnTo>
                                <a:lnTo>
                                  <a:pt x="1512" y="8375"/>
                                </a:lnTo>
                                <a:lnTo>
                                  <a:pt x="1871" y="9355"/>
                                </a:lnTo>
                                <a:lnTo>
                                  <a:pt x="2447" y="10334"/>
                                </a:lnTo>
                                <a:lnTo>
                                  <a:pt x="3240" y="11216"/>
                                </a:lnTo>
                                <a:lnTo>
                                  <a:pt x="12384" y="19444"/>
                                </a:lnTo>
                                <a:lnTo>
                                  <a:pt x="13103" y="19983"/>
                                </a:lnTo>
                                <a:lnTo>
                                  <a:pt x="13895" y="20326"/>
                                </a:lnTo>
                                <a:lnTo>
                                  <a:pt x="14832" y="20571"/>
                                </a:lnTo>
                                <a:lnTo>
                                  <a:pt x="15912" y="20669"/>
                                </a:lnTo>
                                <a:lnTo>
                                  <a:pt x="19439" y="20669"/>
                                </a:lnTo>
                                <a:lnTo>
                                  <a:pt x="18143" y="21257"/>
                                </a:lnTo>
                                <a:lnTo>
                                  <a:pt x="15912" y="21600"/>
                                </a:lnTo>
                              </a:path>
                              <a:path w="21600" h="21600">
                                <a:moveTo>
                                  <a:pt x="19439" y="20669"/>
                                </a:moveTo>
                                <a:lnTo>
                                  <a:pt x="15912" y="20669"/>
                                </a:lnTo>
                                <a:lnTo>
                                  <a:pt x="17567" y="20424"/>
                                </a:lnTo>
                                <a:lnTo>
                                  <a:pt x="19008" y="19787"/>
                                </a:lnTo>
                                <a:lnTo>
                                  <a:pt x="19944" y="18857"/>
                                </a:lnTo>
                                <a:lnTo>
                                  <a:pt x="20303" y="17681"/>
                                </a:lnTo>
                                <a:lnTo>
                                  <a:pt x="20303" y="7346"/>
                                </a:lnTo>
                                <a:lnTo>
                                  <a:pt x="19511" y="4848"/>
                                </a:lnTo>
                                <a:lnTo>
                                  <a:pt x="17495" y="2791"/>
                                </a:lnTo>
                                <a:lnTo>
                                  <a:pt x="14472" y="1420"/>
                                </a:lnTo>
                                <a:lnTo>
                                  <a:pt x="10800" y="881"/>
                                </a:lnTo>
                                <a:lnTo>
                                  <a:pt x="15768" y="881"/>
                                </a:lnTo>
                                <a:lnTo>
                                  <a:pt x="18431" y="2155"/>
                                </a:lnTo>
                                <a:lnTo>
                                  <a:pt x="20808" y="4457"/>
                                </a:lnTo>
                                <a:lnTo>
                                  <a:pt x="21600" y="7346"/>
                                </a:lnTo>
                                <a:lnTo>
                                  <a:pt x="21600" y="17681"/>
                                </a:lnTo>
                                <a:lnTo>
                                  <a:pt x="21167" y="19199"/>
                                </a:lnTo>
                                <a:lnTo>
                                  <a:pt x="19944" y="20424"/>
                                </a:lnTo>
                                <a:lnTo>
                                  <a:pt x="19439" y="20669"/>
                                </a:lnTo>
                              </a:path>
                              <a:path w="21600" h="21600">
                                <a:moveTo>
                                  <a:pt x="4464" y="7787"/>
                                </a:moveTo>
                                <a:lnTo>
                                  <a:pt x="3671" y="7787"/>
                                </a:lnTo>
                                <a:lnTo>
                                  <a:pt x="3383" y="7591"/>
                                </a:lnTo>
                                <a:lnTo>
                                  <a:pt x="3383" y="7346"/>
                                </a:lnTo>
                                <a:lnTo>
                                  <a:pt x="3528" y="6318"/>
                                </a:lnTo>
                                <a:lnTo>
                                  <a:pt x="3960" y="5387"/>
                                </a:lnTo>
                                <a:lnTo>
                                  <a:pt x="4608" y="4506"/>
                                </a:lnTo>
                                <a:lnTo>
                                  <a:pt x="5544" y="3771"/>
                                </a:lnTo>
                                <a:lnTo>
                                  <a:pt x="6695" y="3134"/>
                                </a:lnTo>
                                <a:lnTo>
                                  <a:pt x="7991" y="2644"/>
                                </a:lnTo>
                                <a:lnTo>
                                  <a:pt x="9360" y="2351"/>
                                </a:lnTo>
                                <a:lnTo>
                                  <a:pt x="10800" y="2302"/>
                                </a:lnTo>
                                <a:lnTo>
                                  <a:pt x="12312" y="2351"/>
                                </a:lnTo>
                                <a:lnTo>
                                  <a:pt x="13679" y="2644"/>
                                </a:lnTo>
                                <a:lnTo>
                                  <a:pt x="14904" y="3134"/>
                                </a:lnTo>
                                <a:lnTo>
                                  <a:pt x="15047" y="3183"/>
                                </a:lnTo>
                                <a:lnTo>
                                  <a:pt x="10800" y="3183"/>
                                </a:lnTo>
                                <a:lnTo>
                                  <a:pt x="9648" y="3281"/>
                                </a:lnTo>
                                <a:lnTo>
                                  <a:pt x="8496" y="3526"/>
                                </a:lnTo>
                                <a:lnTo>
                                  <a:pt x="7416" y="3869"/>
                                </a:lnTo>
                                <a:lnTo>
                                  <a:pt x="6552" y="4408"/>
                                </a:lnTo>
                                <a:lnTo>
                                  <a:pt x="5759" y="5044"/>
                                </a:lnTo>
                                <a:lnTo>
                                  <a:pt x="5183" y="5730"/>
                                </a:lnTo>
                                <a:lnTo>
                                  <a:pt x="4823" y="6514"/>
                                </a:lnTo>
                                <a:lnTo>
                                  <a:pt x="4751" y="7346"/>
                                </a:lnTo>
                                <a:lnTo>
                                  <a:pt x="4751" y="7591"/>
                                </a:lnTo>
                                <a:lnTo>
                                  <a:pt x="4464" y="7787"/>
                                </a:lnTo>
                              </a:path>
                              <a:path w="21600" h="21600">
                                <a:moveTo>
                                  <a:pt x="17928" y="5828"/>
                                </a:moveTo>
                                <a:lnTo>
                                  <a:pt x="16487" y="5828"/>
                                </a:lnTo>
                                <a:lnTo>
                                  <a:pt x="16200" y="5289"/>
                                </a:lnTo>
                                <a:lnTo>
                                  <a:pt x="15695" y="4800"/>
                                </a:lnTo>
                                <a:lnTo>
                                  <a:pt x="15119" y="4408"/>
                                </a:lnTo>
                                <a:lnTo>
                                  <a:pt x="14183" y="3869"/>
                                </a:lnTo>
                                <a:lnTo>
                                  <a:pt x="13175" y="3526"/>
                                </a:lnTo>
                                <a:lnTo>
                                  <a:pt x="12023" y="3281"/>
                                </a:lnTo>
                                <a:lnTo>
                                  <a:pt x="10800" y="3183"/>
                                </a:lnTo>
                                <a:lnTo>
                                  <a:pt x="15047" y="3183"/>
                                </a:lnTo>
                                <a:lnTo>
                                  <a:pt x="16055" y="3771"/>
                                </a:lnTo>
                                <a:lnTo>
                                  <a:pt x="16776" y="4359"/>
                                </a:lnTo>
                                <a:lnTo>
                                  <a:pt x="17423" y="4946"/>
                                </a:lnTo>
                                <a:lnTo>
                                  <a:pt x="17856" y="5632"/>
                                </a:lnTo>
                                <a:lnTo>
                                  <a:pt x="17928" y="5828"/>
                                </a:lnTo>
                              </a:path>
                              <a:path w="21600" h="21600">
                                <a:moveTo>
                                  <a:pt x="8640" y="11216"/>
                                </a:moveTo>
                                <a:lnTo>
                                  <a:pt x="7920" y="11216"/>
                                </a:lnTo>
                                <a:lnTo>
                                  <a:pt x="7632" y="11020"/>
                                </a:lnTo>
                                <a:lnTo>
                                  <a:pt x="7632" y="10726"/>
                                </a:lnTo>
                                <a:lnTo>
                                  <a:pt x="7775" y="9795"/>
                                </a:lnTo>
                                <a:lnTo>
                                  <a:pt x="8135" y="8865"/>
                                </a:lnTo>
                                <a:lnTo>
                                  <a:pt x="8856" y="7983"/>
                                </a:lnTo>
                                <a:lnTo>
                                  <a:pt x="9791" y="7199"/>
                                </a:lnTo>
                                <a:lnTo>
                                  <a:pt x="10943" y="6563"/>
                                </a:lnTo>
                                <a:lnTo>
                                  <a:pt x="12167" y="6122"/>
                                </a:lnTo>
                                <a:lnTo>
                                  <a:pt x="13608" y="5828"/>
                                </a:lnTo>
                                <a:lnTo>
                                  <a:pt x="15047" y="5730"/>
                                </a:lnTo>
                                <a:lnTo>
                                  <a:pt x="15551" y="5730"/>
                                </a:lnTo>
                                <a:lnTo>
                                  <a:pt x="15983" y="5779"/>
                                </a:lnTo>
                                <a:lnTo>
                                  <a:pt x="16487" y="5828"/>
                                </a:lnTo>
                                <a:lnTo>
                                  <a:pt x="17928" y="5828"/>
                                </a:lnTo>
                                <a:lnTo>
                                  <a:pt x="18143" y="6416"/>
                                </a:lnTo>
                                <a:lnTo>
                                  <a:pt x="18143" y="6465"/>
                                </a:lnTo>
                                <a:lnTo>
                                  <a:pt x="18143" y="6661"/>
                                </a:lnTo>
                                <a:lnTo>
                                  <a:pt x="15047" y="6661"/>
                                </a:lnTo>
                                <a:lnTo>
                                  <a:pt x="13824" y="6710"/>
                                </a:lnTo>
                                <a:lnTo>
                                  <a:pt x="12743" y="6955"/>
                                </a:lnTo>
                                <a:lnTo>
                                  <a:pt x="11664" y="7346"/>
                                </a:lnTo>
                                <a:lnTo>
                                  <a:pt x="10728" y="7836"/>
                                </a:lnTo>
                                <a:lnTo>
                                  <a:pt x="10007" y="8473"/>
                                </a:lnTo>
                                <a:lnTo>
                                  <a:pt x="9432" y="9208"/>
                                </a:lnTo>
                                <a:lnTo>
                                  <a:pt x="9071" y="9942"/>
                                </a:lnTo>
                                <a:lnTo>
                                  <a:pt x="8999" y="10726"/>
                                </a:lnTo>
                                <a:lnTo>
                                  <a:pt x="8927" y="11020"/>
                                </a:lnTo>
                                <a:lnTo>
                                  <a:pt x="8640" y="11216"/>
                                </a:lnTo>
                              </a:path>
                              <a:path w="21600" h="21600">
                                <a:moveTo>
                                  <a:pt x="17567" y="15477"/>
                                </a:moveTo>
                                <a:lnTo>
                                  <a:pt x="16055" y="15477"/>
                                </a:lnTo>
                                <a:lnTo>
                                  <a:pt x="16920" y="14938"/>
                                </a:lnTo>
                                <a:lnTo>
                                  <a:pt x="16920" y="13518"/>
                                </a:lnTo>
                                <a:lnTo>
                                  <a:pt x="16055" y="12979"/>
                                </a:lnTo>
                                <a:lnTo>
                                  <a:pt x="15047" y="12979"/>
                                </a:lnTo>
                                <a:lnTo>
                                  <a:pt x="13824" y="12783"/>
                                </a:lnTo>
                                <a:lnTo>
                                  <a:pt x="12743" y="12342"/>
                                </a:lnTo>
                                <a:lnTo>
                                  <a:pt x="12095" y="11608"/>
                                </a:lnTo>
                                <a:lnTo>
                                  <a:pt x="11808" y="10775"/>
                                </a:lnTo>
                                <a:lnTo>
                                  <a:pt x="12095" y="9942"/>
                                </a:lnTo>
                                <a:lnTo>
                                  <a:pt x="12743" y="9257"/>
                                </a:lnTo>
                                <a:lnTo>
                                  <a:pt x="13824" y="8767"/>
                                </a:lnTo>
                                <a:lnTo>
                                  <a:pt x="15047" y="8620"/>
                                </a:lnTo>
                                <a:lnTo>
                                  <a:pt x="16055" y="8620"/>
                                </a:lnTo>
                                <a:lnTo>
                                  <a:pt x="16920" y="8032"/>
                                </a:lnTo>
                                <a:lnTo>
                                  <a:pt x="16920" y="7151"/>
                                </a:lnTo>
                                <a:lnTo>
                                  <a:pt x="16848" y="7053"/>
                                </a:lnTo>
                                <a:lnTo>
                                  <a:pt x="16848" y="6857"/>
                                </a:lnTo>
                                <a:lnTo>
                                  <a:pt x="16272" y="6710"/>
                                </a:lnTo>
                                <a:lnTo>
                                  <a:pt x="15623" y="6661"/>
                                </a:lnTo>
                                <a:lnTo>
                                  <a:pt x="18143" y="6661"/>
                                </a:lnTo>
                                <a:lnTo>
                                  <a:pt x="18216" y="6759"/>
                                </a:lnTo>
                                <a:lnTo>
                                  <a:pt x="18216" y="6955"/>
                                </a:lnTo>
                                <a:lnTo>
                                  <a:pt x="18216" y="7346"/>
                                </a:lnTo>
                                <a:lnTo>
                                  <a:pt x="17999" y="8179"/>
                                </a:lnTo>
                                <a:lnTo>
                                  <a:pt x="17280" y="8865"/>
                                </a:lnTo>
                                <a:lnTo>
                                  <a:pt x="16272" y="9355"/>
                                </a:lnTo>
                                <a:lnTo>
                                  <a:pt x="15047" y="9502"/>
                                </a:lnTo>
                                <a:lnTo>
                                  <a:pt x="14039" y="9502"/>
                                </a:lnTo>
                                <a:lnTo>
                                  <a:pt x="13175" y="10089"/>
                                </a:lnTo>
                                <a:lnTo>
                                  <a:pt x="13175" y="11461"/>
                                </a:lnTo>
                                <a:lnTo>
                                  <a:pt x="14039" y="12048"/>
                                </a:lnTo>
                                <a:lnTo>
                                  <a:pt x="15047" y="12048"/>
                                </a:lnTo>
                                <a:lnTo>
                                  <a:pt x="16272" y="12195"/>
                                </a:lnTo>
                                <a:lnTo>
                                  <a:pt x="17280" y="12685"/>
                                </a:lnTo>
                                <a:lnTo>
                                  <a:pt x="17999" y="13371"/>
                                </a:lnTo>
                                <a:lnTo>
                                  <a:pt x="18216" y="14204"/>
                                </a:lnTo>
                                <a:lnTo>
                                  <a:pt x="17999" y="15085"/>
                                </a:lnTo>
                                <a:lnTo>
                                  <a:pt x="17567" y="15477"/>
                                </a:lnTo>
                              </a:path>
                              <a:path w="21600" h="21600">
                                <a:moveTo>
                                  <a:pt x="15047" y="16408"/>
                                </a:moveTo>
                                <a:lnTo>
                                  <a:pt x="14183" y="16408"/>
                                </a:lnTo>
                                <a:lnTo>
                                  <a:pt x="13392" y="16163"/>
                                </a:lnTo>
                                <a:lnTo>
                                  <a:pt x="12528" y="15575"/>
                                </a:lnTo>
                                <a:lnTo>
                                  <a:pt x="12528" y="15281"/>
                                </a:lnTo>
                                <a:lnTo>
                                  <a:pt x="13031" y="14938"/>
                                </a:lnTo>
                                <a:lnTo>
                                  <a:pt x="13464" y="14938"/>
                                </a:lnTo>
                                <a:lnTo>
                                  <a:pt x="14039" y="15379"/>
                                </a:lnTo>
                                <a:lnTo>
                                  <a:pt x="14544" y="15477"/>
                                </a:lnTo>
                                <a:lnTo>
                                  <a:pt x="17567" y="15477"/>
                                </a:lnTo>
                                <a:lnTo>
                                  <a:pt x="17280" y="15771"/>
                                </a:lnTo>
                                <a:lnTo>
                                  <a:pt x="16272" y="16261"/>
                                </a:lnTo>
                                <a:lnTo>
                                  <a:pt x="15047" y="164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73" name="曲线 73"/>
                        <wps:cNvSpPr/>
                        <wps:spPr>
                          <a:xfrm rot="0">
                            <a:off x="11720723" y="5003604"/>
                            <a:ext cx="466060" cy="466072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893"/>
                                </a:lnTo>
                                <a:lnTo>
                                  <a:pt x="0" y="21599"/>
                                </a:lnTo>
                                <a:lnTo>
                                  <a:pt x="21600" y="21599"/>
                                </a:lnTo>
                                <a:lnTo>
                                  <a:pt x="21600" y="19893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74" name="矩形 74"/>
                        <wps:cNvSpPr/>
                        <wps:spPr>
                          <a:xfrm rot="0">
                            <a:off x="11696595" y="4976300"/>
                            <a:ext cx="455902" cy="455911"/>
                          </a:xfrm>
                          <a:prstGeom prst="rect"/>
                          <a:solidFill>
                            <a:srgbClr val="FFC2E7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75" name="矩形 75"/>
                        <wps:cNvSpPr/>
                        <wps:spPr>
                          <a:xfrm rot="0">
                            <a:off x="11696595" y="4976300"/>
                            <a:ext cx="455902" cy="455911"/>
                          </a:xfrm>
                          <a:prstGeom prst="rect"/>
                          <a:noFill/>
                          <a:ln w="3175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pic:pic>
                        <pic:nvPicPr>
                          <pic:cNvPr id="77" name="图片 7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11814063" y="5086786"/>
                            <a:ext cx="219696" cy="219701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78" name="矩形 78"/>
                        <wps:cNvSpPr/>
                        <wps:spPr>
                          <a:xfrm rot="0">
                            <a:off x="18173186" y="4922962"/>
                            <a:ext cx="466060" cy="466072"/>
                          </a:xfrm>
                          <a:prstGeom prst="rect"/>
                          <a:solidFill>
                            <a:srgbClr val="FFE08A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79" name="曲线 79"/>
                        <wps:cNvSpPr/>
                        <wps:spPr>
                          <a:xfrm rot="0">
                            <a:off x="18714172" y="6198628"/>
                            <a:ext cx="466060" cy="466071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89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89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80" name="矩形 80"/>
                        <wps:cNvSpPr/>
                        <wps:spPr>
                          <a:xfrm rot="0">
                            <a:off x="18690044" y="6171958"/>
                            <a:ext cx="455901" cy="455912"/>
                          </a:xfrm>
                          <a:prstGeom prst="rect"/>
                          <a:solidFill>
                            <a:srgbClr val="FFE08A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81" name="矩形 81"/>
                        <wps:cNvSpPr/>
                        <wps:spPr>
                          <a:xfrm rot="0">
                            <a:off x="18690044" y="6171958"/>
                            <a:ext cx="455901" cy="455912"/>
                          </a:xfrm>
                          <a:prstGeom prst="rect"/>
                          <a:noFill/>
                          <a:ln w="3175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82" name="曲线 82"/>
                        <wps:cNvSpPr/>
                        <wps:spPr>
                          <a:xfrm rot="0">
                            <a:off x="18766238" y="6316733"/>
                            <a:ext cx="300336" cy="171443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10799" y="21600"/>
                                </a:moveTo>
                                <a:lnTo>
                                  <a:pt x="6727" y="20074"/>
                                </a:lnTo>
                                <a:lnTo>
                                  <a:pt x="3432" y="16701"/>
                                </a:lnTo>
                                <a:lnTo>
                                  <a:pt x="1189" y="13168"/>
                                </a:lnTo>
                                <a:lnTo>
                                  <a:pt x="274" y="11402"/>
                                </a:lnTo>
                                <a:lnTo>
                                  <a:pt x="0" y="10759"/>
                                </a:lnTo>
                                <a:lnTo>
                                  <a:pt x="274" y="10197"/>
                                </a:lnTo>
                                <a:lnTo>
                                  <a:pt x="1189" y="8431"/>
                                </a:lnTo>
                                <a:lnTo>
                                  <a:pt x="3432" y="4898"/>
                                </a:lnTo>
                                <a:lnTo>
                                  <a:pt x="6727" y="1525"/>
                                </a:lnTo>
                                <a:lnTo>
                                  <a:pt x="10799" y="0"/>
                                </a:lnTo>
                                <a:lnTo>
                                  <a:pt x="14872" y="1525"/>
                                </a:lnTo>
                                <a:lnTo>
                                  <a:pt x="15284" y="1927"/>
                                </a:lnTo>
                                <a:lnTo>
                                  <a:pt x="10799" y="1927"/>
                                </a:lnTo>
                                <a:lnTo>
                                  <a:pt x="7596" y="3051"/>
                                </a:lnTo>
                                <a:lnTo>
                                  <a:pt x="4850" y="5540"/>
                                </a:lnTo>
                                <a:lnTo>
                                  <a:pt x="2745" y="8511"/>
                                </a:lnTo>
                                <a:lnTo>
                                  <a:pt x="1464" y="10759"/>
                                </a:lnTo>
                                <a:lnTo>
                                  <a:pt x="2745" y="13088"/>
                                </a:lnTo>
                                <a:lnTo>
                                  <a:pt x="4850" y="15979"/>
                                </a:lnTo>
                                <a:lnTo>
                                  <a:pt x="7596" y="18548"/>
                                </a:lnTo>
                                <a:lnTo>
                                  <a:pt x="10799" y="19672"/>
                                </a:lnTo>
                                <a:lnTo>
                                  <a:pt x="15284" y="19672"/>
                                </a:lnTo>
                                <a:lnTo>
                                  <a:pt x="14872" y="20074"/>
                                </a:lnTo>
                                <a:lnTo>
                                  <a:pt x="10799" y="21600"/>
                                </a:lnTo>
                              </a:path>
                              <a:path w="21600" h="21600">
                                <a:moveTo>
                                  <a:pt x="15284" y="19672"/>
                                </a:moveTo>
                                <a:lnTo>
                                  <a:pt x="10799" y="19672"/>
                                </a:lnTo>
                                <a:lnTo>
                                  <a:pt x="14003" y="18548"/>
                                </a:lnTo>
                                <a:lnTo>
                                  <a:pt x="16749" y="15979"/>
                                </a:lnTo>
                                <a:lnTo>
                                  <a:pt x="18854" y="13088"/>
                                </a:lnTo>
                                <a:lnTo>
                                  <a:pt x="20135" y="10759"/>
                                </a:lnTo>
                                <a:lnTo>
                                  <a:pt x="18854" y="8511"/>
                                </a:lnTo>
                                <a:lnTo>
                                  <a:pt x="16749" y="5540"/>
                                </a:lnTo>
                                <a:lnTo>
                                  <a:pt x="13957" y="3051"/>
                                </a:lnTo>
                                <a:lnTo>
                                  <a:pt x="10799" y="1927"/>
                                </a:lnTo>
                                <a:lnTo>
                                  <a:pt x="15284" y="1927"/>
                                </a:lnTo>
                                <a:lnTo>
                                  <a:pt x="18167" y="4898"/>
                                </a:lnTo>
                                <a:lnTo>
                                  <a:pt x="20410" y="8431"/>
                                </a:lnTo>
                                <a:lnTo>
                                  <a:pt x="21325" y="10197"/>
                                </a:lnTo>
                                <a:lnTo>
                                  <a:pt x="21600" y="10759"/>
                                </a:lnTo>
                                <a:lnTo>
                                  <a:pt x="21325" y="11402"/>
                                </a:lnTo>
                                <a:lnTo>
                                  <a:pt x="20410" y="13168"/>
                                </a:lnTo>
                                <a:lnTo>
                                  <a:pt x="18167" y="16701"/>
                                </a:lnTo>
                                <a:lnTo>
                                  <a:pt x="15284" y="196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pic:pic>
                        <pic:nvPicPr>
                          <pic:cNvPr id="84" name="图片 8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18857038" y="6343402"/>
                            <a:ext cx="118737" cy="11874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85" name="曲线 85"/>
                        <wps:cNvSpPr/>
                        <wps:spPr>
                          <a:xfrm rot="0">
                            <a:off x="17827134" y="9895454"/>
                            <a:ext cx="1278174" cy="127630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78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887"/>
                                </a:lnTo>
                                <a:lnTo>
                                  <a:pt x="7879" y="7887"/>
                                </a:lnTo>
                                <a:lnTo>
                                  <a:pt x="7879" y="0"/>
                                </a:lnTo>
                              </a:path>
                              <a:path w="21600" h="21600">
                                <a:moveTo>
                                  <a:pt x="21600" y="13712"/>
                                </a:moveTo>
                                <a:lnTo>
                                  <a:pt x="13730" y="13712"/>
                                </a:lnTo>
                                <a:lnTo>
                                  <a:pt x="1373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37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BBFC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86" name="曲线 86"/>
                        <wps:cNvSpPr/>
                        <wps:spPr>
                          <a:xfrm rot="0">
                            <a:off x="18702108" y="8083234"/>
                            <a:ext cx="466059" cy="466071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893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893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87" name="矩形 87"/>
                        <wps:cNvSpPr/>
                        <wps:spPr>
                          <a:xfrm rot="0">
                            <a:off x="18677344" y="8056565"/>
                            <a:ext cx="455901" cy="455911"/>
                          </a:xfrm>
                          <a:prstGeom prst="rect"/>
                          <a:solidFill>
                            <a:srgbClr val="E1BBFC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88" name="矩形 88"/>
                        <wps:cNvSpPr/>
                        <wps:spPr>
                          <a:xfrm rot="0">
                            <a:off x="18677344" y="8056565"/>
                            <a:ext cx="455901" cy="455911"/>
                          </a:xfrm>
                          <a:prstGeom prst="rect"/>
                          <a:noFill/>
                          <a:ln w="3175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89" name="曲线 89"/>
                        <wps:cNvSpPr/>
                        <wps:spPr>
                          <a:xfrm rot="0">
                            <a:off x="18780208" y="8177210"/>
                            <a:ext cx="267319" cy="222241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7765" y="10614"/>
                                </a:moveTo>
                                <a:lnTo>
                                  <a:pt x="7611" y="9689"/>
                                </a:lnTo>
                                <a:lnTo>
                                  <a:pt x="7405" y="9318"/>
                                </a:lnTo>
                                <a:lnTo>
                                  <a:pt x="7199" y="8948"/>
                                </a:lnTo>
                                <a:lnTo>
                                  <a:pt x="6840" y="8640"/>
                                </a:lnTo>
                                <a:lnTo>
                                  <a:pt x="6840" y="9874"/>
                                </a:lnTo>
                                <a:lnTo>
                                  <a:pt x="6840" y="11293"/>
                                </a:lnTo>
                                <a:lnTo>
                                  <a:pt x="6377" y="11849"/>
                                </a:lnTo>
                                <a:lnTo>
                                  <a:pt x="5245" y="11849"/>
                                </a:lnTo>
                                <a:lnTo>
                                  <a:pt x="4782" y="11293"/>
                                </a:lnTo>
                                <a:lnTo>
                                  <a:pt x="4782" y="9874"/>
                                </a:lnTo>
                                <a:lnTo>
                                  <a:pt x="5245" y="9318"/>
                                </a:lnTo>
                                <a:lnTo>
                                  <a:pt x="6377" y="9318"/>
                                </a:lnTo>
                                <a:lnTo>
                                  <a:pt x="6840" y="9874"/>
                                </a:lnTo>
                                <a:lnTo>
                                  <a:pt x="6840" y="8640"/>
                                </a:lnTo>
                                <a:lnTo>
                                  <a:pt x="6531" y="8454"/>
                                </a:lnTo>
                                <a:lnTo>
                                  <a:pt x="5811" y="8269"/>
                                </a:lnTo>
                                <a:lnTo>
                                  <a:pt x="5039" y="8454"/>
                                </a:lnTo>
                                <a:lnTo>
                                  <a:pt x="4422" y="8948"/>
                                </a:lnTo>
                                <a:lnTo>
                                  <a:pt x="4011" y="9689"/>
                                </a:lnTo>
                                <a:lnTo>
                                  <a:pt x="3857" y="10614"/>
                                </a:lnTo>
                                <a:lnTo>
                                  <a:pt x="4011" y="11478"/>
                                </a:lnTo>
                                <a:lnTo>
                                  <a:pt x="4422" y="12219"/>
                                </a:lnTo>
                                <a:lnTo>
                                  <a:pt x="5039" y="12713"/>
                                </a:lnTo>
                                <a:lnTo>
                                  <a:pt x="5811" y="12898"/>
                                </a:lnTo>
                                <a:lnTo>
                                  <a:pt x="6531" y="12713"/>
                                </a:lnTo>
                                <a:lnTo>
                                  <a:pt x="7199" y="12219"/>
                                </a:lnTo>
                                <a:lnTo>
                                  <a:pt x="7405" y="11849"/>
                                </a:lnTo>
                                <a:lnTo>
                                  <a:pt x="7611" y="11478"/>
                                </a:lnTo>
                                <a:lnTo>
                                  <a:pt x="7765" y="10614"/>
                                </a:lnTo>
                              </a:path>
                              <a:path w="21600" h="21600">
                                <a:moveTo>
                                  <a:pt x="12754" y="10614"/>
                                </a:moveTo>
                                <a:lnTo>
                                  <a:pt x="12600" y="9689"/>
                                </a:lnTo>
                                <a:lnTo>
                                  <a:pt x="12394" y="9318"/>
                                </a:lnTo>
                                <a:lnTo>
                                  <a:pt x="12188" y="8948"/>
                                </a:lnTo>
                                <a:lnTo>
                                  <a:pt x="11828" y="8640"/>
                                </a:lnTo>
                                <a:lnTo>
                                  <a:pt x="11828" y="9874"/>
                                </a:lnTo>
                                <a:lnTo>
                                  <a:pt x="11828" y="11293"/>
                                </a:lnTo>
                                <a:lnTo>
                                  <a:pt x="11365" y="11849"/>
                                </a:lnTo>
                                <a:lnTo>
                                  <a:pt x="10234" y="11849"/>
                                </a:lnTo>
                                <a:lnTo>
                                  <a:pt x="9771" y="11293"/>
                                </a:lnTo>
                                <a:lnTo>
                                  <a:pt x="9771" y="9874"/>
                                </a:lnTo>
                                <a:lnTo>
                                  <a:pt x="10234" y="9318"/>
                                </a:lnTo>
                                <a:lnTo>
                                  <a:pt x="11365" y="9318"/>
                                </a:lnTo>
                                <a:lnTo>
                                  <a:pt x="11828" y="9874"/>
                                </a:lnTo>
                                <a:lnTo>
                                  <a:pt x="11828" y="8640"/>
                                </a:lnTo>
                                <a:lnTo>
                                  <a:pt x="11571" y="8454"/>
                                </a:lnTo>
                                <a:lnTo>
                                  <a:pt x="10799" y="8269"/>
                                </a:lnTo>
                                <a:lnTo>
                                  <a:pt x="10028" y="8454"/>
                                </a:lnTo>
                                <a:lnTo>
                                  <a:pt x="9411" y="8948"/>
                                </a:lnTo>
                                <a:lnTo>
                                  <a:pt x="9000" y="9689"/>
                                </a:lnTo>
                                <a:lnTo>
                                  <a:pt x="8845" y="10614"/>
                                </a:lnTo>
                                <a:lnTo>
                                  <a:pt x="9000" y="11478"/>
                                </a:lnTo>
                                <a:lnTo>
                                  <a:pt x="9411" y="12219"/>
                                </a:lnTo>
                                <a:lnTo>
                                  <a:pt x="10028" y="12713"/>
                                </a:lnTo>
                                <a:lnTo>
                                  <a:pt x="10799" y="12898"/>
                                </a:lnTo>
                                <a:lnTo>
                                  <a:pt x="11571" y="12713"/>
                                </a:lnTo>
                                <a:lnTo>
                                  <a:pt x="12188" y="12219"/>
                                </a:lnTo>
                                <a:lnTo>
                                  <a:pt x="12394" y="11849"/>
                                </a:lnTo>
                                <a:lnTo>
                                  <a:pt x="12600" y="11478"/>
                                </a:lnTo>
                                <a:lnTo>
                                  <a:pt x="12754" y="10614"/>
                                </a:lnTo>
                              </a:path>
                              <a:path w="21600" h="21600">
                                <a:moveTo>
                                  <a:pt x="17742" y="10614"/>
                                </a:moveTo>
                                <a:lnTo>
                                  <a:pt x="17588" y="9689"/>
                                </a:lnTo>
                                <a:lnTo>
                                  <a:pt x="17434" y="9318"/>
                                </a:lnTo>
                                <a:lnTo>
                                  <a:pt x="17177" y="8948"/>
                                </a:lnTo>
                                <a:lnTo>
                                  <a:pt x="16868" y="8640"/>
                                </a:lnTo>
                                <a:lnTo>
                                  <a:pt x="16868" y="9874"/>
                                </a:lnTo>
                                <a:lnTo>
                                  <a:pt x="16868" y="11293"/>
                                </a:lnTo>
                                <a:lnTo>
                                  <a:pt x="16405" y="11849"/>
                                </a:lnTo>
                                <a:lnTo>
                                  <a:pt x="15222" y="11849"/>
                                </a:lnTo>
                                <a:lnTo>
                                  <a:pt x="14759" y="11293"/>
                                </a:lnTo>
                                <a:lnTo>
                                  <a:pt x="14759" y="9874"/>
                                </a:lnTo>
                                <a:lnTo>
                                  <a:pt x="15222" y="9318"/>
                                </a:lnTo>
                                <a:lnTo>
                                  <a:pt x="16405" y="9318"/>
                                </a:lnTo>
                                <a:lnTo>
                                  <a:pt x="16868" y="9874"/>
                                </a:lnTo>
                                <a:lnTo>
                                  <a:pt x="16868" y="8640"/>
                                </a:lnTo>
                                <a:lnTo>
                                  <a:pt x="16560" y="8454"/>
                                </a:lnTo>
                                <a:lnTo>
                                  <a:pt x="15788" y="8269"/>
                                </a:lnTo>
                                <a:lnTo>
                                  <a:pt x="15068" y="8454"/>
                                </a:lnTo>
                                <a:lnTo>
                                  <a:pt x="14451" y="8948"/>
                                </a:lnTo>
                                <a:lnTo>
                                  <a:pt x="14040" y="9689"/>
                                </a:lnTo>
                                <a:lnTo>
                                  <a:pt x="13885" y="10614"/>
                                </a:lnTo>
                                <a:lnTo>
                                  <a:pt x="14040" y="11478"/>
                                </a:lnTo>
                                <a:lnTo>
                                  <a:pt x="14451" y="12219"/>
                                </a:lnTo>
                                <a:lnTo>
                                  <a:pt x="15068" y="12713"/>
                                </a:lnTo>
                                <a:lnTo>
                                  <a:pt x="15788" y="12898"/>
                                </a:lnTo>
                                <a:lnTo>
                                  <a:pt x="16560" y="12713"/>
                                </a:lnTo>
                                <a:lnTo>
                                  <a:pt x="17177" y="12219"/>
                                </a:lnTo>
                                <a:lnTo>
                                  <a:pt x="17434" y="11849"/>
                                </a:lnTo>
                                <a:lnTo>
                                  <a:pt x="17588" y="11478"/>
                                </a:lnTo>
                                <a:lnTo>
                                  <a:pt x="17742" y="10614"/>
                                </a:lnTo>
                              </a:path>
                              <a:path w="21600" h="21600">
                                <a:moveTo>
                                  <a:pt x="21599" y="10244"/>
                                </a:moveTo>
                                <a:lnTo>
                                  <a:pt x="20777" y="6294"/>
                                </a:lnTo>
                                <a:lnTo>
                                  <a:pt x="20725" y="6171"/>
                                </a:lnTo>
                                <a:lnTo>
                                  <a:pt x="20725" y="10244"/>
                                </a:lnTo>
                                <a:lnTo>
                                  <a:pt x="19954" y="13823"/>
                                </a:lnTo>
                                <a:lnTo>
                                  <a:pt x="17794" y="16786"/>
                                </a:lnTo>
                                <a:lnTo>
                                  <a:pt x="14657" y="18761"/>
                                </a:lnTo>
                                <a:lnTo>
                                  <a:pt x="10799" y="19439"/>
                                </a:lnTo>
                                <a:lnTo>
                                  <a:pt x="10542" y="19439"/>
                                </a:lnTo>
                                <a:lnTo>
                                  <a:pt x="9565" y="19378"/>
                                </a:lnTo>
                                <a:lnTo>
                                  <a:pt x="8382" y="19193"/>
                                </a:lnTo>
                                <a:lnTo>
                                  <a:pt x="7251" y="18822"/>
                                </a:lnTo>
                                <a:lnTo>
                                  <a:pt x="6120" y="18390"/>
                                </a:lnTo>
                                <a:lnTo>
                                  <a:pt x="6017" y="18329"/>
                                </a:lnTo>
                                <a:lnTo>
                                  <a:pt x="5914" y="18329"/>
                                </a:lnTo>
                                <a:lnTo>
                                  <a:pt x="1748" y="20057"/>
                                </a:lnTo>
                                <a:lnTo>
                                  <a:pt x="3445" y="16662"/>
                                </a:lnTo>
                                <a:lnTo>
                                  <a:pt x="3394" y="16354"/>
                                </a:lnTo>
                                <a:lnTo>
                                  <a:pt x="3240" y="16169"/>
                                </a:lnTo>
                                <a:lnTo>
                                  <a:pt x="2211" y="14873"/>
                                </a:lnTo>
                                <a:lnTo>
                                  <a:pt x="1491" y="13453"/>
                                </a:lnTo>
                                <a:lnTo>
                                  <a:pt x="1028" y="11849"/>
                                </a:lnTo>
                                <a:lnTo>
                                  <a:pt x="874" y="10244"/>
                                </a:lnTo>
                                <a:lnTo>
                                  <a:pt x="1697" y="6665"/>
                                </a:lnTo>
                                <a:lnTo>
                                  <a:pt x="3805" y="3764"/>
                                </a:lnTo>
                                <a:lnTo>
                                  <a:pt x="6942" y="1789"/>
                                </a:lnTo>
                                <a:lnTo>
                                  <a:pt x="10799" y="1049"/>
                                </a:lnTo>
                                <a:lnTo>
                                  <a:pt x="14657" y="1789"/>
                                </a:lnTo>
                                <a:lnTo>
                                  <a:pt x="17794" y="3764"/>
                                </a:lnTo>
                                <a:lnTo>
                                  <a:pt x="19954" y="6665"/>
                                </a:lnTo>
                                <a:lnTo>
                                  <a:pt x="20725" y="10244"/>
                                </a:lnTo>
                                <a:lnTo>
                                  <a:pt x="20725" y="6171"/>
                                </a:lnTo>
                                <a:lnTo>
                                  <a:pt x="18462" y="3024"/>
                                </a:lnTo>
                                <a:lnTo>
                                  <a:pt x="15428" y="1049"/>
                                </a:lnTo>
                                <a:lnTo>
                                  <a:pt x="15017" y="802"/>
                                </a:lnTo>
                                <a:lnTo>
                                  <a:pt x="10799" y="0"/>
                                </a:lnTo>
                                <a:lnTo>
                                  <a:pt x="6582" y="802"/>
                                </a:lnTo>
                                <a:lnTo>
                                  <a:pt x="3188" y="3024"/>
                                </a:lnTo>
                                <a:lnTo>
                                  <a:pt x="822" y="6294"/>
                                </a:lnTo>
                                <a:lnTo>
                                  <a:pt x="0" y="10244"/>
                                </a:lnTo>
                                <a:lnTo>
                                  <a:pt x="154" y="12034"/>
                                </a:lnTo>
                                <a:lnTo>
                                  <a:pt x="617" y="13700"/>
                                </a:lnTo>
                                <a:lnTo>
                                  <a:pt x="1337" y="15243"/>
                                </a:lnTo>
                                <a:lnTo>
                                  <a:pt x="2365" y="16662"/>
                                </a:lnTo>
                                <a:lnTo>
                                  <a:pt x="257" y="20982"/>
                                </a:lnTo>
                                <a:lnTo>
                                  <a:pt x="308" y="21229"/>
                                </a:lnTo>
                                <a:lnTo>
                                  <a:pt x="514" y="21538"/>
                                </a:lnTo>
                                <a:lnTo>
                                  <a:pt x="617" y="21600"/>
                                </a:lnTo>
                                <a:lnTo>
                                  <a:pt x="822" y="21600"/>
                                </a:lnTo>
                                <a:lnTo>
                                  <a:pt x="874" y="21600"/>
                                </a:lnTo>
                                <a:lnTo>
                                  <a:pt x="4525" y="20057"/>
                                </a:lnTo>
                                <a:lnTo>
                                  <a:pt x="5965" y="19439"/>
                                </a:lnTo>
                                <a:lnTo>
                                  <a:pt x="7097" y="19933"/>
                                </a:lnTo>
                                <a:lnTo>
                                  <a:pt x="8280" y="20242"/>
                                </a:lnTo>
                                <a:lnTo>
                                  <a:pt x="9565" y="20489"/>
                                </a:lnTo>
                                <a:lnTo>
                                  <a:pt x="10799" y="20550"/>
                                </a:lnTo>
                                <a:lnTo>
                                  <a:pt x="15017" y="19748"/>
                                </a:lnTo>
                                <a:lnTo>
                                  <a:pt x="15428" y="19439"/>
                                </a:lnTo>
                                <a:lnTo>
                                  <a:pt x="18462" y="17526"/>
                                </a:lnTo>
                                <a:lnTo>
                                  <a:pt x="20777" y="14255"/>
                                </a:lnTo>
                                <a:lnTo>
                                  <a:pt x="21599" y="102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90" name="曲线 90"/>
                        <wps:cNvSpPr/>
                        <wps:spPr>
                          <a:xfrm rot="0">
                            <a:off x="17770620" y="3268852"/>
                            <a:ext cx="466060" cy="466072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890"/>
                                </a:lnTo>
                                <a:lnTo>
                                  <a:pt x="0" y="21599"/>
                                </a:lnTo>
                                <a:lnTo>
                                  <a:pt x="21600" y="21599"/>
                                </a:lnTo>
                                <a:lnTo>
                                  <a:pt x="21600" y="1989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91" name="矩形 91"/>
                        <wps:cNvSpPr/>
                        <wps:spPr>
                          <a:xfrm rot="0">
                            <a:off x="17746494" y="3242183"/>
                            <a:ext cx="455901" cy="455912"/>
                          </a:xfrm>
                          <a:prstGeom prst="rect"/>
                          <a:solidFill>
                            <a:srgbClr val="BAFFF5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92" name="矩形 92"/>
                        <wps:cNvSpPr/>
                        <wps:spPr>
                          <a:xfrm rot="0">
                            <a:off x="17746494" y="3242183"/>
                            <a:ext cx="455901" cy="455912"/>
                          </a:xfrm>
                          <a:prstGeom prst="rect"/>
                          <a:noFill/>
                          <a:ln w="3175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93" name="曲线 93"/>
                        <wps:cNvSpPr/>
                        <wps:spPr>
                          <a:xfrm rot="0">
                            <a:off x="17830942" y="3319015"/>
                            <a:ext cx="287001" cy="301613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16964" y="636"/>
                                </a:moveTo>
                                <a:lnTo>
                                  <a:pt x="16343" y="636"/>
                                </a:lnTo>
                                <a:lnTo>
                                  <a:pt x="17060" y="181"/>
                                </a:lnTo>
                                <a:lnTo>
                                  <a:pt x="17346" y="0"/>
                                </a:lnTo>
                                <a:lnTo>
                                  <a:pt x="17346" y="636"/>
                                </a:lnTo>
                                <a:lnTo>
                                  <a:pt x="16964" y="636"/>
                                </a:lnTo>
                                <a:lnTo>
                                  <a:pt x="16964" y="636"/>
                                </a:lnTo>
                              </a:path>
                              <a:path w="21600" h="21600">
                                <a:moveTo>
                                  <a:pt x="286" y="21600"/>
                                </a:moveTo>
                                <a:lnTo>
                                  <a:pt x="0" y="21372"/>
                                </a:lnTo>
                                <a:lnTo>
                                  <a:pt x="10608" y="8958"/>
                                </a:lnTo>
                                <a:lnTo>
                                  <a:pt x="10608" y="545"/>
                                </a:lnTo>
                                <a:lnTo>
                                  <a:pt x="11373" y="90"/>
                                </a:lnTo>
                                <a:lnTo>
                                  <a:pt x="13093" y="90"/>
                                </a:lnTo>
                                <a:lnTo>
                                  <a:pt x="13715" y="181"/>
                                </a:lnTo>
                                <a:lnTo>
                                  <a:pt x="14288" y="409"/>
                                </a:lnTo>
                                <a:lnTo>
                                  <a:pt x="11707" y="409"/>
                                </a:lnTo>
                                <a:lnTo>
                                  <a:pt x="11182" y="636"/>
                                </a:lnTo>
                                <a:lnTo>
                                  <a:pt x="10991" y="727"/>
                                </a:lnTo>
                                <a:lnTo>
                                  <a:pt x="10991" y="4001"/>
                                </a:lnTo>
                                <a:lnTo>
                                  <a:pt x="14097" y="4001"/>
                                </a:lnTo>
                                <a:lnTo>
                                  <a:pt x="14288" y="4092"/>
                                </a:lnTo>
                                <a:lnTo>
                                  <a:pt x="11707" y="4092"/>
                                </a:lnTo>
                                <a:lnTo>
                                  <a:pt x="11182" y="4320"/>
                                </a:lnTo>
                                <a:lnTo>
                                  <a:pt x="10991" y="4410"/>
                                </a:lnTo>
                                <a:lnTo>
                                  <a:pt x="10991" y="8958"/>
                                </a:lnTo>
                                <a:lnTo>
                                  <a:pt x="11277" y="9276"/>
                                </a:lnTo>
                                <a:lnTo>
                                  <a:pt x="10799" y="9276"/>
                                </a:lnTo>
                                <a:lnTo>
                                  <a:pt x="6738" y="14051"/>
                                </a:lnTo>
                                <a:lnTo>
                                  <a:pt x="6977" y="14324"/>
                                </a:lnTo>
                                <a:lnTo>
                                  <a:pt x="6499" y="14324"/>
                                </a:lnTo>
                                <a:lnTo>
                                  <a:pt x="286" y="21600"/>
                                </a:lnTo>
                              </a:path>
                              <a:path w="21600" h="21600">
                                <a:moveTo>
                                  <a:pt x="16104" y="1000"/>
                                </a:moveTo>
                                <a:lnTo>
                                  <a:pt x="14957" y="1000"/>
                                </a:lnTo>
                                <a:lnTo>
                                  <a:pt x="14575" y="909"/>
                                </a:lnTo>
                                <a:lnTo>
                                  <a:pt x="13619" y="545"/>
                                </a:lnTo>
                                <a:lnTo>
                                  <a:pt x="13046" y="409"/>
                                </a:lnTo>
                                <a:lnTo>
                                  <a:pt x="14288" y="409"/>
                                </a:lnTo>
                                <a:lnTo>
                                  <a:pt x="14670" y="591"/>
                                </a:lnTo>
                                <a:lnTo>
                                  <a:pt x="15005" y="636"/>
                                </a:lnTo>
                                <a:lnTo>
                                  <a:pt x="16964" y="636"/>
                                </a:lnTo>
                                <a:lnTo>
                                  <a:pt x="16630" y="773"/>
                                </a:lnTo>
                                <a:lnTo>
                                  <a:pt x="16104" y="1000"/>
                                </a:lnTo>
                              </a:path>
                              <a:path w="21600" h="21600">
                                <a:moveTo>
                                  <a:pt x="16916" y="4320"/>
                                </a:moveTo>
                                <a:lnTo>
                                  <a:pt x="16152" y="4320"/>
                                </a:lnTo>
                                <a:lnTo>
                                  <a:pt x="16773" y="4001"/>
                                </a:lnTo>
                                <a:lnTo>
                                  <a:pt x="16964" y="3910"/>
                                </a:lnTo>
                                <a:lnTo>
                                  <a:pt x="16964" y="636"/>
                                </a:lnTo>
                                <a:lnTo>
                                  <a:pt x="17346" y="636"/>
                                </a:lnTo>
                                <a:lnTo>
                                  <a:pt x="17346" y="4092"/>
                                </a:lnTo>
                                <a:lnTo>
                                  <a:pt x="17251" y="4138"/>
                                </a:lnTo>
                                <a:lnTo>
                                  <a:pt x="17107" y="4229"/>
                                </a:lnTo>
                                <a:lnTo>
                                  <a:pt x="16916" y="4320"/>
                                </a:lnTo>
                              </a:path>
                              <a:path w="21600" h="21600">
                                <a:moveTo>
                                  <a:pt x="14097" y="4001"/>
                                </a:moveTo>
                                <a:lnTo>
                                  <a:pt x="10991" y="4001"/>
                                </a:lnTo>
                                <a:lnTo>
                                  <a:pt x="11277" y="3910"/>
                                </a:lnTo>
                                <a:lnTo>
                                  <a:pt x="11803" y="3728"/>
                                </a:lnTo>
                                <a:lnTo>
                                  <a:pt x="13093" y="3728"/>
                                </a:lnTo>
                                <a:lnTo>
                                  <a:pt x="13715" y="3865"/>
                                </a:lnTo>
                                <a:lnTo>
                                  <a:pt x="14097" y="4001"/>
                                </a:lnTo>
                              </a:path>
                              <a:path w="21600" h="21600">
                                <a:moveTo>
                                  <a:pt x="15387" y="4683"/>
                                </a:moveTo>
                                <a:lnTo>
                                  <a:pt x="14957" y="4683"/>
                                </a:lnTo>
                                <a:lnTo>
                                  <a:pt x="14575" y="4592"/>
                                </a:lnTo>
                                <a:lnTo>
                                  <a:pt x="13619" y="4229"/>
                                </a:lnTo>
                                <a:lnTo>
                                  <a:pt x="13046" y="4092"/>
                                </a:lnTo>
                                <a:lnTo>
                                  <a:pt x="14288" y="4092"/>
                                </a:lnTo>
                                <a:lnTo>
                                  <a:pt x="14670" y="4229"/>
                                </a:lnTo>
                                <a:lnTo>
                                  <a:pt x="15005" y="4320"/>
                                </a:lnTo>
                                <a:lnTo>
                                  <a:pt x="16916" y="4320"/>
                                </a:lnTo>
                                <a:lnTo>
                                  <a:pt x="16725" y="4410"/>
                                </a:lnTo>
                                <a:lnTo>
                                  <a:pt x="16152" y="4592"/>
                                </a:lnTo>
                                <a:lnTo>
                                  <a:pt x="15387" y="4683"/>
                                </a:lnTo>
                              </a:path>
                              <a:path w="21600" h="21600">
                                <a:moveTo>
                                  <a:pt x="13428" y="16279"/>
                                </a:moveTo>
                                <a:lnTo>
                                  <a:pt x="12950" y="16279"/>
                                </a:lnTo>
                                <a:lnTo>
                                  <a:pt x="14861" y="14051"/>
                                </a:lnTo>
                                <a:lnTo>
                                  <a:pt x="10799" y="9276"/>
                                </a:lnTo>
                                <a:lnTo>
                                  <a:pt x="11277" y="9276"/>
                                </a:lnTo>
                                <a:lnTo>
                                  <a:pt x="15578" y="14324"/>
                                </a:lnTo>
                                <a:lnTo>
                                  <a:pt x="15100" y="14324"/>
                                </a:lnTo>
                                <a:lnTo>
                                  <a:pt x="13428" y="16279"/>
                                </a:lnTo>
                              </a:path>
                              <a:path w="21600" h="21600">
                                <a:moveTo>
                                  <a:pt x="9127" y="16279"/>
                                </a:moveTo>
                                <a:lnTo>
                                  <a:pt x="8649" y="16279"/>
                                </a:lnTo>
                                <a:lnTo>
                                  <a:pt x="10799" y="13778"/>
                                </a:lnTo>
                                <a:lnTo>
                                  <a:pt x="11277" y="14324"/>
                                </a:lnTo>
                                <a:lnTo>
                                  <a:pt x="10799" y="14324"/>
                                </a:lnTo>
                                <a:lnTo>
                                  <a:pt x="9127" y="16279"/>
                                </a:lnTo>
                              </a:path>
                              <a:path w="21600" h="21600">
                                <a:moveTo>
                                  <a:pt x="8649" y="16870"/>
                                </a:moveTo>
                                <a:lnTo>
                                  <a:pt x="6499" y="14324"/>
                                </a:lnTo>
                                <a:lnTo>
                                  <a:pt x="6977" y="14324"/>
                                </a:lnTo>
                                <a:lnTo>
                                  <a:pt x="8649" y="16279"/>
                                </a:lnTo>
                                <a:lnTo>
                                  <a:pt x="9127" y="16279"/>
                                </a:lnTo>
                                <a:lnTo>
                                  <a:pt x="8649" y="16870"/>
                                </a:lnTo>
                              </a:path>
                              <a:path w="21600" h="21600">
                                <a:moveTo>
                                  <a:pt x="21313" y="21600"/>
                                </a:moveTo>
                                <a:lnTo>
                                  <a:pt x="15100" y="14324"/>
                                </a:lnTo>
                                <a:lnTo>
                                  <a:pt x="15578" y="14324"/>
                                </a:lnTo>
                                <a:lnTo>
                                  <a:pt x="21599" y="21372"/>
                                </a:lnTo>
                                <a:lnTo>
                                  <a:pt x="21313" y="21600"/>
                                </a:lnTo>
                              </a:path>
                              <a:path w="21600" h="21600">
                                <a:moveTo>
                                  <a:pt x="12950" y="16870"/>
                                </a:moveTo>
                                <a:lnTo>
                                  <a:pt x="10799" y="14324"/>
                                </a:lnTo>
                                <a:lnTo>
                                  <a:pt x="11277" y="14324"/>
                                </a:lnTo>
                                <a:lnTo>
                                  <a:pt x="12950" y="16279"/>
                                </a:lnTo>
                                <a:lnTo>
                                  <a:pt x="13428" y="16279"/>
                                </a:lnTo>
                                <a:lnTo>
                                  <a:pt x="12950" y="168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94" name="曲线 94"/>
                        <wps:cNvSpPr/>
                        <wps:spPr>
                          <a:xfrm rot="0">
                            <a:off x="14875204" y="3906367"/>
                            <a:ext cx="1718200" cy="939128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58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19"/>
                                </a:lnTo>
                                <a:lnTo>
                                  <a:pt x="5861" y="10719"/>
                                </a:lnTo>
                                <a:lnTo>
                                  <a:pt x="5861" y="0"/>
                                </a:lnTo>
                              </a:path>
                              <a:path w="21600" h="21600">
                                <a:moveTo>
                                  <a:pt x="21600" y="10880"/>
                                </a:moveTo>
                                <a:lnTo>
                                  <a:pt x="15738" y="10880"/>
                                </a:lnTo>
                                <a:lnTo>
                                  <a:pt x="15738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0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FFF5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95" name="曲线 95"/>
                        <wps:cNvSpPr/>
                        <wps:spPr>
                          <a:xfrm rot="0">
                            <a:off x="10245076" y="14401873"/>
                            <a:ext cx="589242" cy="589256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96" name="曲线 96"/>
                        <wps:cNvSpPr/>
                        <wps:spPr>
                          <a:xfrm rot="0">
                            <a:off x="10245076" y="14401873"/>
                            <a:ext cx="589242" cy="589256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21600"/>
                                </a:move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605" cmpd="sng" cap="flat">
                            <a:solidFill>
                              <a:srgbClr val="FAFAFA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97" name="曲线 97"/>
                        <wps:cNvSpPr/>
                        <wps:spPr>
                          <a:xfrm rot="0">
                            <a:off x="10876227" y="14402508"/>
                            <a:ext cx="589242" cy="589256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98" name="曲线 98"/>
                        <wps:cNvSpPr/>
                        <wps:spPr>
                          <a:xfrm rot="0">
                            <a:off x="10876227" y="14402508"/>
                            <a:ext cx="589242" cy="589256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605" cmpd="sng" cap="flat">
                            <a:solidFill>
                              <a:srgbClr val="FAFAFA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99" name="曲线 99"/>
                        <wps:cNvSpPr/>
                        <wps:spPr>
                          <a:xfrm rot="0">
                            <a:off x="10463503" y="14455845"/>
                            <a:ext cx="781635" cy="781654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10800" y="21600"/>
                                </a:moveTo>
                                <a:lnTo>
                                  <a:pt x="9447" y="21512"/>
                                </a:lnTo>
                                <a:lnTo>
                                  <a:pt x="8130" y="21266"/>
                                </a:lnTo>
                                <a:lnTo>
                                  <a:pt x="6901" y="20880"/>
                                </a:lnTo>
                                <a:lnTo>
                                  <a:pt x="5724" y="20335"/>
                                </a:lnTo>
                                <a:lnTo>
                                  <a:pt x="4618" y="19668"/>
                                </a:lnTo>
                                <a:lnTo>
                                  <a:pt x="3617" y="18878"/>
                                </a:lnTo>
                                <a:lnTo>
                                  <a:pt x="2721" y="17982"/>
                                </a:lnTo>
                                <a:lnTo>
                                  <a:pt x="1931" y="16963"/>
                                </a:lnTo>
                                <a:lnTo>
                                  <a:pt x="1264" y="15875"/>
                                </a:lnTo>
                                <a:lnTo>
                                  <a:pt x="720" y="14698"/>
                                </a:lnTo>
                                <a:lnTo>
                                  <a:pt x="333" y="13451"/>
                                </a:lnTo>
                                <a:lnTo>
                                  <a:pt x="87" y="12152"/>
                                </a:lnTo>
                                <a:lnTo>
                                  <a:pt x="0" y="10800"/>
                                </a:lnTo>
                                <a:lnTo>
                                  <a:pt x="87" y="9447"/>
                                </a:lnTo>
                                <a:lnTo>
                                  <a:pt x="333" y="8148"/>
                                </a:lnTo>
                                <a:lnTo>
                                  <a:pt x="720" y="6901"/>
                                </a:lnTo>
                                <a:lnTo>
                                  <a:pt x="1264" y="5724"/>
                                </a:lnTo>
                                <a:lnTo>
                                  <a:pt x="1931" y="4636"/>
                                </a:lnTo>
                                <a:lnTo>
                                  <a:pt x="2721" y="3635"/>
                                </a:lnTo>
                                <a:lnTo>
                                  <a:pt x="3617" y="2721"/>
                                </a:lnTo>
                                <a:lnTo>
                                  <a:pt x="4618" y="1931"/>
                                </a:lnTo>
                                <a:lnTo>
                                  <a:pt x="5724" y="1264"/>
                                </a:lnTo>
                                <a:lnTo>
                                  <a:pt x="6901" y="719"/>
                                </a:lnTo>
                                <a:lnTo>
                                  <a:pt x="8130" y="333"/>
                                </a:lnTo>
                                <a:lnTo>
                                  <a:pt x="9447" y="87"/>
                                </a:lnTo>
                                <a:lnTo>
                                  <a:pt x="10800" y="0"/>
                                </a:lnTo>
                                <a:lnTo>
                                  <a:pt x="12152" y="87"/>
                                </a:lnTo>
                                <a:lnTo>
                                  <a:pt x="13451" y="333"/>
                                </a:lnTo>
                                <a:lnTo>
                                  <a:pt x="14698" y="719"/>
                                </a:lnTo>
                                <a:lnTo>
                                  <a:pt x="15875" y="1264"/>
                                </a:lnTo>
                                <a:lnTo>
                                  <a:pt x="16963" y="1931"/>
                                </a:lnTo>
                                <a:lnTo>
                                  <a:pt x="17964" y="2721"/>
                                </a:lnTo>
                                <a:lnTo>
                                  <a:pt x="18878" y="3635"/>
                                </a:lnTo>
                                <a:lnTo>
                                  <a:pt x="19668" y="4636"/>
                                </a:lnTo>
                                <a:lnTo>
                                  <a:pt x="20335" y="5724"/>
                                </a:lnTo>
                                <a:lnTo>
                                  <a:pt x="20879" y="6901"/>
                                </a:lnTo>
                                <a:lnTo>
                                  <a:pt x="21266" y="8148"/>
                                </a:lnTo>
                                <a:lnTo>
                                  <a:pt x="21512" y="9447"/>
                                </a:lnTo>
                                <a:lnTo>
                                  <a:pt x="21600" y="10800"/>
                                </a:lnTo>
                                <a:lnTo>
                                  <a:pt x="21512" y="12152"/>
                                </a:lnTo>
                                <a:lnTo>
                                  <a:pt x="21266" y="13451"/>
                                </a:lnTo>
                                <a:lnTo>
                                  <a:pt x="20879" y="14698"/>
                                </a:lnTo>
                                <a:lnTo>
                                  <a:pt x="20335" y="15875"/>
                                </a:lnTo>
                                <a:lnTo>
                                  <a:pt x="19668" y="16963"/>
                                </a:lnTo>
                                <a:lnTo>
                                  <a:pt x="18878" y="17982"/>
                                </a:lnTo>
                                <a:lnTo>
                                  <a:pt x="17964" y="18878"/>
                                </a:lnTo>
                                <a:lnTo>
                                  <a:pt x="16963" y="19668"/>
                                </a:lnTo>
                                <a:lnTo>
                                  <a:pt x="15875" y="20335"/>
                                </a:lnTo>
                                <a:lnTo>
                                  <a:pt x="14698" y="20880"/>
                                </a:lnTo>
                                <a:lnTo>
                                  <a:pt x="13451" y="21266"/>
                                </a:lnTo>
                                <a:lnTo>
                                  <a:pt x="12152" y="21512"/>
                                </a:lnTo>
                                <a:lnTo>
                                  <a:pt x="1080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00" name="曲线 100"/>
                        <wps:cNvSpPr/>
                        <wps:spPr>
                          <a:xfrm rot="0">
                            <a:off x="10563192" y="14483149"/>
                            <a:ext cx="587337" cy="697203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14080" y="236"/>
                                </a:moveTo>
                                <a:lnTo>
                                  <a:pt x="9504" y="236"/>
                                </a:lnTo>
                                <a:lnTo>
                                  <a:pt x="9690" y="196"/>
                                </a:lnTo>
                                <a:lnTo>
                                  <a:pt x="9900" y="157"/>
                                </a:lnTo>
                                <a:lnTo>
                                  <a:pt x="10414" y="98"/>
                                </a:lnTo>
                                <a:lnTo>
                                  <a:pt x="10694" y="78"/>
                                </a:lnTo>
                                <a:lnTo>
                                  <a:pt x="10951" y="59"/>
                                </a:lnTo>
                                <a:lnTo>
                                  <a:pt x="11512" y="19"/>
                                </a:lnTo>
                                <a:lnTo>
                                  <a:pt x="11792" y="0"/>
                                </a:lnTo>
                                <a:lnTo>
                                  <a:pt x="12072" y="0"/>
                                </a:lnTo>
                                <a:lnTo>
                                  <a:pt x="12352" y="0"/>
                                </a:lnTo>
                                <a:lnTo>
                                  <a:pt x="14080" y="236"/>
                                </a:lnTo>
                              </a:path>
                              <a:path w="21600" h="21600">
                                <a:moveTo>
                                  <a:pt x="9387" y="21600"/>
                                </a:moveTo>
                                <a:lnTo>
                                  <a:pt x="8429" y="21580"/>
                                </a:lnTo>
                                <a:lnTo>
                                  <a:pt x="5791" y="21383"/>
                                </a:lnTo>
                                <a:lnTo>
                                  <a:pt x="4693" y="21285"/>
                                </a:lnTo>
                                <a:lnTo>
                                  <a:pt x="3899" y="21049"/>
                                </a:lnTo>
                                <a:lnTo>
                                  <a:pt x="3269" y="20518"/>
                                </a:lnTo>
                                <a:lnTo>
                                  <a:pt x="2732" y="19554"/>
                                </a:lnTo>
                                <a:lnTo>
                                  <a:pt x="2171" y="17960"/>
                                </a:lnTo>
                                <a:lnTo>
                                  <a:pt x="1447" y="15619"/>
                                </a:lnTo>
                                <a:lnTo>
                                  <a:pt x="980" y="14065"/>
                                </a:lnTo>
                                <a:lnTo>
                                  <a:pt x="583" y="12649"/>
                                </a:lnTo>
                                <a:lnTo>
                                  <a:pt x="256" y="11311"/>
                                </a:lnTo>
                                <a:lnTo>
                                  <a:pt x="46" y="10013"/>
                                </a:lnTo>
                                <a:lnTo>
                                  <a:pt x="0" y="8714"/>
                                </a:lnTo>
                                <a:lnTo>
                                  <a:pt x="163" y="7357"/>
                                </a:lnTo>
                                <a:lnTo>
                                  <a:pt x="537" y="5881"/>
                                </a:lnTo>
                                <a:lnTo>
                                  <a:pt x="1167" y="4249"/>
                                </a:lnTo>
                                <a:lnTo>
                                  <a:pt x="2241" y="2518"/>
                                </a:lnTo>
                                <a:lnTo>
                                  <a:pt x="3549" y="1337"/>
                                </a:lnTo>
                                <a:lnTo>
                                  <a:pt x="4997" y="609"/>
                                </a:lnTo>
                                <a:lnTo>
                                  <a:pt x="6444" y="236"/>
                                </a:lnTo>
                                <a:lnTo>
                                  <a:pt x="7752" y="118"/>
                                </a:lnTo>
                                <a:lnTo>
                                  <a:pt x="8826" y="157"/>
                                </a:lnTo>
                                <a:lnTo>
                                  <a:pt x="9504" y="236"/>
                                </a:lnTo>
                                <a:lnTo>
                                  <a:pt x="14080" y="236"/>
                                </a:lnTo>
                                <a:lnTo>
                                  <a:pt x="14477" y="295"/>
                                </a:lnTo>
                                <a:lnTo>
                                  <a:pt x="16392" y="924"/>
                                </a:lnTo>
                                <a:lnTo>
                                  <a:pt x="18027" y="1790"/>
                                </a:lnTo>
                                <a:lnTo>
                                  <a:pt x="19288" y="2754"/>
                                </a:lnTo>
                                <a:lnTo>
                                  <a:pt x="20152" y="3698"/>
                                </a:lnTo>
                                <a:lnTo>
                                  <a:pt x="20502" y="4504"/>
                                </a:lnTo>
                                <a:lnTo>
                                  <a:pt x="20455" y="5193"/>
                                </a:lnTo>
                                <a:lnTo>
                                  <a:pt x="20245" y="5744"/>
                                </a:lnTo>
                                <a:lnTo>
                                  <a:pt x="19942" y="6177"/>
                                </a:lnTo>
                                <a:lnTo>
                                  <a:pt x="19591" y="6491"/>
                                </a:lnTo>
                                <a:lnTo>
                                  <a:pt x="19591" y="6511"/>
                                </a:lnTo>
                                <a:lnTo>
                                  <a:pt x="19568" y="6767"/>
                                </a:lnTo>
                                <a:lnTo>
                                  <a:pt x="19498" y="7160"/>
                                </a:lnTo>
                                <a:lnTo>
                                  <a:pt x="19428" y="7593"/>
                                </a:lnTo>
                                <a:lnTo>
                                  <a:pt x="19381" y="7927"/>
                                </a:lnTo>
                                <a:lnTo>
                                  <a:pt x="19428" y="8163"/>
                                </a:lnTo>
                                <a:lnTo>
                                  <a:pt x="19521" y="8400"/>
                                </a:lnTo>
                                <a:lnTo>
                                  <a:pt x="19661" y="8616"/>
                                </a:lnTo>
                                <a:lnTo>
                                  <a:pt x="19801" y="8852"/>
                                </a:lnTo>
                                <a:lnTo>
                                  <a:pt x="19895" y="8950"/>
                                </a:lnTo>
                                <a:lnTo>
                                  <a:pt x="20128" y="9167"/>
                                </a:lnTo>
                                <a:lnTo>
                                  <a:pt x="20479" y="9521"/>
                                </a:lnTo>
                                <a:lnTo>
                                  <a:pt x="20876" y="9993"/>
                                </a:lnTo>
                                <a:lnTo>
                                  <a:pt x="21296" y="10504"/>
                                </a:lnTo>
                                <a:lnTo>
                                  <a:pt x="21529" y="10858"/>
                                </a:lnTo>
                                <a:lnTo>
                                  <a:pt x="21600" y="11114"/>
                                </a:lnTo>
                                <a:lnTo>
                                  <a:pt x="21483" y="11350"/>
                                </a:lnTo>
                                <a:lnTo>
                                  <a:pt x="21249" y="11586"/>
                                </a:lnTo>
                                <a:lnTo>
                                  <a:pt x="20969" y="11724"/>
                                </a:lnTo>
                                <a:lnTo>
                                  <a:pt x="20712" y="11822"/>
                                </a:lnTo>
                                <a:lnTo>
                                  <a:pt x="20502" y="11881"/>
                                </a:lnTo>
                                <a:lnTo>
                                  <a:pt x="20362" y="11921"/>
                                </a:lnTo>
                                <a:lnTo>
                                  <a:pt x="20292" y="11921"/>
                                </a:lnTo>
                                <a:lnTo>
                                  <a:pt x="20035" y="12157"/>
                                </a:lnTo>
                                <a:lnTo>
                                  <a:pt x="20082" y="12452"/>
                                </a:lnTo>
                                <a:lnTo>
                                  <a:pt x="20339" y="12786"/>
                                </a:lnTo>
                                <a:lnTo>
                                  <a:pt x="20409" y="12963"/>
                                </a:lnTo>
                                <a:lnTo>
                                  <a:pt x="20268" y="13455"/>
                                </a:lnTo>
                                <a:lnTo>
                                  <a:pt x="19801" y="13613"/>
                                </a:lnTo>
                                <a:lnTo>
                                  <a:pt x="19942" y="13652"/>
                                </a:lnTo>
                                <a:lnTo>
                                  <a:pt x="20175" y="13888"/>
                                </a:lnTo>
                                <a:lnTo>
                                  <a:pt x="20292" y="14085"/>
                                </a:lnTo>
                                <a:lnTo>
                                  <a:pt x="20245" y="14262"/>
                                </a:lnTo>
                                <a:lnTo>
                                  <a:pt x="20152" y="14419"/>
                                </a:lnTo>
                                <a:lnTo>
                                  <a:pt x="20035" y="14537"/>
                                </a:lnTo>
                                <a:lnTo>
                                  <a:pt x="19801" y="14714"/>
                                </a:lnTo>
                                <a:lnTo>
                                  <a:pt x="19755" y="14793"/>
                                </a:lnTo>
                                <a:lnTo>
                                  <a:pt x="19685" y="14911"/>
                                </a:lnTo>
                                <a:lnTo>
                                  <a:pt x="19568" y="15167"/>
                                </a:lnTo>
                                <a:lnTo>
                                  <a:pt x="19568" y="15403"/>
                                </a:lnTo>
                                <a:lnTo>
                                  <a:pt x="19638" y="15718"/>
                                </a:lnTo>
                                <a:lnTo>
                                  <a:pt x="19755" y="16190"/>
                                </a:lnTo>
                                <a:lnTo>
                                  <a:pt x="19358" y="16977"/>
                                </a:lnTo>
                                <a:lnTo>
                                  <a:pt x="18143" y="17252"/>
                                </a:lnTo>
                                <a:lnTo>
                                  <a:pt x="15388" y="17252"/>
                                </a:lnTo>
                                <a:lnTo>
                                  <a:pt x="14664" y="17409"/>
                                </a:lnTo>
                                <a:lnTo>
                                  <a:pt x="13917" y="17822"/>
                                </a:lnTo>
                                <a:lnTo>
                                  <a:pt x="13263" y="18511"/>
                                </a:lnTo>
                                <a:lnTo>
                                  <a:pt x="12726" y="19475"/>
                                </a:lnTo>
                                <a:lnTo>
                                  <a:pt x="12422" y="20124"/>
                                </a:lnTo>
                                <a:lnTo>
                                  <a:pt x="12072" y="20695"/>
                                </a:lnTo>
                                <a:lnTo>
                                  <a:pt x="11535" y="21127"/>
                                </a:lnTo>
                                <a:lnTo>
                                  <a:pt x="10788" y="21442"/>
                                </a:lnTo>
                                <a:lnTo>
                                  <a:pt x="10157" y="21540"/>
                                </a:lnTo>
                                <a:lnTo>
                                  <a:pt x="9387" y="21600"/>
                                </a:lnTo>
                              </a:path>
                              <a:path w="21600" h="21600">
                                <a:moveTo>
                                  <a:pt x="20315" y="11940"/>
                                </a:moveTo>
                                <a:lnTo>
                                  <a:pt x="20292" y="11921"/>
                                </a:lnTo>
                                <a:lnTo>
                                  <a:pt x="20362" y="11921"/>
                                </a:lnTo>
                                <a:lnTo>
                                  <a:pt x="20315" y="11940"/>
                                </a:lnTo>
                              </a:path>
                              <a:path w="21600" h="21600">
                                <a:moveTo>
                                  <a:pt x="16556" y="17252"/>
                                </a:moveTo>
                                <a:lnTo>
                                  <a:pt x="15388" y="17252"/>
                                </a:lnTo>
                                <a:lnTo>
                                  <a:pt x="18143" y="17252"/>
                                </a:lnTo>
                                <a:lnTo>
                                  <a:pt x="18073" y="17252"/>
                                </a:lnTo>
                                <a:lnTo>
                                  <a:pt x="16556" y="172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01" name="直线连接线 101"/>
                        <wps:cNvSpPr/>
                        <wps:spPr>
                          <a:xfrm rot="0">
                            <a:off x="10856543" y="14958110"/>
                            <a:ext cx="63" cy="63"/>
                          </a:xfrm>
                          <a:prstGeom prst="straightConnector1"/>
                          <a:solidFill>
                            <a:srgbClr val="FFFFFF"/>
                          </a:solidFill>
                          <a:ln w="3175" cmpd="sng" cap="flat">
                            <a:solidFill>
                              <a:srgbClr val="B2B2B2"/>
                            </a:solidFill>
                            <a:prstDash val="dash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02" name="直线连接线 102"/>
                        <wps:cNvSpPr/>
                        <wps:spPr>
                          <a:xfrm rot="0">
                            <a:off x="11050842" y="14964461"/>
                            <a:ext cx="63" cy="63"/>
                          </a:xfrm>
                          <a:prstGeom prst="straightConnector1"/>
                          <a:solidFill>
                            <a:srgbClr val="FFFFFF"/>
                          </a:solidFill>
                          <a:ln w="3175" cmpd="sng" cap="flat">
                            <a:solidFill>
                              <a:srgbClr val="B2B2B2"/>
                            </a:solidFill>
                            <a:prstDash val="dash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03" name="直线连接线 103"/>
                        <wps:cNvSpPr/>
                        <wps:spPr>
                          <a:xfrm rot="0">
                            <a:off x="10208249" y="14393617"/>
                            <a:ext cx="305416" cy="305423"/>
                          </a:xfrm>
                          <a:prstGeom prst="straightConnector1"/>
                          <a:solidFill>
                            <a:srgbClr val="FFFFFF"/>
                          </a:solidFill>
                          <a:ln w="8255" cmpd="sng" cap="flat">
                            <a:solidFill>
                              <a:srgbClr val="EAEAEA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04" name="直线连接线 104"/>
                        <wps:cNvSpPr/>
                        <wps:spPr>
                          <a:xfrm rot="0">
                            <a:off x="11514996" y="14393617"/>
                            <a:ext cx="63" cy="305423"/>
                          </a:xfrm>
                          <a:prstGeom prst="straightConnector1"/>
                          <a:solidFill>
                            <a:srgbClr val="FFFFFF"/>
                          </a:solidFill>
                          <a:ln w="8255" cmpd="sng" cap="flat">
                            <a:solidFill>
                              <a:srgbClr val="EAEAEA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05" name="直线连接线 105"/>
                        <wps:cNvSpPr/>
                        <wps:spPr>
                          <a:xfrm rot="0">
                            <a:off x="11513726" y="14857151"/>
                            <a:ext cx="63" cy="63"/>
                          </a:xfrm>
                          <a:prstGeom prst="straightConnector1"/>
                          <a:solidFill>
                            <a:srgbClr val="FFFFFF"/>
                          </a:solidFill>
                          <a:ln w="8255" cmpd="sng" cap="flat">
                            <a:solidFill>
                              <a:srgbClr val="EAEAEA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06" name="直线连接线 106"/>
                        <wps:cNvSpPr/>
                        <wps:spPr>
                          <a:xfrm rot="0">
                            <a:off x="10501600" y="15012718"/>
                            <a:ext cx="63" cy="305423"/>
                          </a:xfrm>
                          <a:prstGeom prst="straightConnector1"/>
                          <a:solidFill>
                            <a:srgbClr val="FFFFFF"/>
                          </a:solidFill>
                          <a:ln w="8255" cmpd="sng" cap="flat">
                            <a:solidFill>
                              <a:srgbClr val="EAEAEA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07" name="直线连接线 107"/>
                        <wps:cNvSpPr/>
                        <wps:spPr>
                          <a:xfrm rot="0">
                            <a:off x="11221646" y="15012083"/>
                            <a:ext cx="305416" cy="305423"/>
                          </a:xfrm>
                          <a:prstGeom prst="straightConnector1"/>
                          <a:solidFill>
                            <a:srgbClr val="FFFFFF"/>
                          </a:solidFill>
                          <a:ln w="8255" cmpd="sng" cap="flat">
                            <a:solidFill>
                              <a:srgbClr val="EAEAEA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08" name="曲线 108"/>
                        <wps:cNvSpPr/>
                        <wps:spPr>
                          <a:xfrm rot="0">
                            <a:off x="10384133" y="14407587"/>
                            <a:ext cx="288271" cy="139694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5281" y="5227"/>
                                </a:moveTo>
                                <a:lnTo>
                                  <a:pt x="0" y="5227"/>
                                </a:lnTo>
                                <a:lnTo>
                                  <a:pt x="0" y="16175"/>
                                </a:lnTo>
                                <a:lnTo>
                                  <a:pt x="5281" y="16175"/>
                                </a:lnTo>
                                <a:lnTo>
                                  <a:pt x="5281" y="5227"/>
                                </a:lnTo>
                              </a:path>
                              <a:path w="21600" h="21600">
                                <a:moveTo>
                                  <a:pt x="13273" y="10750"/>
                                </a:moveTo>
                                <a:lnTo>
                                  <a:pt x="8040" y="10750"/>
                                </a:lnTo>
                                <a:lnTo>
                                  <a:pt x="8040" y="21600"/>
                                </a:lnTo>
                                <a:lnTo>
                                  <a:pt x="13273" y="21600"/>
                                </a:lnTo>
                                <a:lnTo>
                                  <a:pt x="13273" y="10750"/>
                                </a:lnTo>
                              </a:path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16318" y="0"/>
                                </a:lnTo>
                                <a:lnTo>
                                  <a:pt x="16318" y="10947"/>
                                </a:lnTo>
                                <a:lnTo>
                                  <a:pt x="21600" y="10947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09" name="曲线 109"/>
                        <wps:cNvSpPr/>
                        <wps:spPr>
                          <a:xfrm rot="0">
                            <a:off x="11104814" y="14425366"/>
                            <a:ext cx="155564" cy="170807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97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946"/>
                                </a:lnTo>
                                <a:lnTo>
                                  <a:pt x="9737" y="8946"/>
                                </a:lnTo>
                                <a:lnTo>
                                  <a:pt x="9737" y="0"/>
                                </a:lnTo>
                              </a:path>
                              <a:path w="21600" h="21600">
                                <a:moveTo>
                                  <a:pt x="21600" y="12734"/>
                                </a:moveTo>
                                <a:lnTo>
                                  <a:pt x="11773" y="12734"/>
                                </a:lnTo>
                                <a:lnTo>
                                  <a:pt x="11773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27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FFF5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10" name="曲线 110"/>
                        <wps:cNvSpPr/>
                        <wps:spPr>
                          <a:xfrm rot="0">
                            <a:off x="10638752" y="14673642"/>
                            <a:ext cx="140960" cy="208271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107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66"/>
                                </a:lnTo>
                                <a:lnTo>
                                  <a:pt x="10751" y="7266"/>
                                </a:lnTo>
                                <a:lnTo>
                                  <a:pt x="10751" y="0"/>
                                </a:lnTo>
                              </a:path>
                              <a:path w="21600" h="21600">
                                <a:moveTo>
                                  <a:pt x="21601" y="14334"/>
                                </a:moveTo>
                                <a:lnTo>
                                  <a:pt x="10751" y="14334"/>
                                </a:lnTo>
                                <a:lnTo>
                                  <a:pt x="10751" y="21600"/>
                                </a:lnTo>
                                <a:lnTo>
                                  <a:pt x="21601" y="21600"/>
                                </a:lnTo>
                                <a:lnTo>
                                  <a:pt x="21601" y="143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2E7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11" name="矩形 111"/>
                        <wps:cNvSpPr/>
                        <wps:spPr>
                          <a:xfrm rot="0">
                            <a:off x="11294665" y="14425366"/>
                            <a:ext cx="70480" cy="70482"/>
                          </a:xfrm>
                          <a:prstGeom prst="rect"/>
                          <a:solidFill>
                            <a:srgbClr val="BAFFF5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12" name="曲线 112"/>
                        <wps:cNvSpPr/>
                        <wps:spPr>
                          <a:xfrm rot="0">
                            <a:off x="10117449" y="14673642"/>
                            <a:ext cx="211442" cy="389874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7156" y="10747"/>
                                </a:moveTo>
                                <a:lnTo>
                                  <a:pt x="0" y="10747"/>
                                </a:lnTo>
                                <a:lnTo>
                                  <a:pt x="0" y="14658"/>
                                </a:lnTo>
                                <a:lnTo>
                                  <a:pt x="7156" y="14658"/>
                                </a:lnTo>
                                <a:lnTo>
                                  <a:pt x="7156" y="10747"/>
                                </a:lnTo>
                              </a:path>
                              <a:path w="21600" h="21600">
                                <a:moveTo>
                                  <a:pt x="14378" y="0"/>
                                </a:moveTo>
                                <a:lnTo>
                                  <a:pt x="7156" y="0"/>
                                </a:lnTo>
                                <a:lnTo>
                                  <a:pt x="7156" y="3876"/>
                                </a:lnTo>
                                <a:lnTo>
                                  <a:pt x="14378" y="3876"/>
                                </a:lnTo>
                                <a:lnTo>
                                  <a:pt x="14378" y="0"/>
                                </a:lnTo>
                              </a:path>
                              <a:path w="21600" h="21600">
                                <a:moveTo>
                                  <a:pt x="21600" y="17723"/>
                                </a:moveTo>
                                <a:lnTo>
                                  <a:pt x="14378" y="17723"/>
                                </a:lnTo>
                                <a:lnTo>
                                  <a:pt x="14378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7723"/>
                                </a:lnTo>
                              </a:path>
                              <a:path w="21600" h="21600">
                                <a:moveTo>
                                  <a:pt x="21600" y="7646"/>
                                </a:moveTo>
                                <a:lnTo>
                                  <a:pt x="14378" y="7646"/>
                                </a:lnTo>
                                <a:lnTo>
                                  <a:pt x="14378" y="11522"/>
                                </a:lnTo>
                                <a:lnTo>
                                  <a:pt x="21600" y="11522"/>
                                </a:lnTo>
                                <a:lnTo>
                                  <a:pt x="21600" y="76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C5FD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13" name="矩形 113"/>
                        <wps:cNvSpPr/>
                        <wps:spPr>
                          <a:xfrm rot="0">
                            <a:off x="10561287" y="15268614"/>
                            <a:ext cx="70480" cy="70481"/>
                          </a:xfrm>
                          <a:prstGeom prst="rect"/>
                          <a:solidFill>
                            <a:srgbClr val="9BEDFD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14" name="矩形 114"/>
                        <wps:cNvSpPr/>
                        <wps:spPr>
                          <a:xfrm rot="0">
                            <a:off x="10709233" y="15053358"/>
                            <a:ext cx="70480" cy="70482"/>
                          </a:xfrm>
                          <a:prstGeom prst="rect"/>
                          <a:solidFill>
                            <a:srgbClr val="FCF35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15" name="曲线 115"/>
                        <wps:cNvSpPr/>
                        <wps:spPr>
                          <a:xfrm rot="0">
                            <a:off x="10749871" y="15268614"/>
                            <a:ext cx="278747" cy="149218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5461" y="11397"/>
                                </a:moveTo>
                                <a:lnTo>
                                  <a:pt x="0" y="11397"/>
                                </a:lnTo>
                                <a:lnTo>
                                  <a:pt x="0" y="21600"/>
                                </a:lnTo>
                                <a:lnTo>
                                  <a:pt x="5461" y="21600"/>
                                </a:lnTo>
                                <a:lnTo>
                                  <a:pt x="5461" y="11397"/>
                                </a:lnTo>
                              </a:path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16138" y="0"/>
                                </a:lnTo>
                                <a:lnTo>
                                  <a:pt x="16138" y="10202"/>
                                </a:lnTo>
                                <a:lnTo>
                                  <a:pt x="21600" y="10202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EDFD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16" name="矩形 116"/>
                        <wps:cNvSpPr/>
                        <wps:spPr>
                          <a:xfrm rot="0">
                            <a:off x="10814636" y="15018434"/>
                            <a:ext cx="70481" cy="70482"/>
                          </a:xfrm>
                          <a:prstGeom prst="rect"/>
                          <a:solidFill>
                            <a:srgbClr val="FCF35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17" name="矩形 117"/>
                        <wps:cNvSpPr/>
                        <wps:spPr>
                          <a:xfrm rot="0">
                            <a:off x="10744155" y="14603794"/>
                            <a:ext cx="70480" cy="70482"/>
                          </a:xfrm>
                          <a:prstGeom prst="rect"/>
                          <a:solidFill>
                            <a:srgbClr val="FFC2E7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18" name="曲线 118"/>
                        <wps:cNvSpPr/>
                        <wps:spPr>
                          <a:xfrm rot="0">
                            <a:off x="10893372" y="14628559"/>
                            <a:ext cx="142865" cy="300343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10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68"/>
                                </a:lnTo>
                                <a:lnTo>
                                  <a:pt x="10607" y="5068"/>
                                </a:lnTo>
                                <a:lnTo>
                                  <a:pt x="10607" y="0"/>
                                </a:lnTo>
                              </a:path>
                              <a:path w="21600" h="21600">
                                <a:moveTo>
                                  <a:pt x="14271" y="16531"/>
                                </a:moveTo>
                                <a:lnTo>
                                  <a:pt x="3567" y="16531"/>
                                </a:lnTo>
                                <a:lnTo>
                                  <a:pt x="3567" y="21600"/>
                                </a:lnTo>
                                <a:lnTo>
                                  <a:pt x="14271" y="21600"/>
                                </a:lnTo>
                                <a:lnTo>
                                  <a:pt x="14271" y="16531"/>
                                </a:lnTo>
                              </a:path>
                              <a:path w="21600" h="21600">
                                <a:moveTo>
                                  <a:pt x="21600" y="7763"/>
                                </a:moveTo>
                                <a:lnTo>
                                  <a:pt x="10992" y="7763"/>
                                </a:lnTo>
                                <a:lnTo>
                                  <a:pt x="10992" y="12832"/>
                                </a:lnTo>
                                <a:lnTo>
                                  <a:pt x="21600" y="12832"/>
                                </a:lnTo>
                                <a:lnTo>
                                  <a:pt x="21600" y="77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FE80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19" name="曲线 119"/>
                        <wps:cNvSpPr/>
                        <wps:spPr>
                          <a:xfrm rot="0">
                            <a:off x="11335303" y="14960651"/>
                            <a:ext cx="193028" cy="136518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78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102"/>
                                </a:lnTo>
                                <a:lnTo>
                                  <a:pt x="7886" y="11102"/>
                                </a:lnTo>
                                <a:lnTo>
                                  <a:pt x="7886" y="0"/>
                                </a:lnTo>
                              </a:path>
                              <a:path w="21600" h="21600">
                                <a:moveTo>
                                  <a:pt x="21600" y="10396"/>
                                </a:moveTo>
                                <a:lnTo>
                                  <a:pt x="13713" y="10396"/>
                                </a:lnTo>
                                <a:lnTo>
                                  <a:pt x="13713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03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BBFC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20" name="曲线 120"/>
                        <wps:cNvSpPr/>
                        <wps:spPr>
                          <a:xfrm rot="0">
                            <a:off x="11324510" y="14581570"/>
                            <a:ext cx="161279" cy="182873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9391" y="13245"/>
                                </a:moveTo>
                                <a:lnTo>
                                  <a:pt x="0" y="13245"/>
                                </a:lnTo>
                                <a:lnTo>
                                  <a:pt x="0" y="21600"/>
                                </a:lnTo>
                                <a:lnTo>
                                  <a:pt x="9391" y="21600"/>
                                </a:lnTo>
                                <a:lnTo>
                                  <a:pt x="9391" y="13245"/>
                                </a:lnTo>
                              </a:path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12208" y="0"/>
                                </a:lnTo>
                                <a:lnTo>
                                  <a:pt x="12208" y="8278"/>
                                </a:lnTo>
                                <a:lnTo>
                                  <a:pt x="21600" y="8278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08A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21" name="曲线 121"/>
                        <wps:cNvSpPr/>
                        <wps:spPr>
                          <a:xfrm rot="0">
                            <a:off x="8025258" y="14425366"/>
                            <a:ext cx="589242" cy="589256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22" name="曲线 122"/>
                        <wps:cNvSpPr/>
                        <wps:spPr>
                          <a:xfrm rot="0">
                            <a:off x="8025258" y="14425366"/>
                            <a:ext cx="589242" cy="589256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21600"/>
                                </a:move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605" cmpd="sng" cap="flat">
                            <a:solidFill>
                              <a:srgbClr val="FAFAFA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23" name="曲线 123"/>
                        <wps:cNvSpPr/>
                        <wps:spPr>
                          <a:xfrm rot="0">
                            <a:off x="8656408" y="14425366"/>
                            <a:ext cx="589242" cy="589256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24" name="曲线 124"/>
                        <wps:cNvSpPr/>
                        <wps:spPr>
                          <a:xfrm rot="0">
                            <a:off x="8656408" y="14425366"/>
                            <a:ext cx="589242" cy="589256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605" cmpd="sng" cap="flat">
                            <a:solidFill>
                              <a:srgbClr val="FAFAFA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25" name="曲线 125"/>
                        <wps:cNvSpPr/>
                        <wps:spPr>
                          <a:xfrm rot="0">
                            <a:off x="8243684" y="14478704"/>
                            <a:ext cx="781635" cy="781654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10799" y="21600"/>
                                </a:moveTo>
                                <a:lnTo>
                                  <a:pt x="9447" y="21512"/>
                                </a:lnTo>
                                <a:lnTo>
                                  <a:pt x="8130" y="21266"/>
                                </a:lnTo>
                                <a:lnTo>
                                  <a:pt x="6901" y="20863"/>
                                </a:lnTo>
                                <a:lnTo>
                                  <a:pt x="5724" y="20319"/>
                                </a:lnTo>
                                <a:lnTo>
                                  <a:pt x="4618" y="19652"/>
                                </a:lnTo>
                                <a:lnTo>
                                  <a:pt x="3617" y="18862"/>
                                </a:lnTo>
                                <a:lnTo>
                                  <a:pt x="2721" y="17967"/>
                                </a:lnTo>
                                <a:lnTo>
                                  <a:pt x="1931" y="16967"/>
                                </a:lnTo>
                                <a:lnTo>
                                  <a:pt x="1264" y="15879"/>
                                </a:lnTo>
                                <a:lnTo>
                                  <a:pt x="719" y="14704"/>
                                </a:lnTo>
                                <a:lnTo>
                                  <a:pt x="333" y="13458"/>
                                </a:lnTo>
                                <a:lnTo>
                                  <a:pt x="87" y="12159"/>
                                </a:lnTo>
                                <a:lnTo>
                                  <a:pt x="0" y="10791"/>
                                </a:lnTo>
                                <a:lnTo>
                                  <a:pt x="87" y="9440"/>
                                </a:lnTo>
                                <a:lnTo>
                                  <a:pt x="333" y="8141"/>
                                </a:lnTo>
                                <a:lnTo>
                                  <a:pt x="719" y="6895"/>
                                </a:lnTo>
                                <a:lnTo>
                                  <a:pt x="1264" y="5720"/>
                                </a:lnTo>
                                <a:lnTo>
                                  <a:pt x="1931" y="4632"/>
                                </a:lnTo>
                                <a:lnTo>
                                  <a:pt x="2721" y="3632"/>
                                </a:lnTo>
                                <a:lnTo>
                                  <a:pt x="3617" y="2737"/>
                                </a:lnTo>
                                <a:lnTo>
                                  <a:pt x="4618" y="1947"/>
                                </a:lnTo>
                                <a:lnTo>
                                  <a:pt x="5724" y="1280"/>
                                </a:lnTo>
                                <a:lnTo>
                                  <a:pt x="6901" y="736"/>
                                </a:lnTo>
                                <a:lnTo>
                                  <a:pt x="8130" y="333"/>
                                </a:lnTo>
                                <a:lnTo>
                                  <a:pt x="9447" y="87"/>
                                </a:lnTo>
                                <a:lnTo>
                                  <a:pt x="10799" y="0"/>
                                </a:lnTo>
                                <a:lnTo>
                                  <a:pt x="12152" y="87"/>
                                </a:lnTo>
                                <a:lnTo>
                                  <a:pt x="13451" y="333"/>
                                </a:lnTo>
                                <a:lnTo>
                                  <a:pt x="14698" y="736"/>
                                </a:lnTo>
                                <a:lnTo>
                                  <a:pt x="15875" y="1280"/>
                                </a:lnTo>
                                <a:lnTo>
                                  <a:pt x="16963" y="1947"/>
                                </a:lnTo>
                                <a:lnTo>
                                  <a:pt x="17964" y="2737"/>
                                </a:lnTo>
                                <a:lnTo>
                                  <a:pt x="18878" y="3632"/>
                                </a:lnTo>
                                <a:lnTo>
                                  <a:pt x="19668" y="4632"/>
                                </a:lnTo>
                                <a:lnTo>
                                  <a:pt x="20335" y="5720"/>
                                </a:lnTo>
                                <a:lnTo>
                                  <a:pt x="20862" y="6895"/>
                                </a:lnTo>
                                <a:lnTo>
                                  <a:pt x="21266" y="8141"/>
                                </a:lnTo>
                                <a:lnTo>
                                  <a:pt x="21512" y="9440"/>
                                </a:lnTo>
                                <a:lnTo>
                                  <a:pt x="21600" y="10791"/>
                                </a:lnTo>
                                <a:lnTo>
                                  <a:pt x="21512" y="12159"/>
                                </a:lnTo>
                                <a:lnTo>
                                  <a:pt x="21266" y="13458"/>
                                </a:lnTo>
                                <a:lnTo>
                                  <a:pt x="20862" y="14704"/>
                                </a:lnTo>
                                <a:lnTo>
                                  <a:pt x="20335" y="15879"/>
                                </a:lnTo>
                                <a:lnTo>
                                  <a:pt x="19668" y="16967"/>
                                </a:lnTo>
                                <a:lnTo>
                                  <a:pt x="18878" y="17967"/>
                                </a:lnTo>
                                <a:lnTo>
                                  <a:pt x="17964" y="18862"/>
                                </a:lnTo>
                                <a:lnTo>
                                  <a:pt x="16963" y="19652"/>
                                </a:lnTo>
                                <a:lnTo>
                                  <a:pt x="15875" y="20319"/>
                                </a:lnTo>
                                <a:lnTo>
                                  <a:pt x="14698" y="20863"/>
                                </a:lnTo>
                                <a:lnTo>
                                  <a:pt x="13451" y="21266"/>
                                </a:lnTo>
                                <a:lnTo>
                                  <a:pt x="12152" y="21512"/>
                                </a:lnTo>
                                <a:lnTo>
                                  <a:pt x="10799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26" name="曲线 126"/>
                        <wps:cNvSpPr/>
                        <wps:spPr>
                          <a:xfrm rot="0">
                            <a:off x="8343372" y="14506008"/>
                            <a:ext cx="587338" cy="697203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14080" y="236"/>
                                </a:moveTo>
                                <a:lnTo>
                                  <a:pt x="9503" y="236"/>
                                </a:lnTo>
                                <a:lnTo>
                                  <a:pt x="9690" y="196"/>
                                </a:lnTo>
                                <a:lnTo>
                                  <a:pt x="9900" y="157"/>
                                </a:lnTo>
                                <a:lnTo>
                                  <a:pt x="10414" y="98"/>
                                </a:lnTo>
                                <a:lnTo>
                                  <a:pt x="10694" y="59"/>
                                </a:lnTo>
                                <a:lnTo>
                                  <a:pt x="10951" y="39"/>
                                </a:lnTo>
                                <a:lnTo>
                                  <a:pt x="11512" y="0"/>
                                </a:lnTo>
                                <a:lnTo>
                                  <a:pt x="11792" y="0"/>
                                </a:lnTo>
                                <a:lnTo>
                                  <a:pt x="12072" y="0"/>
                                </a:lnTo>
                                <a:lnTo>
                                  <a:pt x="12352" y="0"/>
                                </a:lnTo>
                                <a:lnTo>
                                  <a:pt x="14080" y="236"/>
                                </a:lnTo>
                              </a:path>
                              <a:path w="21600" h="21600">
                                <a:moveTo>
                                  <a:pt x="9387" y="21600"/>
                                </a:moveTo>
                                <a:lnTo>
                                  <a:pt x="8429" y="21580"/>
                                </a:lnTo>
                                <a:lnTo>
                                  <a:pt x="5791" y="21383"/>
                                </a:lnTo>
                                <a:lnTo>
                                  <a:pt x="4693" y="21284"/>
                                </a:lnTo>
                                <a:lnTo>
                                  <a:pt x="3899" y="21068"/>
                                </a:lnTo>
                                <a:lnTo>
                                  <a:pt x="3269" y="20536"/>
                                </a:lnTo>
                                <a:lnTo>
                                  <a:pt x="2732" y="19552"/>
                                </a:lnTo>
                                <a:lnTo>
                                  <a:pt x="2171" y="17977"/>
                                </a:lnTo>
                                <a:lnTo>
                                  <a:pt x="1447" y="15633"/>
                                </a:lnTo>
                                <a:lnTo>
                                  <a:pt x="980" y="14058"/>
                                </a:lnTo>
                                <a:lnTo>
                                  <a:pt x="583" y="12641"/>
                                </a:lnTo>
                                <a:lnTo>
                                  <a:pt x="256" y="11302"/>
                                </a:lnTo>
                                <a:lnTo>
                                  <a:pt x="46" y="10022"/>
                                </a:lnTo>
                                <a:lnTo>
                                  <a:pt x="0" y="8703"/>
                                </a:lnTo>
                                <a:lnTo>
                                  <a:pt x="163" y="7344"/>
                                </a:lnTo>
                                <a:lnTo>
                                  <a:pt x="537" y="5867"/>
                                </a:lnTo>
                                <a:lnTo>
                                  <a:pt x="1167" y="4233"/>
                                </a:lnTo>
                                <a:lnTo>
                                  <a:pt x="2241" y="2500"/>
                                </a:lnTo>
                                <a:lnTo>
                                  <a:pt x="3549" y="1319"/>
                                </a:lnTo>
                                <a:lnTo>
                                  <a:pt x="4997" y="590"/>
                                </a:lnTo>
                                <a:lnTo>
                                  <a:pt x="6444" y="236"/>
                                </a:lnTo>
                                <a:lnTo>
                                  <a:pt x="7752" y="118"/>
                                </a:lnTo>
                                <a:lnTo>
                                  <a:pt x="8826" y="137"/>
                                </a:lnTo>
                                <a:lnTo>
                                  <a:pt x="9503" y="236"/>
                                </a:lnTo>
                                <a:lnTo>
                                  <a:pt x="14080" y="236"/>
                                </a:lnTo>
                                <a:lnTo>
                                  <a:pt x="14477" y="295"/>
                                </a:lnTo>
                                <a:lnTo>
                                  <a:pt x="16392" y="925"/>
                                </a:lnTo>
                                <a:lnTo>
                                  <a:pt x="18027" y="1791"/>
                                </a:lnTo>
                                <a:lnTo>
                                  <a:pt x="19288" y="2756"/>
                                </a:lnTo>
                                <a:lnTo>
                                  <a:pt x="20152" y="3701"/>
                                </a:lnTo>
                                <a:lnTo>
                                  <a:pt x="20502" y="4489"/>
                                </a:lnTo>
                                <a:lnTo>
                                  <a:pt x="20455" y="5178"/>
                                </a:lnTo>
                                <a:lnTo>
                                  <a:pt x="20245" y="5749"/>
                                </a:lnTo>
                                <a:lnTo>
                                  <a:pt x="19942" y="6162"/>
                                </a:lnTo>
                                <a:lnTo>
                                  <a:pt x="19591" y="6478"/>
                                </a:lnTo>
                                <a:lnTo>
                                  <a:pt x="19591" y="6517"/>
                                </a:lnTo>
                                <a:lnTo>
                                  <a:pt x="19568" y="6753"/>
                                </a:lnTo>
                                <a:lnTo>
                                  <a:pt x="19498" y="7167"/>
                                </a:lnTo>
                                <a:lnTo>
                                  <a:pt x="19428" y="7600"/>
                                </a:lnTo>
                                <a:lnTo>
                                  <a:pt x="19381" y="7935"/>
                                </a:lnTo>
                                <a:lnTo>
                                  <a:pt x="19428" y="8171"/>
                                </a:lnTo>
                                <a:lnTo>
                                  <a:pt x="19521" y="8387"/>
                                </a:lnTo>
                                <a:lnTo>
                                  <a:pt x="19661" y="8624"/>
                                </a:lnTo>
                                <a:lnTo>
                                  <a:pt x="19801" y="8860"/>
                                </a:lnTo>
                                <a:lnTo>
                                  <a:pt x="19895" y="8939"/>
                                </a:lnTo>
                                <a:lnTo>
                                  <a:pt x="20128" y="9175"/>
                                </a:lnTo>
                                <a:lnTo>
                                  <a:pt x="20479" y="9530"/>
                                </a:lnTo>
                                <a:lnTo>
                                  <a:pt x="20876" y="9982"/>
                                </a:lnTo>
                                <a:lnTo>
                                  <a:pt x="21296" y="10494"/>
                                </a:lnTo>
                                <a:lnTo>
                                  <a:pt x="21529" y="10849"/>
                                </a:lnTo>
                                <a:lnTo>
                                  <a:pt x="21600" y="11105"/>
                                </a:lnTo>
                                <a:lnTo>
                                  <a:pt x="21483" y="11361"/>
                                </a:lnTo>
                                <a:lnTo>
                                  <a:pt x="21249" y="11597"/>
                                </a:lnTo>
                                <a:lnTo>
                                  <a:pt x="20969" y="11735"/>
                                </a:lnTo>
                                <a:lnTo>
                                  <a:pt x="20712" y="11814"/>
                                </a:lnTo>
                                <a:lnTo>
                                  <a:pt x="20502" y="11873"/>
                                </a:lnTo>
                                <a:lnTo>
                                  <a:pt x="20362" y="11932"/>
                                </a:lnTo>
                                <a:lnTo>
                                  <a:pt x="20292" y="11932"/>
                                </a:lnTo>
                                <a:lnTo>
                                  <a:pt x="20035" y="12148"/>
                                </a:lnTo>
                                <a:lnTo>
                                  <a:pt x="20082" y="12463"/>
                                </a:lnTo>
                                <a:lnTo>
                                  <a:pt x="20339" y="12798"/>
                                </a:lnTo>
                                <a:lnTo>
                                  <a:pt x="20409" y="12975"/>
                                </a:lnTo>
                                <a:lnTo>
                                  <a:pt x="20268" y="13448"/>
                                </a:lnTo>
                                <a:lnTo>
                                  <a:pt x="19801" y="13625"/>
                                </a:lnTo>
                                <a:lnTo>
                                  <a:pt x="19942" y="13664"/>
                                </a:lnTo>
                                <a:lnTo>
                                  <a:pt x="20175" y="13901"/>
                                </a:lnTo>
                                <a:lnTo>
                                  <a:pt x="20292" y="14078"/>
                                </a:lnTo>
                                <a:lnTo>
                                  <a:pt x="20245" y="14275"/>
                                </a:lnTo>
                                <a:lnTo>
                                  <a:pt x="20152" y="14432"/>
                                </a:lnTo>
                                <a:lnTo>
                                  <a:pt x="20035" y="14531"/>
                                </a:lnTo>
                                <a:lnTo>
                                  <a:pt x="19801" y="14708"/>
                                </a:lnTo>
                                <a:lnTo>
                                  <a:pt x="19755" y="14787"/>
                                </a:lnTo>
                                <a:lnTo>
                                  <a:pt x="19685" y="14905"/>
                                </a:lnTo>
                                <a:lnTo>
                                  <a:pt x="19568" y="15181"/>
                                </a:lnTo>
                                <a:lnTo>
                                  <a:pt x="19568" y="15417"/>
                                </a:lnTo>
                                <a:lnTo>
                                  <a:pt x="19638" y="15712"/>
                                </a:lnTo>
                                <a:lnTo>
                                  <a:pt x="19755" y="16185"/>
                                </a:lnTo>
                                <a:lnTo>
                                  <a:pt x="19358" y="16992"/>
                                </a:lnTo>
                                <a:lnTo>
                                  <a:pt x="18143" y="17248"/>
                                </a:lnTo>
                                <a:lnTo>
                                  <a:pt x="15388" y="17248"/>
                                </a:lnTo>
                                <a:lnTo>
                                  <a:pt x="14664" y="17425"/>
                                </a:lnTo>
                                <a:lnTo>
                                  <a:pt x="13917" y="17819"/>
                                </a:lnTo>
                                <a:lnTo>
                                  <a:pt x="13263" y="18508"/>
                                </a:lnTo>
                                <a:lnTo>
                                  <a:pt x="12726" y="19473"/>
                                </a:lnTo>
                                <a:lnTo>
                                  <a:pt x="12422" y="20142"/>
                                </a:lnTo>
                                <a:lnTo>
                                  <a:pt x="12072" y="20694"/>
                                </a:lnTo>
                                <a:lnTo>
                                  <a:pt x="11535" y="21147"/>
                                </a:lnTo>
                                <a:lnTo>
                                  <a:pt x="10788" y="21442"/>
                                </a:lnTo>
                                <a:lnTo>
                                  <a:pt x="10157" y="21560"/>
                                </a:lnTo>
                                <a:lnTo>
                                  <a:pt x="9387" y="21600"/>
                                </a:lnTo>
                              </a:path>
                              <a:path w="21600" h="21600">
                                <a:moveTo>
                                  <a:pt x="20315" y="11932"/>
                                </a:moveTo>
                                <a:lnTo>
                                  <a:pt x="20292" y="11932"/>
                                </a:lnTo>
                                <a:lnTo>
                                  <a:pt x="20362" y="11932"/>
                                </a:lnTo>
                                <a:lnTo>
                                  <a:pt x="20315" y="11932"/>
                                </a:lnTo>
                              </a:path>
                              <a:path w="21600" h="21600">
                                <a:moveTo>
                                  <a:pt x="16556" y="17268"/>
                                </a:moveTo>
                                <a:lnTo>
                                  <a:pt x="15388" y="17248"/>
                                </a:lnTo>
                                <a:lnTo>
                                  <a:pt x="18143" y="17248"/>
                                </a:lnTo>
                                <a:lnTo>
                                  <a:pt x="18073" y="17268"/>
                                </a:lnTo>
                                <a:lnTo>
                                  <a:pt x="16556" y="172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27" name="直线连接线 127"/>
                        <wps:cNvSpPr/>
                        <wps:spPr>
                          <a:xfrm rot="0">
                            <a:off x="8636724" y="14980969"/>
                            <a:ext cx="63" cy="63"/>
                          </a:xfrm>
                          <a:prstGeom prst="straightConnector1"/>
                          <a:solidFill>
                            <a:srgbClr val="FFFFFF"/>
                          </a:solidFill>
                          <a:ln w="3175" cmpd="sng" cap="flat">
                            <a:solidFill>
                              <a:srgbClr val="B2B2B2"/>
                            </a:solidFill>
                            <a:prstDash val="dash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28" name="直线连接线 128"/>
                        <wps:cNvSpPr/>
                        <wps:spPr>
                          <a:xfrm rot="0">
                            <a:off x="8831022" y="14987320"/>
                            <a:ext cx="63" cy="63"/>
                          </a:xfrm>
                          <a:prstGeom prst="straightConnector1"/>
                          <a:solidFill>
                            <a:srgbClr val="FFFFFF"/>
                          </a:solidFill>
                          <a:ln w="3175" cmpd="sng" cap="flat">
                            <a:solidFill>
                              <a:srgbClr val="B2B2B2"/>
                            </a:solidFill>
                            <a:prstDash val="dash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29" name="直线连接线 129"/>
                        <wps:cNvSpPr/>
                        <wps:spPr>
                          <a:xfrm rot="0">
                            <a:off x="7988430" y="14416475"/>
                            <a:ext cx="305415" cy="305423"/>
                          </a:xfrm>
                          <a:prstGeom prst="straightConnector1"/>
                          <a:solidFill>
                            <a:srgbClr val="FFFFFF"/>
                          </a:solidFill>
                          <a:ln w="8255" cmpd="sng" cap="flat">
                            <a:solidFill>
                              <a:srgbClr val="EAEAEA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30" name="直线连接线 130"/>
                        <wps:cNvSpPr/>
                        <wps:spPr>
                          <a:xfrm rot="0">
                            <a:off x="9294543" y="14416475"/>
                            <a:ext cx="63" cy="305423"/>
                          </a:xfrm>
                          <a:prstGeom prst="straightConnector1"/>
                          <a:solidFill>
                            <a:srgbClr val="FFFFFF"/>
                          </a:solidFill>
                          <a:ln w="8255" cmpd="sng" cap="flat">
                            <a:solidFill>
                              <a:srgbClr val="EAEAEA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31" name="直线连接线 131"/>
                        <wps:cNvSpPr/>
                        <wps:spPr>
                          <a:xfrm rot="0">
                            <a:off x="9293907" y="14880009"/>
                            <a:ext cx="63" cy="63"/>
                          </a:xfrm>
                          <a:prstGeom prst="straightConnector1"/>
                          <a:solidFill>
                            <a:srgbClr val="FFFFFF"/>
                          </a:solidFill>
                          <a:ln w="8255" cmpd="sng" cap="flat">
                            <a:solidFill>
                              <a:srgbClr val="EAEAEA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32" name="直线连接线 132"/>
                        <wps:cNvSpPr/>
                        <wps:spPr>
                          <a:xfrm rot="0">
                            <a:off x="8281782" y="15035579"/>
                            <a:ext cx="63" cy="306056"/>
                          </a:xfrm>
                          <a:prstGeom prst="straightConnector1"/>
                          <a:solidFill>
                            <a:srgbClr val="FFFFFF"/>
                          </a:solidFill>
                          <a:ln w="8255" cmpd="sng" cap="flat">
                            <a:solidFill>
                              <a:srgbClr val="EAEAEA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33" name="直线连接线 133"/>
                        <wps:cNvSpPr/>
                        <wps:spPr>
                          <a:xfrm rot="0">
                            <a:off x="9001826" y="15034943"/>
                            <a:ext cx="305415" cy="305422"/>
                          </a:xfrm>
                          <a:prstGeom prst="straightConnector1"/>
                          <a:solidFill>
                            <a:srgbClr val="FFFFFF"/>
                          </a:solidFill>
                          <a:ln w="8255" cmpd="sng" cap="flat">
                            <a:solidFill>
                              <a:srgbClr val="EAEAEA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34" name="矩形 134"/>
                        <wps:cNvSpPr/>
                        <wps:spPr>
                          <a:xfrm rot="0">
                            <a:off x="8164314" y="14464100"/>
                            <a:ext cx="70480" cy="70481"/>
                          </a:xfrm>
                          <a:prstGeom prst="rect"/>
                          <a:solidFill>
                            <a:srgbClr val="FCF35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35" name="矩形 135"/>
                        <wps:cNvSpPr/>
                        <wps:spPr>
                          <a:xfrm rot="0">
                            <a:off x="8970078" y="14549187"/>
                            <a:ext cx="70480" cy="70482"/>
                          </a:xfrm>
                          <a:prstGeom prst="rect"/>
                          <a:solidFill>
                            <a:srgbClr val="BAFFF5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36" name="矩形 136"/>
                        <wps:cNvSpPr/>
                        <wps:spPr>
                          <a:xfrm rot="0">
                            <a:off x="8418933" y="14697136"/>
                            <a:ext cx="70480" cy="70482"/>
                          </a:xfrm>
                          <a:prstGeom prst="rect"/>
                          <a:solidFill>
                            <a:srgbClr val="FFC2E7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37" name="矩形 137"/>
                        <wps:cNvSpPr/>
                        <wps:spPr>
                          <a:xfrm rot="0">
                            <a:off x="8016368" y="14790478"/>
                            <a:ext cx="70480" cy="70481"/>
                          </a:xfrm>
                          <a:prstGeom prst="rect"/>
                          <a:solidFill>
                            <a:srgbClr val="BCC5FD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38" name="矩形 138"/>
                        <wps:cNvSpPr/>
                        <wps:spPr>
                          <a:xfrm rot="0">
                            <a:off x="8341468" y="15292108"/>
                            <a:ext cx="70480" cy="70482"/>
                          </a:xfrm>
                          <a:prstGeom prst="rect"/>
                          <a:solidFill>
                            <a:srgbClr val="9BEDFD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39" name="矩形 139"/>
                        <wps:cNvSpPr/>
                        <wps:spPr>
                          <a:xfrm rot="0">
                            <a:off x="8489414" y="15076851"/>
                            <a:ext cx="70480" cy="70482"/>
                          </a:xfrm>
                          <a:prstGeom prst="rect"/>
                          <a:solidFill>
                            <a:srgbClr val="FCF35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40" name="矩形 140"/>
                        <wps:cNvSpPr/>
                        <wps:spPr>
                          <a:xfrm rot="0">
                            <a:off x="8737683" y="14732060"/>
                            <a:ext cx="70480" cy="70481"/>
                          </a:xfrm>
                          <a:prstGeom prst="rect"/>
                          <a:solidFill>
                            <a:srgbClr val="C7FE80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41" name="矩形 141"/>
                        <wps:cNvSpPr/>
                        <wps:spPr>
                          <a:xfrm rot="0">
                            <a:off x="9238032" y="15049547"/>
                            <a:ext cx="70480" cy="70482"/>
                          </a:xfrm>
                          <a:prstGeom prst="rect"/>
                          <a:solidFill>
                            <a:srgbClr val="E1BBFC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42" name="矩形 142"/>
                        <wps:cNvSpPr/>
                        <wps:spPr>
                          <a:xfrm rot="0">
                            <a:off x="9104690" y="14716819"/>
                            <a:ext cx="70480" cy="70482"/>
                          </a:xfrm>
                          <a:prstGeom prst="rect"/>
                          <a:solidFill>
                            <a:srgbClr val="FFE08A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43" name="曲线 143"/>
                        <wps:cNvSpPr/>
                        <wps:spPr>
                          <a:xfrm rot="0">
                            <a:off x="5759720" y="14403778"/>
                            <a:ext cx="589242" cy="589256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44" name="曲线 144"/>
                        <wps:cNvSpPr/>
                        <wps:spPr>
                          <a:xfrm rot="0">
                            <a:off x="5759720" y="14403778"/>
                            <a:ext cx="589242" cy="589256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21600"/>
                                </a:move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605" cmpd="sng" cap="flat">
                            <a:solidFill>
                              <a:srgbClr val="FAFAFA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45" name="曲线 145"/>
                        <wps:cNvSpPr/>
                        <wps:spPr>
                          <a:xfrm rot="0">
                            <a:off x="6390871" y="14403778"/>
                            <a:ext cx="589242" cy="589256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46" name="曲线 146"/>
                        <wps:cNvSpPr/>
                        <wps:spPr>
                          <a:xfrm rot="0">
                            <a:off x="6390871" y="14403778"/>
                            <a:ext cx="589242" cy="589256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605" cmpd="sng" cap="flat">
                            <a:solidFill>
                              <a:srgbClr val="FAFAFA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47" name="曲线 147"/>
                        <wps:cNvSpPr/>
                        <wps:spPr>
                          <a:xfrm rot="0">
                            <a:off x="5978147" y="14457116"/>
                            <a:ext cx="781635" cy="781654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10791" y="21600"/>
                                </a:moveTo>
                                <a:lnTo>
                                  <a:pt x="9440" y="21529"/>
                                </a:lnTo>
                                <a:lnTo>
                                  <a:pt x="8141" y="21283"/>
                                </a:lnTo>
                                <a:lnTo>
                                  <a:pt x="6895" y="20880"/>
                                </a:lnTo>
                                <a:lnTo>
                                  <a:pt x="5720" y="20335"/>
                                </a:lnTo>
                                <a:lnTo>
                                  <a:pt x="4632" y="19668"/>
                                </a:lnTo>
                                <a:lnTo>
                                  <a:pt x="3632" y="18878"/>
                                </a:lnTo>
                                <a:lnTo>
                                  <a:pt x="2737" y="17982"/>
                                </a:lnTo>
                                <a:lnTo>
                                  <a:pt x="1947" y="16981"/>
                                </a:lnTo>
                                <a:lnTo>
                                  <a:pt x="1280" y="15875"/>
                                </a:lnTo>
                                <a:lnTo>
                                  <a:pt x="736" y="14716"/>
                                </a:lnTo>
                                <a:lnTo>
                                  <a:pt x="333" y="13469"/>
                                </a:lnTo>
                                <a:lnTo>
                                  <a:pt x="87" y="12152"/>
                                </a:lnTo>
                                <a:lnTo>
                                  <a:pt x="0" y="10800"/>
                                </a:lnTo>
                                <a:lnTo>
                                  <a:pt x="87" y="9447"/>
                                </a:lnTo>
                                <a:lnTo>
                                  <a:pt x="333" y="8148"/>
                                </a:lnTo>
                                <a:lnTo>
                                  <a:pt x="736" y="6901"/>
                                </a:lnTo>
                                <a:lnTo>
                                  <a:pt x="1280" y="5724"/>
                                </a:lnTo>
                                <a:lnTo>
                                  <a:pt x="1947" y="4636"/>
                                </a:lnTo>
                                <a:lnTo>
                                  <a:pt x="2737" y="3635"/>
                                </a:lnTo>
                                <a:lnTo>
                                  <a:pt x="3632" y="2739"/>
                                </a:lnTo>
                                <a:lnTo>
                                  <a:pt x="4632" y="1931"/>
                                </a:lnTo>
                                <a:lnTo>
                                  <a:pt x="5720" y="1264"/>
                                </a:lnTo>
                                <a:lnTo>
                                  <a:pt x="6895" y="737"/>
                                </a:lnTo>
                                <a:lnTo>
                                  <a:pt x="8141" y="333"/>
                                </a:lnTo>
                                <a:lnTo>
                                  <a:pt x="9440" y="87"/>
                                </a:lnTo>
                                <a:lnTo>
                                  <a:pt x="10791" y="0"/>
                                </a:lnTo>
                                <a:lnTo>
                                  <a:pt x="12159" y="87"/>
                                </a:lnTo>
                                <a:lnTo>
                                  <a:pt x="13458" y="333"/>
                                </a:lnTo>
                                <a:lnTo>
                                  <a:pt x="14704" y="737"/>
                                </a:lnTo>
                                <a:lnTo>
                                  <a:pt x="15879" y="1264"/>
                                </a:lnTo>
                                <a:lnTo>
                                  <a:pt x="16967" y="1931"/>
                                </a:lnTo>
                                <a:lnTo>
                                  <a:pt x="17967" y="2739"/>
                                </a:lnTo>
                                <a:lnTo>
                                  <a:pt x="18862" y="3635"/>
                                </a:lnTo>
                                <a:lnTo>
                                  <a:pt x="19652" y="4636"/>
                                </a:lnTo>
                                <a:lnTo>
                                  <a:pt x="20319" y="5724"/>
                                </a:lnTo>
                                <a:lnTo>
                                  <a:pt x="20863" y="6901"/>
                                </a:lnTo>
                                <a:lnTo>
                                  <a:pt x="21266" y="8148"/>
                                </a:lnTo>
                                <a:lnTo>
                                  <a:pt x="21512" y="9447"/>
                                </a:lnTo>
                                <a:lnTo>
                                  <a:pt x="21600" y="10800"/>
                                </a:lnTo>
                                <a:lnTo>
                                  <a:pt x="21512" y="12152"/>
                                </a:lnTo>
                                <a:lnTo>
                                  <a:pt x="21266" y="13469"/>
                                </a:lnTo>
                                <a:lnTo>
                                  <a:pt x="20863" y="14716"/>
                                </a:lnTo>
                                <a:lnTo>
                                  <a:pt x="20319" y="15875"/>
                                </a:lnTo>
                                <a:lnTo>
                                  <a:pt x="19652" y="16981"/>
                                </a:lnTo>
                                <a:lnTo>
                                  <a:pt x="18862" y="17982"/>
                                </a:lnTo>
                                <a:lnTo>
                                  <a:pt x="17967" y="18878"/>
                                </a:lnTo>
                                <a:lnTo>
                                  <a:pt x="16967" y="19668"/>
                                </a:lnTo>
                                <a:lnTo>
                                  <a:pt x="15879" y="20335"/>
                                </a:lnTo>
                                <a:lnTo>
                                  <a:pt x="14704" y="20880"/>
                                </a:lnTo>
                                <a:lnTo>
                                  <a:pt x="13458" y="21283"/>
                                </a:lnTo>
                                <a:lnTo>
                                  <a:pt x="12159" y="21529"/>
                                </a:lnTo>
                                <a:lnTo>
                                  <a:pt x="10791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48" name="曲线 148"/>
                        <wps:cNvSpPr/>
                        <wps:spPr>
                          <a:xfrm rot="0">
                            <a:off x="6077201" y="14484420"/>
                            <a:ext cx="587337" cy="697203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14072" y="255"/>
                                </a:moveTo>
                                <a:lnTo>
                                  <a:pt x="9514" y="255"/>
                                </a:lnTo>
                                <a:lnTo>
                                  <a:pt x="9701" y="196"/>
                                </a:lnTo>
                                <a:lnTo>
                                  <a:pt x="9911" y="177"/>
                                </a:lnTo>
                                <a:lnTo>
                                  <a:pt x="10425" y="118"/>
                                </a:lnTo>
                                <a:lnTo>
                                  <a:pt x="10683" y="78"/>
                                </a:lnTo>
                                <a:lnTo>
                                  <a:pt x="10963" y="59"/>
                                </a:lnTo>
                                <a:lnTo>
                                  <a:pt x="11501" y="19"/>
                                </a:lnTo>
                                <a:lnTo>
                                  <a:pt x="11805" y="19"/>
                                </a:lnTo>
                                <a:lnTo>
                                  <a:pt x="12085" y="0"/>
                                </a:lnTo>
                                <a:lnTo>
                                  <a:pt x="12366" y="19"/>
                                </a:lnTo>
                                <a:lnTo>
                                  <a:pt x="14072" y="255"/>
                                </a:lnTo>
                              </a:path>
                              <a:path w="21600" h="21600">
                                <a:moveTo>
                                  <a:pt x="9374" y="21600"/>
                                </a:moveTo>
                                <a:lnTo>
                                  <a:pt x="8438" y="21580"/>
                                </a:lnTo>
                                <a:lnTo>
                                  <a:pt x="5797" y="21383"/>
                                </a:lnTo>
                                <a:lnTo>
                                  <a:pt x="4698" y="21285"/>
                                </a:lnTo>
                                <a:lnTo>
                                  <a:pt x="3880" y="21049"/>
                                </a:lnTo>
                                <a:lnTo>
                                  <a:pt x="3272" y="20537"/>
                                </a:lnTo>
                                <a:lnTo>
                                  <a:pt x="2735" y="19554"/>
                                </a:lnTo>
                                <a:lnTo>
                                  <a:pt x="2174" y="17980"/>
                                </a:lnTo>
                                <a:lnTo>
                                  <a:pt x="1449" y="15639"/>
                                </a:lnTo>
                                <a:lnTo>
                                  <a:pt x="981" y="14065"/>
                                </a:lnTo>
                                <a:lnTo>
                                  <a:pt x="561" y="12649"/>
                                </a:lnTo>
                                <a:lnTo>
                                  <a:pt x="233" y="11311"/>
                                </a:lnTo>
                                <a:lnTo>
                                  <a:pt x="46" y="10032"/>
                                </a:lnTo>
                                <a:lnTo>
                                  <a:pt x="0" y="8714"/>
                                </a:lnTo>
                                <a:lnTo>
                                  <a:pt x="140" y="7357"/>
                                </a:lnTo>
                                <a:lnTo>
                                  <a:pt x="514" y="5881"/>
                                </a:lnTo>
                                <a:lnTo>
                                  <a:pt x="1145" y="4249"/>
                                </a:lnTo>
                                <a:lnTo>
                                  <a:pt x="2220" y="2518"/>
                                </a:lnTo>
                                <a:lnTo>
                                  <a:pt x="3553" y="1337"/>
                                </a:lnTo>
                                <a:lnTo>
                                  <a:pt x="5002" y="609"/>
                                </a:lnTo>
                                <a:lnTo>
                                  <a:pt x="6428" y="236"/>
                                </a:lnTo>
                                <a:lnTo>
                                  <a:pt x="7761" y="137"/>
                                </a:lnTo>
                                <a:lnTo>
                                  <a:pt x="8812" y="157"/>
                                </a:lnTo>
                                <a:lnTo>
                                  <a:pt x="9514" y="255"/>
                                </a:lnTo>
                                <a:lnTo>
                                  <a:pt x="14072" y="255"/>
                                </a:lnTo>
                                <a:lnTo>
                                  <a:pt x="14470" y="295"/>
                                </a:lnTo>
                                <a:lnTo>
                                  <a:pt x="16387" y="944"/>
                                </a:lnTo>
                                <a:lnTo>
                                  <a:pt x="18023" y="1790"/>
                                </a:lnTo>
                                <a:lnTo>
                                  <a:pt x="19309" y="2754"/>
                                </a:lnTo>
                                <a:lnTo>
                                  <a:pt x="20150" y="3698"/>
                                </a:lnTo>
                                <a:lnTo>
                                  <a:pt x="20501" y="4504"/>
                                </a:lnTo>
                                <a:lnTo>
                                  <a:pt x="20477" y="5193"/>
                                </a:lnTo>
                                <a:lnTo>
                                  <a:pt x="20267" y="5744"/>
                                </a:lnTo>
                                <a:lnTo>
                                  <a:pt x="19940" y="6177"/>
                                </a:lnTo>
                                <a:lnTo>
                                  <a:pt x="19612" y="6491"/>
                                </a:lnTo>
                                <a:lnTo>
                                  <a:pt x="19612" y="6511"/>
                                </a:lnTo>
                                <a:lnTo>
                                  <a:pt x="19589" y="6767"/>
                                </a:lnTo>
                                <a:lnTo>
                                  <a:pt x="19496" y="7180"/>
                                </a:lnTo>
                                <a:lnTo>
                                  <a:pt x="19425" y="7613"/>
                                </a:lnTo>
                                <a:lnTo>
                                  <a:pt x="19402" y="7947"/>
                                </a:lnTo>
                                <a:lnTo>
                                  <a:pt x="19449" y="8183"/>
                                </a:lnTo>
                                <a:lnTo>
                                  <a:pt x="19542" y="8400"/>
                                </a:lnTo>
                                <a:lnTo>
                                  <a:pt x="19659" y="8636"/>
                                </a:lnTo>
                                <a:lnTo>
                                  <a:pt x="19823" y="8872"/>
                                </a:lnTo>
                                <a:lnTo>
                                  <a:pt x="19916" y="8950"/>
                                </a:lnTo>
                                <a:lnTo>
                                  <a:pt x="20150" y="9186"/>
                                </a:lnTo>
                                <a:lnTo>
                                  <a:pt x="20477" y="9540"/>
                                </a:lnTo>
                                <a:lnTo>
                                  <a:pt x="20875" y="9993"/>
                                </a:lnTo>
                                <a:lnTo>
                                  <a:pt x="21296" y="10504"/>
                                </a:lnTo>
                                <a:lnTo>
                                  <a:pt x="21553" y="10858"/>
                                </a:lnTo>
                                <a:lnTo>
                                  <a:pt x="21600" y="11114"/>
                                </a:lnTo>
                                <a:lnTo>
                                  <a:pt x="21483" y="11370"/>
                                </a:lnTo>
                                <a:lnTo>
                                  <a:pt x="21249" y="11586"/>
                                </a:lnTo>
                                <a:lnTo>
                                  <a:pt x="20968" y="11744"/>
                                </a:lnTo>
                                <a:lnTo>
                                  <a:pt x="20711" y="11822"/>
                                </a:lnTo>
                                <a:lnTo>
                                  <a:pt x="20524" y="11881"/>
                                </a:lnTo>
                                <a:lnTo>
                                  <a:pt x="20361" y="11921"/>
                                </a:lnTo>
                                <a:lnTo>
                                  <a:pt x="20314" y="11921"/>
                                </a:lnTo>
                                <a:lnTo>
                                  <a:pt x="20033" y="12157"/>
                                </a:lnTo>
                                <a:lnTo>
                                  <a:pt x="20080" y="12452"/>
                                </a:lnTo>
                                <a:lnTo>
                                  <a:pt x="20361" y="12806"/>
                                </a:lnTo>
                                <a:lnTo>
                                  <a:pt x="20431" y="12983"/>
                                </a:lnTo>
                                <a:lnTo>
                                  <a:pt x="20267" y="13455"/>
                                </a:lnTo>
                                <a:lnTo>
                                  <a:pt x="19823" y="13632"/>
                                </a:lnTo>
                                <a:lnTo>
                                  <a:pt x="19940" y="13672"/>
                                </a:lnTo>
                                <a:lnTo>
                                  <a:pt x="20197" y="13908"/>
                                </a:lnTo>
                                <a:lnTo>
                                  <a:pt x="20290" y="14085"/>
                                </a:lnTo>
                                <a:lnTo>
                                  <a:pt x="20267" y="14262"/>
                                </a:lnTo>
                                <a:lnTo>
                                  <a:pt x="20150" y="14419"/>
                                </a:lnTo>
                                <a:lnTo>
                                  <a:pt x="20033" y="14537"/>
                                </a:lnTo>
                                <a:lnTo>
                                  <a:pt x="19823" y="14714"/>
                                </a:lnTo>
                                <a:lnTo>
                                  <a:pt x="19776" y="14793"/>
                                </a:lnTo>
                                <a:lnTo>
                                  <a:pt x="19706" y="14911"/>
                                </a:lnTo>
                                <a:lnTo>
                                  <a:pt x="19589" y="15186"/>
                                </a:lnTo>
                                <a:lnTo>
                                  <a:pt x="19566" y="15403"/>
                                </a:lnTo>
                                <a:lnTo>
                                  <a:pt x="19636" y="15718"/>
                                </a:lnTo>
                                <a:lnTo>
                                  <a:pt x="19753" y="16190"/>
                                </a:lnTo>
                                <a:lnTo>
                                  <a:pt x="19379" y="16996"/>
                                </a:lnTo>
                                <a:lnTo>
                                  <a:pt x="18163" y="17252"/>
                                </a:lnTo>
                                <a:lnTo>
                                  <a:pt x="15405" y="17252"/>
                                </a:lnTo>
                                <a:lnTo>
                                  <a:pt x="14657" y="17409"/>
                                </a:lnTo>
                                <a:lnTo>
                                  <a:pt x="13932" y="17822"/>
                                </a:lnTo>
                                <a:lnTo>
                                  <a:pt x="13277" y="18511"/>
                                </a:lnTo>
                                <a:lnTo>
                                  <a:pt x="12716" y="19475"/>
                                </a:lnTo>
                                <a:lnTo>
                                  <a:pt x="12436" y="20144"/>
                                </a:lnTo>
                                <a:lnTo>
                                  <a:pt x="12062" y="20695"/>
                                </a:lnTo>
                                <a:lnTo>
                                  <a:pt x="11548" y="21127"/>
                                </a:lnTo>
                                <a:lnTo>
                                  <a:pt x="10776" y="21442"/>
                                </a:lnTo>
                                <a:lnTo>
                                  <a:pt x="10145" y="21540"/>
                                </a:lnTo>
                                <a:lnTo>
                                  <a:pt x="9374" y="21600"/>
                                </a:lnTo>
                              </a:path>
                              <a:path w="21600" h="21600">
                                <a:moveTo>
                                  <a:pt x="20337" y="11940"/>
                                </a:moveTo>
                                <a:lnTo>
                                  <a:pt x="20314" y="11921"/>
                                </a:lnTo>
                                <a:lnTo>
                                  <a:pt x="20361" y="11921"/>
                                </a:lnTo>
                                <a:lnTo>
                                  <a:pt x="20337" y="11940"/>
                                </a:lnTo>
                              </a:path>
                              <a:path w="21600" h="21600">
                                <a:moveTo>
                                  <a:pt x="16550" y="17272"/>
                                </a:moveTo>
                                <a:lnTo>
                                  <a:pt x="15405" y="17252"/>
                                </a:lnTo>
                                <a:lnTo>
                                  <a:pt x="18163" y="17252"/>
                                </a:lnTo>
                                <a:lnTo>
                                  <a:pt x="18093" y="17252"/>
                                </a:lnTo>
                                <a:lnTo>
                                  <a:pt x="16550" y="172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49" name="直线连接线 149"/>
                        <wps:cNvSpPr/>
                        <wps:spPr>
                          <a:xfrm rot="0">
                            <a:off x="6371187" y="14959382"/>
                            <a:ext cx="63" cy="63"/>
                          </a:xfrm>
                          <a:prstGeom prst="straightConnector1"/>
                          <a:solidFill>
                            <a:srgbClr val="FFFFFF"/>
                          </a:solidFill>
                          <a:ln w="3175" cmpd="sng" cap="flat">
                            <a:solidFill>
                              <a:srgbClr val="B2B2B2"/>
                            </a:solidFill>
                            <a:prstDash val="dash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50" name="直线连接线 150"/>
                        <wps:cNvSpPr/>
                        <wps:spPr>
                          <a:xfrm rot="0">
                            <a:off x="6565485" y="14965731"/>
                            <a:ext cx="63" cy="63"/>
                          </a:xfrm>
                          <a:prstGeom prst="straightConnector1"/>
                          <a:solidFill>
                            <a:srgbClr val="FFFFFF"/>
                          </a:solidFill>
                          <a:ln w="3175" cmpd="sng" cap="flat">
                            <a:solidFill>
                              <a:srgbClr val="B2B2B2"/>
                            </a:solidFill>
                            <a:prstDash val="dash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51" name="直线连接线 151"/>
                        <wps:cNvSpPr/>
                        <wps:spPr>
                          <a:xfrm rot="0">
                            <a:off x="5722258" y="14394888"/>
                            <a:ext cx="305415" cy="305423"/>
                          </a:xfrm>
                          <a:prstGeom prst="straightConnector1"/>
                          <a:solidFill>
                            <a:srgbClr val="FFFFFF"/>
                          </a:solidFill>
                          <a:ln w="8255" cmpd="sng" cap="flat">
                            <a:solidFill>
                              <a:srgbClr val="EAEAEA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52" name="直线连接线 152"/>
                        <wps:cNvSpPr/>
                        <wps:spPr>
                          <a:xfrm rot="0">
                            <a:off x="7029005" y="14394888"/>
                            <a:ext cx="63" cy="305423"/>
                          </a:xfrm>
                          <a:prstGeom prst="straightConnector1"/>
                          <a:solidFill>
                            <a:srgbClr val="FFFFFF"/>
                          </a:solidFill>
                          <a:ln w="8255" cmpd="sng" cap="flat">
                            <a:solidFill>
                              <a:srgbClr val="EAEAEA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53" name="直线连接线 153"/>
                        <wps:cNvSpPr/>
                        <wps:spPr>
                          <a:xfrm rot="0">
                            <a:off x="7028371" y="14858420"/>
                            <a:ext cx="63" cy="63"/>
                          </a:xfrm>
                          <a:prstGeom prst="straightConnector1"/>
                          <a:solidFill>
                            <a:srgbClr val="FFFFFF"/>
                          </a:solidFill>
                          <a:ln w="8255" cmpd="sng" cap="flat">
                            <a:solidFill>
                              <a:srgbClr val="EAEAEA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54" name="直线连接线 154"/>
                        <wps:cNvSpPr/>
                        <wps:spPr>
                          <a:xfrm rot="0">
                            <a:off x="6015610" y="15013988"/>
                            <a:ext cx="63" cy="306058"/>
                          </a:xfrm>
                          <a:prstGeom prst="straightConnector1"/>
                          <a:solidFill>
                            <a:srgbClr val="FFFFFF"/>
                          </a:solidFill>
                          <a:ln w="8255" cmpd="sng" cap="flat">
                            <a:solidFill>
                              <a:srgbClr val="EAEAEA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55" name="直线连接线 155"/>
                        <wps:cNvSpPr/>
                        <wps:spPr>
                          <a:xfrm rot="0">
                            <a:off x="6736289" y="15013354"/>
                            <a:ext cx="305415" cy="305423"/>
                          </a:xfrm>
                          <a:prstGeom prst="straightConnector1"/>
                          <a:solidFill>
                            <a:srgbClr val="FFFFFF"/>
                          </a:solidFill>
                          <a:ln w="8255" cmpd="sng" cap="flat">
                            <a:solidFill>
                              <a:srgbClr val="EAEAEA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56" name="曲线 156"/>
                        <wps:cNvSpPr/>
                        <wps:spPr>
                          <a:xfrm rot="0">
                            <a:off x="5900682" y="7403810"/>
                            <a:ext cx="1796936" cy="2292895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56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90"/>
                                </a:lnTo>
                                <a:lnTo>
                                  <a:pt x="5604" y="4390"/>
                                </a:lnTo>
                                <a:lnTo>
                                  <a:pt x="5604" y="0"/>
                                </a:lnTo>
                              </a:path>
                              <a:path w="21600" h="21600">
                                <a:moveTo>
                                  <a:pt x="21600" y="17209"/>
                                </a:moveTo>
                                <a:lnTo>
                                  <a:pt x="15995" y="17209"/>
                                </a:lnTo>
                                <a:lnTo>
                                  <a:pt x="15995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72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C5FD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157" o:spid="_x0000_s157" coordorigin="48,-1" coordsize="31555,25576" style="position:absolute;&#10;margin-left:2.449782pt;&#10;margin-top:-0.05003714pt;&#10;width:1577.7504pt;&#10;height:1278.8pt;&#10;z-index:-7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158" o:spid="_x0000_s158" coordsize="7976,25523" path="m7976,25518l,25518l,25523l7976,25523l7976,25518m7976,l796,l796,21264l7976,21264l7976,e" style="position:absolute;&#10;left:51;&#10;top:51;&#10;width:7976;&#10;height:25523;" fillcolor="#FFFFFF" stroked="f" strokeweight="1.0pt">
                  <v:stroke color="#000000"/>
                </v:shape>
                <v:rect type="#_x0000_t1" id="矩形 159" o:spid="_x0000_s159" style="position:absolute;&#10;left:59;&#10;top:59;&#10;width:7960;&#10;height:25507;" filled="f" stroked="t" strokeweight="0.25pt">
                  <v:stroke color="#B2B2B2"/>
                </v:rect>
                <v:rect type="#_x0000_t1" id="矩形 160" o:spid="_x0000_s160" style="position:absolute;&#10;left:845;&#10;top:21314;&#10;width:7177;&#10;height:4254;" fillcolor="#1F1F1F" stroked="f" strokeweight="1.0pt">
                  <v:stroke color="#000000"/>
                </v:rect>
                <v:rect type="#_x0000_t1" id="矩形 161" o:spid="_x0000_s161" style="position:absolute;&#10;left:48;&#10;top:21314;&#10;width:796;&#10;height:4254;" fillcolor="#000000" stroked="f" strokeweight="1.0pt">
                  <v:stroke color="#000000"/>
                </v:rect>
                <v:shape type="#_x0000_t0" id="曲线 162" o:spid="_x0000_s162" coordsize="3348,2678" path="m3013,2678l335,2678l258,2669l188,2644l126,2605l74,2553l34,2490l9,2420l,2344l,335l9,258l34,188l74,126l126,74l188,34l258,9l335,l3013,l3090,9l3160,34l3222,74l3274,126l3314,188l3339,258l3348,335l3348,2344l3339,2420l3314,2490l3274,2553l3222,2605l3160,2644l3090,2669l3013,2678l3013,2678xe" style="position:absolute;&#10;left:1884;&#10;top:22256;&#10;width:3348;&#10;height:2678;" fillcolor="#000000" stroked="f" strokeweight="1.0pt">
                  <v:stroke color="#000000"/>
                </v:shape>
                <v:shape type="#_x0000_t0" id="曲线 163" o:spid="_x0000_s163" coordsize="3348,2678" path="m3013,2678l335,2678l258,2669l188,2644l126,2604l74,2552l34,2490l9,2420l,2343l,334l9,258l34,187l74,125l126,73l188,34l258,8l335,l3013,l3090,8l3160,34l3222,73l3274,125l3314,187l3339,258l3348,334l3348,2343l3339,2420l3314,2490l3274,2552l3222,2604l3160,2644l3090,2669l3013,2678l3013,2678xe" style="position:absolute;&#10;left:1780;&#10;top:22150;&#10;width:3348;&#10;height:2678;" fillcolor="#FFFFFF" stroked="f" strokeweight="1.0pt">
                  <v:stroke color="#000000"/>
                </v:shape>
                <v:shape type="#_x0000_t75" id="图片 164" o:spid="_x0000_s164" style="position:absolute;&#10;left:6819;&#10;top:23986;&#10;width:153;&#10;height:120;" filled="f" stroked="f" strokeweight="1.0pt">
                  <v:imagedata r:id="rId15" o:title="8333704171683872516826"/>
                  <o:lock aspectratio="t"/>
                  <v:stroke color="#000000"/>
                </v:shape>
                <v:shape type="#_x0000_t75" id="图片 165" o:spid="_x0000_s165" style="position:absolute;&#10;left:5501;&#10;top:23865;&#10;width:1575;&#10;height:362;" filled="f" stroked="f" strokeweight="1.0pt">
                  <v:imagedata r:id="rId16" o:title="2618768101683872516829"/>
                  <o:lock aspectratio="t"/>
                  <v:stroke color="#000000"/>
                </v:shape>
                <v:shape type="#_x0000_t75" id="图片 166" o:spid="_x0000_s166" style="position:absolute;&#10;left:2069;&#10;top:22455;&#10;width:2673;&#10;height:1973;" filled="f" stroked="f" strokeweight="1.0pt">
                  <v:imagedata r:id="rId17" o:title="3717595751683872516832"/>
                  <o:lock aspectratio="t"/>
                  <v:stroke color="#000000"/>
                </v:shape>
                <v:shape type="#_x0000_t75" id="图片 167" o:spid="_x0000_s167" style="position:absolute;&#10;left:1832;&#10;top:1086;&#10;width:2981;&#10;height:2022;" filled="f" stroked="f" strokeweight="1.0pt">
                  <v:imagedata r:id="rId18" o:title="2047569591683872516834"/>
                  <o:lock aspectratio="t"/>
                  <v:stroke color="#000000"/>
                </v:shape>
                <v:rect type="#_x0000_t1" id="矩形 168" o:spid="_x0000_s168" style="position:absolute;&#10;left:48;&#10;top:51;&#10;width:798;&#10;height:21263;" fillcolor="#7857FB" stroked="f" strokeweight="1.0pt">
                  <v:stroke color="#000000"/>
                </v:rect>
                <v:rect type="#_x0000_t1" id="矩形 169" o:spid="_x0000_s169" style="position:absolute;&#10;left:1877;&#10;top:9224;&#10;width:5104;&#10;height:53;" fillcolor="#DEDEDE" stroked="f" strokeweight="1.0pt">
                  <v:stroke color="#000000"/>
                </v:rect>
                <v:shape type="#_x0000_t75" id="图片 170" o:spid="_x0000_s170" style="position:absolute;&#10;left:1740;&#10;top:20086;&#10;width:2788;&#10;height:374;" filled="f" stroked="f" strokeweight="1.0pt">
                  <v:imagedata r:id="rId19" o:title="3124600571683872516839"/>
                  <o:lock aspectratio="t"/>
                  <v:stroke color="#000000"/>
                </v:shape>
                <v:shape type="#_x0000_t75" id="图片 171" o:spid="_x0000_s171" style="position:absolute;&#10;left:1867;&#10;top:20194;&#10;width:191;&#10;height:180;" filled="f" stroked="f" strokeweight="1.0pt">
                  <v:imagedata r:id="rId20" o:title="9909935931683872516842"/>
                  <o:lock aspectratio="t"/>
                  <v:stroke color="#000000"/>
                </v:shape>
                <v:shape type="#_x0000_t75" id="图片 172" o:spid="_x0000_s172" style="position:absolute;&#10;left:1850;&#10;top:10042;&#10;width:728;&#10;height:1002;" filled="f" stroked="f" strokeweight="1.0pt">
                  <v:imagedata r:id="rId21" o:title="7267879081683872516844"/>
                  <o:lock aspectratio="t"/>
                  <v:stroke color="#000000"/>
                </v:shape>
                <v:shape type="#_x0000_t0" id="曲线 173" o:spid="_x0000_s173" coordsize="1262,1104" path="m631,1104l586,1096l546,1070l110,638l62,579l27,514l6,445l,374l6,302l27,233l62,168l110,109l168,62l231,29l299,8l368,l438,5l507,23l571,54l605,79l370,79l297,90l228,118l166,165l118,228l89,299l79,374l89,449l118,520l166,582l602,1014l616,1023l630,1026l759,1026l715,1070l675,1096l631,1104m787,98l631,98l690,54l754,23l823,5l893,l962,8l1030,29l1093,62l1114,79l891,79l818,86l787,98m759,1026l630,1026l645,1023l659,1014l1095,582l1143,520l1172,449l1182,374l1172,299l1143,228l1095,165l1033,118l964,90l891,79l1114,79l1151,109l1199,168l1234,233l1255,302l1262,374l1255,445l1234,514l1199,579l1151,638l759,1026m631,204l577,156l513,112l443,86l370,79l605,79l631,98l787,98l748,112l684,156l631,204e" style="position:absolute;&#10;left:2176;&#10;top:1550;&#10;width:1262;&#10;height:1104;" fillcolor="#7857FB" stroked="f" strokeweight="1.0pt">
                  <v:stroke color="#000000"/>
                </v:shape>
                <v:shape type="#_x0000_t75" id="图片 174" o:spid="_x0000_s174" style="position:absolute;&#10;left:2373;&#10;top:1747;&#10;width:187;&#10;height:187;" filled="f" stroked="f" strokeweight="1.0pt">
                  <v:imagedata r:id="rId22" o:title="6212174101683872516849"/>
                  <o:lock aspectratio="t"/>
                  <v:stroke color="#000000"/>
                </v:shape>
                <v:shape type="#_x0000_t0" id="曲线 175" o:spid="_x0000_s175" coordsize="23588,25522" path="m23588,25517l,25517l,25522l23588,25522l23588,25517m23588,l,l,21263l23588,21263l23588,e" style="position:absolute;&#10;left:8014;&#10;top:51;&#10;width:23588;&#10;height:25522;" fillcolor="#FFFFFF" stroked="f" strokeweight="1.0pt">
                  <v:stroke color="#000000"/>
                </v:shape>
                <v:rect type="#_x0000_t1" id="矩形 176" o:spid="_x0000_s176" style="position:absolute;&#10;left:8022;&#10;top:59;&#10;width:23573;&#10;height:25507;" filled="f" stroked="t" strokeweight="0.25pt">
                  <v:stroke color="#B2B2B2"/>
                </v:rect>
                <v:rect type="#_x0000_t1" id="矩形 177" o:spid="_x0000_s177" style="position:absolute;&#10;left:8032;&#10;top:21314;&#10;width:23571;&#10;height:4254;" fillcolor="#2F2F2F" stroked="f" strokeweight="1.0pt">
                  <v:stroke color="#000000"/>
                </v:rect>
                <v:shape type="#_x0000_t0" id="曲线 178" o:spid="_x0000_s178" coordsize="400,400" path="m200,400l122,384l58,341l15,277l,199l15,121l58,58l122,15l200,l277,15l341,58l384,121l400,199l384,277l341,341l277,384l200,400l200,400xe" style="position:absolute;&#10;left:8773;&#10;top:1044;&#10;width:400;&#10;height:400;" fillcolor="#7857FB" stroked="f" strokeweight="1.0pt">
                  <v:stroke color="#000000"/>
                </v:shape>
                <v:shape type="#_x0000_t75" id="图片 179" o:spid="_x0000_s179" style="position:absolute;&#10;left:11778;&#10;top:23354;&#10;width:232;&#10;height:215;" filled="f" stroked="f" strokeweight="1.0pt">
                  <v:imagedata r:id="rId23" o:title="4905290471683872516856"/>
                  <o:lock aspectratio="t"/>
                  <v:stroke color="#000000"/>
                </v:shape>
                <v:shape type="#_x0000_t75" id="图片 180" o:spid="_x0000_s180" style="position:absolute;&#10;left:15289;&#10;top:23354;&#10;width:232;&#10;height:215;" filled="f" stroked="f" strokeweight="1.0pt">
                  <v:imagedata r:id="rId24" o:title="9017504261683872516858"/>
                  <o:lock aspectratio="t"/>
                  <v:stroke color="#000000"/>
                </v:shape>
                <v:shape type="#_x0000_t0" id="曲线 181" o:spid="_x0000_s181" coordsize="2610,2610" path="m2237,2610l373,2610l297,2603l228,2581l164,2546l109,2501l63,2446l29,2382l7,2312l,2237l,373l7,298l29,228l63,164l109,109l164,64l228,29l297,8l373,l2237,l2312,8l2382,29l2445,64l2500,109l2546,164l2580,228l2602,298l2610,373l2610,2237l2602,2312l2580,2382l2546,2446l2500,2501l2445,2546l2382,2581l2312,2603l2237,2610l2237,2610xe" style="position:absolute;&#10;left:8910;&#10;top:22277;&#10;width:2610;&#10;height:2610;" fillcolor="#000000" stroked="f" strokeweight="1.0pt">
                  <v:stroke color="#000000"/>
                </v:shape>
                <v:shape type="#_x0000_t0" id="曲线 182" o:spid="_x0000_s182" coordsize="2610,2610" path="m2237,2610l373,2610l298,2603l228,2581l164,2546l109,2501l64,2446l29,2382l8,2312l,2237l,373l8,298l29,228l64,165l109,109l164,64l228,29l298,8l373,l2237,l2312,8l2382,29l2446,64l2501,109l2546,165l2581,228l2603,298l2610,373l2610,2237l2603,2312l2581,2382l2546,2446l2501,2501l2446,2546l2382,2581l2312,2603l2237,2610l2237,2610xe" style="position:absolute;&#10;left:8805;&#10;top:22155;&#10;width:2610;&#10;height:2610;" fillcolor="#FFFFFF" stroked="f" strokeweight="1.0pt">
                  <v:stroke color="#000000"/>
                </v:shape>
                <v:shape type="#_x0000_t0" id="曲线 183" o:spid="_x0000_s183" coordsize="2610,2610" path="m2237,2610l373,2610l298,2602l228,2580l165,2546l109,2500l64,2445l30,2382l8,2312l,2237l,372l8,297l30,227l64,164l109,109l165,63l228,29l298,7l373,l2237,l2312,7l2382,29l2446,63l2501,109l2547,164l2581,227l2603,297l2610,372l2610,2237l2603,2312l2581,2382l2547,2445l2501,2500l2446,2546l2382,2580l2312,2602l2237,2610l2237,2610xe" style="position:absolute;&#10;left:12442;&#10;top:22281;&#10;width:2610;&#10;height:2610;" fillcolor="#000000" stroked="f" strokeweight="1.0pt">
                  <v:stroke color="#000000"/>
                </v:shape>
                <v:shape type="#_x0000_t0" id="曲线 184" o:spid="_x0000_s184" coordsize="2610,2610" path="m2237,2610l372,2610l297,2602l227,2580l164,2546l109,2500l63,2445l29,2382l7,2312l,2237l,372l7,297l29,227l63,164l109,109l164,63l227,29l297,7l372,l2237,l2312,7l2382,29l2445,63l2500,109l2546,164l2580,227l2602,297l2610,372l2610,2237l2602,2312l2580,2382l2546,2445l2500,2500l2445,2546l2382,2580l2312,2602l2237,2610l2237,2610xe" style="position:absolute;&#10;left:12337;&#10;top:22158;&#10;width:2610;&#10;height:2610;" fillcolor="#FFFFFF" stroked="f" strokeweight="1.0pt">
                  <v:stroke color="#000000"/>
                </v:shape>
                <v:shape type="#_x0000_t0" id="曲线 185" o:spid="_x0000_s185" coordsize="2610,2610" path="m2237,2610l373,2610l298,2602l228,2581l164,2546l109,2501l64,2445l29,2382l7,2312l,2237l,373l7,298l29,228l64,164l109,109l164,64l228,29l298,7l373,l2237,l2312,7l2382,29l2445,64l2501,109l2546,164l2581,228l2602,298l2610,373l2610,2237l2602,2312l2581,2382l2546,2445l2501,2501l2445,2546l2382,2581l2312,2602l2237,2610l2237,2610xe" style="position:absolute;&#10;left:15978;&#10;top:22244;&#10;width:2610;&#10;height:2610;" fillcolor="#000000" stroked="f" strokeweight="1.0pt">
                  <v:stroke color="#000000"/>
                </v:shape>
                <v:shape type="#_x0000_t0" id="曲线 186" o:spid="_x0000_s186" coordsize="2610,2610" path="m2237,2610l373,2610l298,2603l228,2581l165,2546l109,2501l64,2446l29,2382l8,2312l,2237l,373l8,298l29,228l64,165l109,109l165,64l228,29l298,8l373,l2237,l2312,8l2382,29l2446,64l2501,109l2546,165l2581,228l2603,298l2610,373l2610,2237l2603,2312l2581,2382l2546,2446l2501,2501l2446,2546l2382,2581l2312,2603l2237,2610l2237,2610xe" style="position:absolute;&#10;left:15874;&#10;top:22121;&#10;width:2610;&#10;height:2610;" fillcolor="#FFFFFF" stroked="f" strokeweight="1.0pt">
                  <v:stroke color="#000000"/>
                </v:shape>
                <v:rect type="#_x0000_t1" id="矩形 187" o:spid="_x0000_s187" style="position:absolute;&#10;left:8793;&#10;top:4453;&#10;width:21660;&#10;height:53;" fillcolor="#EAEAEA" stroked="f" strokeweight="1.0pt">
                  <v:stroke color="#000000"/>
                </v:rect>
                <v:shape type="#_x0000_t0" id="曲线 188" o:spid="_x0000_s188" coordsize="9491,9491" path="m,l9491,l9491,9491l,l,xe" style="position:absolute;&#10;left:9777;&#10;top:5158;&#10;width:9491;&#10;height:9491;" fillcolor="#FAFAFA" stroked="f" strokeweight="1.0pt">
                  <v:stroke color="#000000"/>
                </v:shape>
                <v:shape type="#_x0000_t0" id="曲线 189" o:spid="_x0000_s189" coordsize="9491,9491" path="m9491,9491l,l9491,l9491,9491l9491,9491xe" style="position:absolute;&#10;left:9777;&#10;top:5158;&#10;width:9491;&#10;height:9491;" filled="f" stroked="t" strokeweight="11.95pt">
                  <v:stroke color="#FAFAFA"/>
                </v:shape>
                <v:shape type="#_x0000_t0" id="曲线 190" o:spid="_x0000_s190" coordsize="9491,9491" path="m,9491l,l9491,l,9491l,9491xe" style="position:absolute;&#10;left:19944;&#10;top:5164;&#10;width:9491;&#10;height:9491;" fillcolor="#FAFAFA" stroked="f" strokeweight="1.0pt">
                  <v:stroke color="#000000"/>
                </v:shape>
                <v:shape type="#_x0000_t0" id="曲线 191" o:spid="_x0000_s191" coordsize="9491,9491" path="m9491,l,9491l,l9491,l9491,xe" style="position:absolute;&#10;left:19944;&#10;top:5164;&#10;width:9491;&#10;height:9491;" filled="f" stroked="t" strokeweight="11.95pt">
                  <v:stroke color="#FAFAFA"/>
                </v:shape>
                <v:shape type="#_x0000_t0" id="曲线 192" o:spid="_x0000_s192" coordsize="12581,12581" path="m6290,12581l6214,12580l6138,12579l6063,12577l5987,12574l5912,12570l5838,12565l5763,12559l5689,12552l5614,12545l5541,12537l5467,12527l5394,12517l5321,12507l5248,12495l5175,12482l5103,12469l5031,12455l4960,12440l4888,12424l4817,12407l4746,12390l4676,12372l4606,12353l4536,12333l4467,12313l4398,12291l4329,12269l4261,12246l4193,12223l4125,12198l4058,12173l3991,12147l3924,12121l3858,12093l3792,12065l3727,12036l3662,12007l3597,11977l3533,11946l3469,11914l3405,11882l3342,11849l3280,11815l3218,11781l3156,11746l3095,11710l3034,11673l2973,11636l2913,11599l2854,11560l2795,11521l2736,11482l2678,11441l2621,11400l2563,11359l2507,11316l2451,11274l2395,11230l2340,11186l2285,11141l2231,11096l2177,11050l2124,11004l2072,10957l2020,10909l1968,10861l1917,10812l1867,10763l1817,10713l1768,10663l1719,10612l1671,10560l1623,10508l1576,10456l1530,10403l1484,10349l1439,10295l1394,10240l1350,10185l1306,10129l1264,10073l1221,10017l1180,9959l1139,9902l1098,9844l1059,9785l1020,9726l981,9667l944,9607l907,9546l870,9485l834,9424l799,9362l765,9300l731,9238l698,9175l666,9111l634,9047l603,8983l573,8918l543,8853l515,8788l487,8722l459,8656l433,8589l407,8522l382,8455l357,8387l334,8319l311,8251l289,8182l267,8113l247,8044l227,7974l208,7904l190,7833l173,7763l156,7692l140,7620l125,7549l111,7477l98,7405l85,7332l73,7259l63,7186l53,7113l43,7039l35,6966l28,6891l21,6817l15,6742l10,6668l7,6593l3,6517l2,6442l0,6366l,6290l0,6214l2,6138l3,6063l7,5987l10,5912l15,5837l21,5763l28,5688l35,5614l43,5540l53,5467l63,5394l73,5321l85,5248l98,5175l111,5103l125,5031l140,4959l156,4888l173,4817l190,4746l208,4676l227,4606l247,4536l267,4467l289,4398l311,4329l334,4261l357,4193l382,4125l407,4058l433,3991l459,3924l487,3858l515,3792l543,3726l573,3661l603,3597l634,3533l666,3469l698,3405l731,3342l765,3280l799,3217l834,3156l870,3094l907,3034l944,2973l981,2913l1020,2854l1059,2795l1098,2736l1139,2678l1180,2620l1221,2563l1264,2507l1306,2450l1350,2395l1394,2340l1439,2285l1484,2231l1530,2177l1576,2124l1623,2072l1671,2020l1719,1968l1768,1917l1817,1867l1867,1817l1917,1768l1968,1719l2020,1671l2072,1623l2124,1576l2177,1530l2231,1484l2285,1438l2340,1394l2395,1350l2451,1306l2507,1263l2563,1221l2621,1180l2678,1139l2736,1098l2795,1059l2854,1020l2913,981l2973,944l3034,906l3095,870l3156,834l3218,799l3280,765l3342,731l3405,698l3469,666l3533,634l3597,603l3662,573l3727,543l3792,515l3858,487l3924,459l3991,433l4058,407l4125,382l4193,357l4261,334l4329,311l4398,289l4467,267l4536,247l4606,227l4676,208l4746,190l4817,172l4888,156l4960,140l5031,125l5103,111l5175,98l5248,85l5321,73l5394,63l5467,52l5541,43l5614,35l5689,28l5763,21l5838,15l5912,10l5987,6l6063,3l6138,1l6214,1l6290,l6366,1l6442,1l6517,3l6593,6l6668,10l6743,15l6817,21l6892,28l6966,35l7039,43l7113,52l7186,63l7259,73l7332,85l7405,98l7477,111l7549,125l7621,140l7692,156l7763,172l7834,190l7904,208l7974,227l8044,247l8113,267l8182,289l8251,311l8319,334l8387,357l8455,382l8522,407l8589,433l8656,459l8722,487l8788,515l8853,543l8919,573l8983,603l9047,634l9111,666l9175,698l9238,731l9300,765l9362,799l9424,834l9486,870l9546,906l9607,944l9667,981l9726,1020l9785,1059l9844,1098l9902,1139l9960,1180l10017,1221l10073,1263l10130,1306l10185,1350l10240,1394l10295,1438l10349,1484l10403,1530l10456,1576l10508,1623l10560,1671l10612,1719l10663,1768l10713,1817l10763,1867l10812,1917l10861,1968l10909,2020l10957,2072l11004,2124l11050,2177l11096,2231l11142,2285l11186,2340l11230,2395l11274,2450l11317,2507l11359,2563l11400,2620l11441,2678l11482,2736l11521,2795l11560,2854l11599,2913l11636,2973l11674,3034l11710,3094l11746,3156l11781,3217l11815,3280l11849,3342l11882,3405l11914,3469l11946,3533l11977,3597l12007,3661l12037,3726l12065,3792l12093,3858l12121,3924l12147,3991l12173,4058l12198,4125l12223,4193l12246,4261l12269,4329l12291,4398l12313,4467l12333,4536l12353,4606l12372,4676l12390,4746l12407,4817l12424,4888l12440,4959l12455,5031l12469,5103l12482,5175l12495,5248l12507,5321l12517,5394l12527,5467l12537,5540l12545,5614l12552,5688l12559,5763l12565,5837l12570,5912l12574,5987l12577,6063l12579,6138l12580,6214l12581,6290l12580,6366l12579,6442l12577,6517l12574,6593l12570,6668l12565,6742l12559,6817l12552,6891l12545,6966l12537,7039l12527,7113l12517,7186l12507,7259l12495,7332l12482,7405l12469,7477l12455,7549l12440,7620l12424,7692l12407,7763l12390,7833l12372,7904l12353,7974l12333,8044l12313,8113l12291,8182l12269,8251l12246,8319l12223,8387l12198,8455l12173,8522l12147,8589l12121,8656l12093,8722l12065,8788l12037,8853l12007,8918l11977,8983l11946,9047l11914,9111l11882,9175l11849,9238l11815,9300l11781,9362l11746,9424l11710,9485l11674,9546l11636,9607l11599,9667l11560,9726l11521,9785l11482,9844l11441,9902l11400,9959l11359,10017l11317,10073l11274,10129l11230,10185l11186,10240l11142,10295l11096,10349l11050,10403l11004,10456l10957,10508l10909,10560l10861,10612l10812,10663l10763,10713l10713,10763l10663,10812l10612,10861l10560,10909l10508,10957l10456,11004l10403,11050l10349,11096l10295,11141l10240,11186l10185,11230l10130,11274l10073,11316l10017,11359l9960,11400l9902,11441l9844,11482l9785,11521l9726,11560l9667,11599l9607,11636l9546,11673l9486,11710l9424,11746l9362,11781l9300,11815l9238,11849l9175,11882l9111,11914l9047,11946l8983,11977l8919,12007l8853,12036l8788,12065l8722,12093l8656,12121l8589,12147l8522,12173l8455,12198l8387,12223l8319,12246l8251,12269l8182,12291l8113,12313l8044,12333l7974,12353l7904,12372l7834,12390l7763,12407l7692,12424l7621,12440l7549,12455l7477,12469l7405,12482l7332,12495l7259,12507l7186,12517l7113,12527l7039,12537l6966,12545l6892,12552l6817,12559l6743,12565l6668,12570l6593,12574l6517,12577l6442,12579l6366,12580l6290,12581l6290,12581xe" style="position:absolute;&#10;left:13297;&#10;top:6019;&#10;width:12581;&#10;height:12581;" fillcolor="#EAEAEA" stroked="f" strokeweight="1.0pt">
                  <v:stroke color="#000000"/>
                </v:shape>
                <v:shape type="#_x0000_t0" id="曲线 193" o:spid="_x0000_s193" coordsize="9456,11225" path="m3985,11225l3810,11221l3622,11211l3418,11194l2988,11148l2307,11094l2089,11068l1974,11046l1869,11017l1803,10993l1742,10963l1683,10929l1628,10889l1575,10842l1524,10789l1475,10727l1428,10658l1382,10580l1337,10493l1270,10344l1203,10171l1112,9899l1016,9576l857,8987l194,6317l111,5895l58,5549l27,5274l7,4999l,4721l3,4510l14,4297l34,4079l62,3857l99,3630l147,3396l204,3156l272,2908l351,2652l441,2387l549,2097l593,1993l638,1892l685,1795l733,1701l783,1611l834,1524l886,1440l940,1359l994,1281l1050,1206l1107,1135l1165,1066l1224,1000l1283,937l1344,877l1405,819l1530,712l1657,615l1786,527l1916,449l2047,379l2179,318l2311,265l2442,218l2572,179l2701,147l2828,120l3014,90l3192,71l3363,61l3523,60l3718,67l3927,86l4162,123l4227,107l4362,79l4435,67l4681,36l4997,8l5163,l5328,l5504,7l5691,23l5876,49l6057,82l6236,123l6411,172l6582,228l6750,290l6913,357l7072,430l7226,508l7376,591l7521,677l7660,766l7794,859l7921,954l8043,1051l8159,1149l8268,1248l8370,1348l8465,1447l8553,1547l8633,1645l8705,1741l8770,1836l8826,1928l8874,2017l8913,2103l8943,2185l8963,2262l8975,2335l8981,2438l8979,2536l8971,2630l8957,2717l8937,2800l8913,2878l8885,2951l8852,3019l8817,3083l8780,3141l8741,3195l8701,3245l8661,3290l8582,3368l8583,3379l8580,3427l8504,3971l8495,4055l8492,4122l8497,4193l8512,4262l8535,4330l8565,4397l8599,4465l8675,4605l8713,4647l8817,4766l8965,4950l9138,5188l9337,5479l9382,5549l9416,5610l9453,5713l9456,5760l9450,5805l9405,5903l9349,5978l9285,6036l9216,6080l9147,6113l9083,6137l9027,6156l8899,6203l8868,6223l8831,6256l8802,6316l8798,6398l8815,6484l8851,6561l8889,6628l8915,6695l8926,6759l8920,6820l8862,6932l8780,7012l8707,7061l8675,7077l8716,7103l8768,7147l8841,7222l8878,7286l8884,7351l8869,7414l8839,7471l8804,7518l8711,7613l8671,7662l8623,7750l8595,7815l8568,7925l8566,7979l8572,8038l8584,8106l8651,8415l8660,8478l8655,8590l8622,8685l8563,8763l8481,8827l8380,8878l8324,8898l8263,8916l8199,8931l8133,8944l8064,8954l7919,8969l7769,8977l7541,8979l6826,8959l6744,8962l6631,8979l6517,9011l6460,9032l6403,9057l6347,9085l6290,9118l6235,9155l6179,9195l6125,9240l6071,9289l6019,9342l5967,9399l5917,9461l5867,9528l5820,9599l5773,9674l5729,9754l5686,9839l5645,9929l5606,10024l5569,10123l5485,10356l5425,10500l5393,10568l5359,10633l5322,10695l5282,10755l5239,10811l5192,10864l5141,10914l5085,10961l5024,11004l4958,11044l4885,11080l4806,11113l4720,11141l4554,11181l4429,11201l4294,11215l4145,11223l3985,11225l3985,11225xe" style="position:absolute;&#10;left:14895;&#10;top:6461;&#10;width:9456;&#10;height:11225;" fillcolor="#FFFFFF" stroked="f" strokeweight="1.0pt">
                  <v:stroke color="#000000"/>
                </v:shape>
                <v:shape type="#_x0000_t32" id="直线连接线 194" o:spid="_x0000_s194" style="position:absolute;&#10;left:19523;&#10;top:14110;&#10;width:0;&#10;height:0;" fillcolor="#FFFFFF" stroked="t" strokeweight="0.25pt">
                  <v:stroke dashstyle="dash" color="#B2B2B2"/>
                </v:shape>
                <v:shape type="#_x0000_t32" id="直线连接线 195" o:spid="_x0000_s195" style="position:absolute;&#10;left:22752;&#10;top:14113;&#10;width:0;&#10;height:0;" fillcolor="#FFFFFF" stroked="t" strokeweight="0.25pt">
                  <v:stroke dashstyle="dash" color="#B2B2B2"/>
                </v:shape>
                <v:shape type="#_x0000_t32" id="直线连接线 196" o:spid="_x0000_s196" style="position:absolute;&#10;left:9000;&#10;top:4840;&#10;width:4282;&#10;height:7217;" fillcolor="#FFFFFF" stroked="t" strokeweight="0.65pt">
                  <v:stroke color="#EAEAEA"/>
                </v:shape>
                <v:shape type="#_x0000_t32" id="直线连接线 197" o:spid="_x0000_s197" style="position:absolute;&#10;left:24862;&#10;top:15641;&#10;width:521;&#10;height:0;" fillcolor="#FFFFFF" stroked="t" strokeweight="0.65pt">
                  <v:stroke color="#EAEAEA"/>
                </v:shape>
                <v:shape type="#_x0000_t32" id="直线连接线 198" o:spid="_x0000_s198" style="position:absolute;&#10;left:24862;&#10;top:15641;&#10;width:1015;&#10;height:0;" fillcolor="#FFFFFF" stroked="t" strokeweight="0.65pt">
                  <v:stroke color="#EAEAEA"/>
                </v:shape>
                <v:shape type="#_x0000_t32" id="直线连接线 199" o:spid="_x0000_s199" style="position:absolute;&#10;left:4250;&#10;top:4406;&#10;width:0;&#10;height:4252;" fillcolor="#FFFFFF" stroked="t" strokeweight="0.65pt">
                  <v:stroke color="#EAEAEA"/>
                </v:shape>
                <v:shape type="#_x0000_t32" id="直线连接线 200" o:spid="_x0000_s200" style="position:absolute;&#10;left:11939;&#10;top:-1;&#10;width:3283;&#10;height:3282;" fillcolor="#FFFFFF" stroked="t" strokeweight="0.65pt">
                  <v:stroke color="#EAEAEA"/>
                </v:shape>
                <v:rect type="#_x0000_t1" id="矩形 201" o:spid="_x0000_s201" style="position:absolute;&#10;left:21118;&#10;top:9560;&#10;width:733;&#10;height:733;" fillcolor="#C7FE80" stroked="f" strokeweight="1.0pt">
                  <v:stroke color="#000000"/>
                </v:rect>
                <v:shape type="#_x0000_t0" id="曲线 202" o:spid="_x0000_s202" coordsize="1971,2637" path="m733,l,l,733l733,733l733,m1971,1903l1237,1903l1237,2637l1971,2637l1971,1903e" style="position:absolute;&#10;left:16124;&#10;top:10400;&#10;width:1971;&#10;height:2637;" fillcolor="#FFC2E7" stroked="f" strokeweight="1.0pt">
                  <v:stroke color="#000000"/>
                </v:shape>
                <v:rect type="#_x0000_t1" id="矩形 203" o:spid="_x0000_s203" style="position:absolute;&#10;left:20182;&#10;top:11943;&#10;width:733;&#10;height:733;" fillcolor="#C7FE80" stroked="f" strokeweight="1.0pt">
                  <v:stroke color="#000000"/>
                </v:rect>
                <v:shape type="#_x0000_t0" id="曲线 204" o:spid="_x0000_s204" coordsize="733,733" path="m733,l,l,675l,733l733,733l733,675l733,l733,xe" style="position:absolute;&#10;left:19904;&#10;top:7878;&#10;width:733;&#10;height:733;" fillcolor="#EAEAEA" stroked="f" strokeweight="1.0pt">
                  <v:stroke color="#000000"/>
                </v:shape>
                <v:rect type="#_x0000_t1" id="矩形 205" o:spid="_x0000_s205" style="position:absolute;&#10;left:19865;&#10;top:7835;&#10;width:717;&#10;height:717;" fillcolor="#C7FE80" stroked="f" strokeweight="1.0pt">
                  <v:stroke color="#000000"/>
                </v:rect>
                <v:rect type="#_x0000_t1" id="矩形 206" o:spid="_x0000_s206" style="position:absolute;&#10;left:19865;&#10;top:7835;&#10;width:717;&#10;height:717;" filled="f" stroked="t" strokeweight="0.25pt">
                  <v:stroke color="#000000"/>
                </v:rect>
                <v:shape type="#_x0000_t75" id="图片 207" o:spid="_x0000_s207" style="position:absolute;&#10;left:20051;&#10;top:8021;&#10;width:345;&#10;height:345;" filled="f" stroked="f" strokeweight="1.0pt">
                  <v:imagedata r:id="rId25" o:title="6449228161683872516911"/>
                  <o:lock aspectratio="t"/>
                  <v:stroke color="#000000"/>
                </v:shape>
                <v:shape type="#_x0000_t0" id="曲线 208" o:spid="_x0000_s208" coordsize="733,733" path="m733,l,l,675l,733l733,733l733,675l733,l733,xe" style="position:absolute;&#10;left:9055;&#10;top:6785;&#10;width:733;&#10;height:733;" fillcolor="#EAEAEA" stroked="f" strokeweight="1.0pt">
                  <v:stroke color="#000000"/>
                </v:shape>
                <v:rect type="#_x0000_t1" id="矩形 209" o:spid="_x0000_s209" style="position:absolute;&#10;left:9016;&#10;top:6743;&#10;width:717;&#10;height:717;" fillcolor="#C8BCFD" stroked="f" strokeweight="1.0pt">
                  <v:stroke color="#000000"/>
                </v:rect>
                <v:rect type="#_x0000_t1" id="矩形 210" o:spid="_x0000_s210" style="position:absolute;&#10;left:9016;&#10;top:6743;&#10;width:717;&#10;height:717;" filled="f" stroked="t" strokeweight="0.25pt">
                  <v:stroke color="#000000"/>
                </v:rect>
                <v:shape type="#_x0000_t0" id="曲线 211" o:spid="_x0000_s211" coordsize="300,440" path="m221,440l202,437l185,431l170,421l157,408l30,239l17,218l8,196l2,173l,149l12,90l44,43l92,10l150,l209,10l219,17l150,17l99,28l57,56l29,98l19,149l21,170l26,190l34,210l45,228l172,396l182,407l193,414l206,419l221,421l270,421l252,433l221,440m270,421l221,421l244,416l264,403l277,384l282,360l282,149l271,98l243,56l201,28l150,17l219,17l256,43l289,90l300,149l300,360l294,391l277,416l270,421m62,158l51,158l47,154l47,149l49,128l55,109l64,91l77,76l93,63l111,53l130,47l150,46l171,47l190,53l207,63l209,64l150,64l134,66l118,71l103,78l91,89l80,102l72,116l67,132l66,149l66,154l62,158m249,118l229,118l225,107l218,97l210,89l197,78l183,71l167,66l150,64l209,64l223,76l233,88l242,100l248,114l249,118m120,228l110,228l106,224l106,218l108,199l113,180l123,162l136,146l152,133l169,124l189,118l209,116l216,116l222,117l229,118l249,118l252,130l252,131l252,135l209,135l192,136l177,141l162,149l149,159l139,172l131,187l126,202l125,218l124,224l120,228m244,315l223,315l235,304l235,275l223,264l209,264l192,260l177,251l168,236l164,219l168,202l177,188l192,178l209,175l223,175l235,163l235,145l234,143l234,139l226,136l217,135l252,135l253,137l253,141l253,149l250,166l240,180l226,190l209,193l195,193l183,205l183,233l195,245l209,245l226,248l240,258l250,272l253,289l250,307l244,315m209,334l197,334l186,329l174,317l174,311l181,304l187,304l195,313l202,315l244,315l240,321l226,331l209,334e" style="position:absolute;&#10;left:9225;&#10;top:6881;&#10;width:300;&#10;height:440;" fillcolor="#000000" stroked="f" strokeweight="1.0pt">
                  <v:stroke color="#000000"/>
                </v:shape>
                <v:shape type="#_x0000_t0" id="曲线 212" o:spid="_x0000_s212" coordsize="733,733" path="m733,l,l,675l,733l733,733l733,675l733,l733,xe" style="position:absolute;&#10;left:18506;&#10;top:7878;&#10;width:733;&#10;height:733;" fillcolor="#EAEAEA" stroked="f" strokeweight="1.0pt">
                  <v:stroke color="#000000"/>
                </v:shape>
                <v:rect type="#_x0000_t1" id="矩形 213" o:spid="_x0000_s213" style="position:absolute;&#10;left:18468;&#10;top:7835;&#10;width:717;&#10;height:717;" fillcolor="#FFC2E7" stroked="f" strokeweight="1.0pt">
                  <v:stroke color="#000000"/>
                </v:rect>
                <v:rect type="#_x0000_t1" id="矩形 214" o:spid="_x0000_s214" style="position:absolute;&#10;left:18468;&#10;top:7835;&#10;width:717;&#10;height:717;" filled="f" stroked="t" strokeweight="0.25pt">
                  <v:stroke color="#000000"/>
                </v:rect>
                <v:shape type="#_x0000_t75" id="图片 215" o:spid="_x0000_s215" style="position:absolute;&#10;left:18653;&#10;top:8009;&#10;width:345;&#10;height:345;" filled="f" stroked="f" strokeweight="1.0pt">
                  <v:imagedata r:id="rId26" o:title="418929931683872516923"/>
                  <o:lock aspectratio="t"/>
                  <v:stroke color="#000000"/>
                </v:shape>
                <v:rect type="#_x0000_t1" id="矩形 216" o:spid="_x0000_s216" style="position:absolute;&#10;left:28668;&#10;top:7751;&#10;width:733;&#10;height:733;" fillcolor="#FFE08A" stroked="f" strokeweight="1.0pt">
                  <v:stroke color="#000000"/>
                </v:rect>
                <v:shape type="#_x0000_t0" id="曲线 217" o:spid="_x0000_s217" coordsize="733,733" path="m733,l,l,675l,733l733,733l733,675l733,l733,xe" style="position:absolute;&#10;left:29520;&#10;top:9760;&#10;width:733;&#10;height:733;" fillcolor="#EAEAEA" stroked="f" strokeweight="1.0pt">
                  <v:stroke color="#000000"/>
                </v:shape>
                <v:rect type="#_x0000_t1" id="矩形 218" o:spid="_x0000_s218" style="position:absolute;&#10;left:29482;&#10;top:9718;&#10;width:717;&#10;height:717;" fillcolor="#FFE08A" stroked="f" strokeweight="1.0pt">
                  <v:stroke color="#000000"/>
                </v:rect>
                <v:rect type="#_x0000_t1" id="矩形 219" o:spid="_x0000_s219" style="position:absolute;&#10;left:29482;&#10;top:9718;&#10;width:717;&#10;height:717;" filled="f" stroked="t" strokeweight="0.25pt">
                  <v:stroke color="#000000"/>
                </v:rect>
                <v:shape type="#_x0000_t0" id="曲线 220" o:spid="_x0000_s220" coordsize="472,269" path="m236,269l147,250l75,208l26,164l6,142l,134l6,127l26,105l75,61l147,19l236,l325,19l334,24l236,24l166,38l106,69l60,106l32,134l60,163l106,199l166,231l236,245l334,245l325,250l236,269m334,245l236,245l306,231l366,199l412,163l440,134l412,106l366,69l305,38l236,24l334,24l397,61l446,105l466,127l472,134l466,142l446,164l397,208l334,245e" style="position:absolute;&#10;left:29602;&#10;top:9946;&#10;width:472;&#10;height:269;" fillcolor="#000000" stroked="f" strokeweight="1.0pt">
                  <v:stroke color="#000000"/>
                </v:shape>
                <v:shape type="#_x0000_t75" id="图片 221" o:spid="_x0000_s221" style="position:absolute;&#10;left:29745;&#10;top:9988;&#10;width:186;&#10;height:186;" filled="f" stroked="f" strokeweight="1.0pt">
                  <v:imagedata r:id="rId27" o:title="6643756271683872516931"/>
                  <o:lock aspectratio="t"/>
                  <v:stroke color="#000000"/>
                </v:shape>
                <v:shape type="#_x0000_t0" id="曲线 222" o:spid="_x0000_s222" coordsize="2012,2009" path="m734,l,l,733l734,733l734,m2012,1275l1279,1275l1279,2009l2012,2009l2012,1275e" style="position:absolute;&#10;left:28123;&#10;top:15582;&#10;width:2012;&#10;height:2009;" fillcolor="#E1BBFC" stroked="f" strokeweight="1.0pt">
                  <v:stroke color="#000000"/>
                </v:shape>
                <v:shape type="#_x0000_t0" id="曲线 223" o:spid="_x0000_s223" coordsize="733,733" path="m733,l,l,675l,733l733,733l733,675l733,l733,xe" style="position:absolute;&#10;left:29501;&#10;top:12728;&#10;width:733;&#10;height:733;" fillcolor="#EAEAEA" stroked="f" strokeweight="1.0pt">
                  <v:stroke color="#000000"/>
                </v:shape>
                <v:rect type="#_x0000_t1" id="矩形 224" o:spid="_x0000_s224" style="position:absolute;&#10;left:29462;&#10;top:12686;&#10;width:717;&#10;height:717;" fillcolor="#E1BBFC" stroked="f" strokeweight="1.0pt">
                  <v:stroke color="#000000"/>
                </v:rect>
                <v:rect type="#_x0000_t1" id="矩形 225" o:spid="_x0000_s225" style="position:absolute;&#10;left:29462;&#10;top:12686;&#10;width:717;&#10;height:717;" filled="f" stroked="t" strokeweight="0.25pt">
                  <v:stroke color="#000000"/>
                </v:rect>
                <v:shape type="#_x0000_t0" id="曲线 226" o:spid="_x0000_s226" coordsize="420,349" path="m151,171l148,156l144,150l140,144l133,139l133,159l133,182l124,191l102,191l93,182l93,159l102,150l124,150l133,159l133,139l127,136l113,133l98,136l86,144l78,156l75,171l78,185l86,197l98,205l113,208l127,205l140,197l144,191l148,185l151,171m248,171l245,156l241,150l237,144l230,139l230,159l230,182l221,191l199,191l190,182l190,159l199,150l221,150l230,159l230,139l225,136l210,133l195,136l183,144l175,156l172,171l175,185l183,197l195,205l210,208l225,205l237,197l241,191l245,185l248,171m345,171l342,156l339,150l334,144l328,139l328,159l328,182l319,191l296,191l287,182l287,159l296,150l319,150l328,159l328,139l322,136l307,133l293,136l281,144l273,156l270,171l273,185l281,197l293,205l307,208l322,205l334,197l339,191l342,185l345,171m420,165l404,101l403,99l403,165l388,223l346,271l285,303l210,314l205,314l186,313l163,310l141,304l119,297l117,296l115,296l34,324l67,269l66,264l63,261l43,240l29,217l20,191l17,165l33,107l74,60l135,28l210,16l285,28l346,60l388,107l403,165l403,99l359,48l300,16l292,12l210,l128,12l62,48l16,101l,165l3,194l12,221l26,246l46,269l5,339l6,343l10,348l12,349l16,349l17,349l88,324l116,314l138,322l161,327l186,331l210,332l292,319l300,314l359,283l404,230l420,165e" style="position:absolute;&#10;left:29624;&#10;top:12876;&#10;width:420;&#10;height:349;" fillcolor="#000000" stroked="f" strokeweight="1.0pt">
                  <v:stroke color="#000000"/>
                </v:shape>
                <v:shape type="#_x0000_t0" id="曲线 227" o:spid="_x0000_s227" coordsize="733,733" path="m733,l,l,675l,733l733,733l733,675l733,l733,xe" style="position:absolute;&#10;left:28034;&#10;top:5146;&#10;width:733;&#10;height:733;" fillcolor="#EAEAEA" stroked="f" strokeweight="1.0pt">
                  <v:stroke color="#000000"/>
                </v:shape>
                <v:rect type="#_x0000_t1" id="矩形 228" o:spid="_x0000_s228" style="position:absolute;&#10;left:27996;&#10;top:5104;&#10;width:717;&#10;height:717;" fillcolor="#BAFFF5" stroked="f" strokeweight="1.0pt">
                  <v:stroke color="#000000"/>
                </v:rect>
                <v:rect type="#_x0000_t1" id="矩形 229" o:spid="_x0000_s229" style="position:absolute;&#10;left:27996;&#10;top:5104;&#10;width:717;&#10;height:717;" filled="f" stroked="t" strokeweight="0.25pt">
                  <v:stroke color="#000000"/>
                </v:rect>
                <v:shape type="#_x0000_t0" id="曲线 230" o:spid="_x0000_s230" coordsize="451,474" path="m354,13l341,13l356,3l362,l362,13l354,13l354,13m6,474l,469l221,196l221,11l237,1l273,1l286,3l298,8l244,8l233,13l229,15l229,87l294,87l298,89l244,89l233,94l229,96l229,196l235,203l225,203l140,308l145,314l135,314l6,474m336,21l312,21l304,19l284,11l272,8l298,8l306,12l313,13l354,13l347,16l336,21m353,94l337,94l350,87l354,85l354,13l362,13l362,89l360,90l357,92l353,94m294,87l229,87l235,85l246,81l273,81l286,84l294,87m321,102l312,102l304,100l284,92l272,89l298,89l306,92l313,94l353,94l349,96l337,100l321,102m280,357l270,357l310,308l225,203l235,203l325,314l315,314l280,357m190,357l180,357l225,302l235,314l225,314l190,357m180,370l135,314l145,314l180,357l190,357l180,370m445,474l315,314l325,314l451,469l445,474m270,370l225,314l235,314l270,357l280,357l270,370e" style="position:absolute;&#10;left:28129;&#10;top:5225;&#10;width:451;&#10;height:474;" fillcolor="#000000" stroked="f" strokeweight="1.0pt">
                  <v:stroke color="#000000"/>
                </v:shape>
                <v:shape type="#_x0000_t0" id="曲线 231" o:spid="_x0000_s231" coordsize="2705,1478" path="m734,l,l,733l734,733l734,m2705,744l1971,744l1971,1478l2705,1478l2705,744e" style="position:absolute;&#10;left:23474;&#10;top:6150;&#10;width:2705;&#10;height:1478;" fillcolor="#BAFFF5" stroked="f" strokeweight="1.0pt">
                  <v:stroke color="#000000"/>
                </v:shape>
                <v:shape type="#_x0000_t0" id="曲线 232" o:spid="_x0000_s232" coordsize="927,927" path="m,l927,l927,927l,l,xe" style="position:absolute;&#10;left:16182;&#10;top:22679;&#10;width:927;&#10;height:927;" fillcolor="#FAFAFA" stroked="f" strokeweight="1.0pt">
                  <v:stroke color="#000000"/>
                </v:shape>
                <v:shape type="#_x0000_t0" id="曲线 233" o:spid="_x0000_s233" coordsize="927,927" path="m927,927l,l927,l927,927l927,927xe" style="position:absolute;&#10;left:16182;&#10;top:22679;&#10;width:927;&#10;height:927;" filled="f" stroked="t" strokeweight="1.15pt">
                  <v:stroke color="#FAFAFA"/>
                </v:shape>
                <v:shape type="#_x0000_t0" id="曲线 234" o:spid="_x0000_s234" coordsize="927,927" path="m,927l,l927,l,927l,927xe" style="position:absolute;&#10;left:17176;&#10;top:22680;&#10;width:927;&#10;height:927;" fillcolor="#FAFAFA" stroked="f" strokeweight="1.0pt">
                  <v:stroke color="#000000"/>
                </v:shape>
                <v:shape type="#_x0000_t0" id="曲线 235" o:spid="_x0000_s235" coordsize="927,927" path="m927,l,927l,l927,l927,xe" style="position:absolute;&#10;left:17176;&#10;top:22680;&#10;width:927;&#10;height:927;" filled="f" stroked="t" strokeweight="1.15pt">
                  <v:stroke color="#FAFAFA"/>
                </v:shape>
                <v:shape type="#_x0000_t0" id="曲线 236" o:spid="_x0000_s236" coordsize="1230,1230" path="m615,1230l538,1225l463,1211l393,1189l326,1158l263,1120l206,1075l155,1024l110,966l72,904l41,837l19,766l5,692l,615l5,538l19,464l41,393l72,326l110,264l155,207l206,155l263,110l326,72l393,41l463,19l538,5l615,l692,5l766,19l837,41l904,72l966,110l1023,155l1075,207l1120,264l1158,326l1189,393l1211,464l1225,538l1230,615l1225,692l1211,766l1189,837l1158,904l1120,966l1075,1024l1023,1075l966,1120l904,1158l837,1189l766,1211l692,1225l615,1230l615,1230xe" style="position:absolute;&#10;left:16526;&#10;top:22764;&#10;width:1230;&#10;height:1230;" fillcolor="#EAEAEA" stroked="f" strokeweight="1.0pt">
                  <v:stroke color="#000000"/>
                </v:shape>
                <v:shape type="#_x0000_t0" id="曲线 237" o:spid="_x0000_s237" coordsize="924,1097" path="m602,12l406,12l414,9l423,7l445,5l457,4l468,2l492,0l504,l516,l528,l602,12m401,1097l360,1096l247,1086l200,1081l166,1069l139,1042l116,993l92,912l61,793l41,714l24,642l11,574l1,508l,442l7,373l22,298l49,215l95,127l151,67l213,30l275,12l331,6l377,7l406,12l602,12l619,14l701,46l771,90l825,139l862,187l877,228l875,263l866,291l853,313l838,329l838,330l837,343l834,363l831,385l829,402l831,414l835,426l841,437l847,449l851,454l861,465l876,483l893,507l911,533l921,551l924,564l919,576l909,588l897,595l886,600l877,603l871,605l868,605l857,617l859,632l870,649l873,658l867,683l847,691l853,693l863,705l868,715l866,724l862,732l857,738l847,747l845,751l842,757l837,770l837,782l840,798l845,822l828,862l776,876l658,876l627,884l595,905l567,940l544,989l531,1022l516,1051l493,1073l461,1089l434,1094l401,1097m869,606l868,605l871,605l869,606m708,876l658,876l776,876l773,876l708,876e" style="position:absolute;&#10;left:16683;&#10;top:22807;&#10;width:924;&#10;height:1097;" fillcolor="#FFFFFF" stroked="f" strokeweight="1.0pt">
                  <v:stroke color="#000000"/>
                </v:shape>
                <v:shape type="#_x0000_t32" id="直线连接线 238" o:spid="_x0000_s238" style="position:absolute;&#10;left:17145;&#10;top:23555;&#10;width:1;&#10;height:0;" fillcolor="#FFFFFF" stroked="t" strokeweight="0.25pt">
                  <v:stroke dashstyle="dash" color="#B2B2B2"/>
                </v:shape>
                <v:shape type="#_x0000_t32" id="直线连接线 239" o:spid="_x0000_s239" style="position:absolute;&#10;left:17451;&#10;top:23565;&#10;width:0;&#10;height:0;" fillcolor="#FFFFFF" stroked="t" strokeweight="0.25pt">
                  <v:stroke dashstyle="dash" color="#B2B2B2"/>
                </v:shape>
                <v:shape type="#_x0000_t32" id="直线连接线 240" o:spid="_x0000_s240" style="position:absolute;&#10;left:16124;&#10;top:22666;&#10;width:481;&#10;height:481;" fillcolor="#FFFFFF" stroked="t" strokeweight="0.65pt">
                  <v:stroke color="#EAEAEA"/>
                </v:shape>
                <v:shape type="#_x0000_t32" id="直线连接线 241" o:spid="_x0000_s241" style="position:absolute;&#10;left:18182;&#10;top:22666;&#10;width:0;&#10;height:481;" fillcolor="#FFFFFF" stroked="t" strokeweight="0.65pt">
                  <v:stroke color="#EAEAEA"/>
                </v:shape>
                <v:shape type="#_x0000_t32" id="直线连接线 242" o:spid="_x0000_s242" style="position:absolute;&#10;left:18180;&#10;top:23396;&#10;width:0;&#10;height:0;" fillcolor="#FFFFFF" stroked="t" strokeweight="0.65pt">
                  <v:stroke color="#EAEAEA"/>
                </v:shape>
                <v:shape type="#_x0000_t32" id="直线连接线 243" o:spid="_x0000_s243" style="position:absolute;&#10;left:16586;&#10;top:23641;&#10;width:1;&#10;height:481;" fillcolor="#FFFFFF" stroked="t" strokeweight="0.65pt">
                  <v:stroke color="#EAEAEA"/>
                </v:shape>
                <v:shape type="#_x0000_t32" id="直线连接线 244" o:spid="_x0000_s244" style="position:absolute;&#10;left:17720;&#10;top:23640;&#10;width:481;&#10;height:481;" fillcolor="#FFFFFF" stroked="t" strokeweight="0.65pt">
                  <v:stroke color="#EAEAEA"/>
                </v:shape>
                <v:shape type="#_x0000_t0" id="曲线 245" o:spid="_x0000_s245" coordsize="453,219" path="m110,53l,53l,164l110,164l110,53m278,109l168,109l168,219l278,219l278,109m453,l342,l342,111l453,111l453,e" style="position:absolute;&#10;left:16401;&#10;top:22688;&#10;width:453;&#10;height:219;" fillcolor="#FCF356" stroked="f" strokeweight="1.0pt">
                  <v:stroke color="#000000"/>
                </v:shape>
                <v:shape type="#_x0000_t0" id="曲线 246" o:spid="_x0000_s246" coordsize="244,268" path="m110,l,l,111l110,111l110,m244,158l133,158l133,268l244,268l244,158e" style="position:absolute;&#10;left:17536;&#10;top:22716;&#10;width:244;&#10;height:268;" fillcolor="#BAFFF5" stroked="f" strokeweight="1.0pt">
                  <v:stroke color="#000000"/>
                </v:shape>
                <v:shape type="#_x0000_t0" id="曲线 247" o:spid="_x0000_s247" coordsize="221,327" path="m110,l,l,110l110,110l110,m221,217l110,217l110,327l221,327l221,217e" style="position:absolute;&#10;left:16802;&#10;top:23107;&#10;width:221;&#10;height:327;" fillcolor="#FFC2E7" stroked="f" strokeweight="1.0pt">
                  <v:stroke color="#000000"/>
                </v:shape>
                <v:rect type="#_x0000_t1" id="矩形 248" o:spid="_x0000_s248" style="position:absolute;&#10;left:17835;&#10;top:22716;&#10;width:110;&#10;height:110;" fillcolor="#BAFFF5" stroked="f" strokeweight="1.0pt">
                  <v:stroke color="#000000"/>
                </v:rect>
                <v:shape type="#_x0000_t0" id="曲线 249" o:spid="_x0000_s249" coordsize="332,613" path="m110,305l,305l,416l110,416l110,305m221,l110,l110,110l221,110l221,m332,503l221,503l221,613l332,613l332,503m332,217l221,217l221,327l332,327l332,217e" style="position:absolute;&#10;left:15981;&#10;top:23107;&#10;width:332;&#10;height:613;" fillcolor="#BCC5FD" stroked="f" strokeweight="1.0pt">
                  <v:stroke color="#000000"/>
                </v:shape>
                <v:rect type="#_x0000_t1" id="矩形 250" o:spid="_x0000_s250" style="position:absolute;&#10;left:16680;&#10;top:24044;&#10;width:110;&#10;height:110;" fillcolor="#9BEDFD" stroked="f" strokeweight="1.0pt">
                  <v:stroke color="#000000"/>
                </v:rect>
                <v:rect type="#_x0000_t1" id="矩形 251" o:spid="_x0000_s251" style="position:absolute;&#10;left:16913;&#10;top:23705;&#10;width:110;&#10;height:110;" fillcolor="#FCF356" stroked="f" strokeweight="1.0pt">
                  <v:stroke color="#000000"/>
                </v:rect>
                <v:shape type="#_x0000_t0" id="曲线 252" o:spid="_x0000_s252" coordsize="438,234" path="m110,123l,123l,234l110,234l110,123m438,l327,l327,110l438,110l438,e" style="position:absolute;&#10;left:16977;&#10;top:24044;&#10;width:438;&#10;height:234;" fillcolor="#9BEDFD" stroked="f" strokeweight="1.0pt">
                  <v:stroke color="#000000"/>
                </v:shape>
                <v:rect type="#_x0000_t1" id="矩形 253" o:spid="_x0000_s253" style="position:absolute;&#10;left:17079;&#10;top:23650;&#10;width:110;&#10;height:110;" fillcolor="#FCF356" stroked="f" strokeweight="1.0pt">
                  <v:stroke color="#000000"/>
                </v:rect>
                <v:rect type="#_x0000_t1" id="矩形 254" o:spid="_x0000_s254" style="position:absolute;&#10;left:16968;&#10;top:22997;&#10;width:110;&#10;height:110;" fillcolor="#FFC2E7" stroked="f" strokeweight="1.0pt">
                  <v:stroke color="#000000"/>
                </v:rect>
                <v:shape type="#_x0000_t0" id="曲线 255" o:spid="_x0000_s255" coordsize="224,472" path="m110,l,l,110l110,110l110,m148,361l37,361l37,472l148,472l148,361m224,169l114,169l114,280l224,280l224,169e" style="position:absolute;&#10;left:17203;&#10;top:23036;&#10;width:224;&#10;height:472;" fillcolor="#C7FE80" stroked="f" strokeweight="1.0pt">
                  <v:stroke color="#000000"/>
                </v:shape>
                <v:shape type="#_x0000_t0" id="曲线 256" o:spid="_x0000_s256" coordsize="303,214" path="m110,l,l,110l110,110l110,m303,103l192,103l192,214l303,214l303,103e" style="position:absolute;&#10;left:17899;&#10;top:23559;&#10;width:303;&#10;height:214;" fillcolor="#E1BBFC" stroked="f" strokeweight="1.0pt">
                  <v:stroke color="#000000"/>
                </v:shape>
                <v:shape type="#_x0000_t0" id="曲线 257" o:spid="_x0000_s257" coordsize="253,287" path="m110,176l,176l,287l110,287l110,176m253,l143,l143,110l253,110l253,e" style="position:absolute;&#10;left:17882;&#10;top:22962;&#10;width:253;&#10;height:287;" fillcolor="#FFE08A" stroked="f" strokeweight="1.0pt">
                  <v:stroke color="#000000"/>
                </v:shape>
                <v:shape type="#_x0000_t0" id="曲线 258" o:spid="_x0000_s258" coordsize="927,927" path="m,l927,l927,927l,l,xe" style="position:absolute;&#10;left:12687;&#10;top:22716;&#10;width:927;&#10;height:927;" fillcolor="#FAFAFA" stroked="f" strokeweight="1.0pt">
                  <v:stroke color="#000000"/>
                </v:shape>
                <v:shape type="#_x0000_t0" id="曲线 259" o:spid="_x0000_s259" coordsize="927,927" path="m927,927l,l927,l927,927l927,927xe" style="position:absolute;&#10;left:12687;&#10;top:22716;&#10;width:927;&#10;height:927;" filled="f" stroked="t" strokeweight="1.15pt">
                  <v:stroke color="#FAFAFA"/>
                </v:shape>
                <v:shape type="#_x0000_t0" id="曲线 260" o:spid="_x0000_s260" coordsize="927,927" path="m,927l,l927,l,927l,927xe" style="position:absolute;&#10;left:13681;&#10;top:22716;&#10;width:927;&#10;height:927;" fillcolor="#FAFAFA" stroked="f" strokeweight="1.0pt">
                  <v:stroke color="#000000"/>
                </v:shape>
                <v:shape type="#_x0000_t0" id="曲线 261" o:spid="_x0000_s261" coordsize="927,927" path="m927,l,927l,l927,l927,xe" style="position:absolute;&#10;left:13681;&#10;top:22716;&#10;width:927;&#10;height:927;" filled="f" stroked="t" strokeweight="1.15pt">
                  <v:stroke color="#FAFAFA"/>
                </v:shape>
                <v:shape type="#_x0000_t0" id="曲线 262" o:spid="_x0000_s262" coordsize="1230,1230" path="m615,1230l538,1225l463,1211l393,1188l326,1157l263,1119l206,1074l155,1023l110,966l72,904l41,837l19,766l5,692l,614l5,537l19,463l41,392l72,325l110,263l155,206l206,155l263,110l326,72l393,41l463,19l538,5l615,l692,5l766,19l837,41l904,72l966,110l1023,155l1075,206l1120,263l1158,325l1188,392l1211,463l1225,537l1230,614l1225,692l1211,766l1188,837l1158,904l1120,966l1075,1023l1023,1074l966,1119l904,1157l837,1188l766,1211l692,1225l615,1230l615,1230xe" style="position:absolute;&#10;left:13031;&#10;top:22800;&#10;width:1230;&#10;height:1230;" fillcolor="#EAEAEA" stroked="f" strokeweight="1.0pt">
                  <v:stroke color="#000000"/>
                </v:shape>
                <v:shape type="#_x0000_t0" id="曲线 263" o:spid="_x0000_s263" coordsize="924,1097" path="m602,12l406,12l414,10l423,8l445,5l457,3l468,2l492,l504,l516,l528,l602,12m401,1097l360,1096l247,1086l200,1081l166,1070l139,1043l116,993l92,913l61,794l41,714l24,642l10,574l2,509l,442l7,373l22,298l49,215l95,127l151,67l213,30l275,12l331,6l377,7l406,12l602,12l619,15l701,47l771,91l825,140l862,188l877,228l875,263l866,292l853,313l838,329l838,331l837,343l834,364l831,386l829,403l831,415l835,426l841,438l847,450l851,454l861,466l876,484l893,507l911,533l921,551l924,564l919,577l909,589l897,596l886,600l877,603l871,606l868,606l857,617l859,633l870,650l873,659l867,683l847,692l853,694l863,706l868,715l866,725l862,733l857,738l847,747l845,751l842,757l837,771l837,783l840,798l845,822l828,863l776,876l658,876l627,885l595,905l567,940l544,989l531,1023l516,1051l493,1074l461,1089l434,1095l401,1097m869,606l868,606l871,606l869,606m708,877l658,876l776,876l773,877l708,877e" style="position:absolute;&#10;left:13188;&#10;top:22843;&#10;width:924;&#10;height:1097;" fillcolor="#FFFFFF" stroked="f" strokeweight="1.0pt">
                  <v:stroke color="#000000"/>
                </v:shape>
                <v:shape type="#_x0000_t32" id="直线连接线 264" o:spid="_x0000_s264" style="position:absolute;&#10;left:13650;&#10;top:23591;&#10;width:0;&#10;height:0;" fillcolor="#FFFFFF" stroked="t" strokeweight="0.25pt">
                  <v:stroke dashstyle="dash" color="#B2B2B2"/>
                </v:shape>
                <v:shape type="#_x0000_t32" id="直线连接线 265" o:spid="_x0000_s265" style="position:absolute;&#10;left:13956;&#10;top:23601;&#10;width:0;&#10;height:0;" fillcolor="#FFFFFF" stroked="t" strokeweight="0.25pt">
                  <v:stroke dashstyle="dash" color="#B2B2B2"/>
                </v:shape>
                <v:shape type="#_x0000_t32" id="直线连接线 266" o:spid="_x0000_s266" style="position:absolute;&#10;left:12629;&#10;top:22702;&#10;width:481;&#10;height:481;" fillcolor="#FFFFFF" stroked="t" strokeweight="0.65pt">
                  <v:stroke color="#EAEAEA"/>
                </v:shape>
                <v:shape type="#_x0000_t32" id="直线连接线 267" o:spid="_x0000_s267" style="position:absolute;&#10;left:14686;&#10;top:22702;&#10;width:0;&#10;height:481;" fillcolor="#FFFFFF" stroked="t" strokeweight="0.65pt">
                  <v:stroke color="#EAEAEA"/>
                </v:shape>
                <v:shape type="#_x0000_t32" id="直线连接线 268" o:spid="_x0000_s268" style="position:absolute;&#10;left:14685;&#10;top:23432;&#10;width:0;&#10;height:0;" fillcolor="#FFFFFF" stroked="t" strokeweight="0.65pt">
                  <v:stroke color="#EAEAEA"/>
                </v:shape>
                <v:shape type="#_x0000_t32" id="直线连接线 269" o:spid="_x0000_s269" style="position:absolute;&#10;left:13091;&#10;top:23677;&#10;width:0;&#10;height:482;" fillcolor="#FFFFFF" stroked="t" strokeweight="0.65pt">
                  <v:stroke color="#EAEAEA"/>
                </v:shape>
                <v:shape type="#_x0000_t32" id="直线连接线 270" o:spid="_x0000_s270" style="position:absolute;&#10;left:14225;&#10;top:23676;&#10;width:481;&#10;height:481;" fillcolor="#FFFFFF" stroked="t" strokeweight="0.65pt">
                  <v:stroke color="#EAEAEA"/>
                </v:shape>
                <v:rect type="#_x0000_t1" id="矩形 271" o:spid="_x0000_s271" style="position:absolute;&#10;left:12906;&#10;top:22777;&#10;width:110;&#10;height:110;" fillcolor="#FCF356" stroked="f" strokeweight="1.0pt">
                  <v:stroke color="#000000"/>
                </v:rect>
                <v:rect type="#_x0000_t1" id="矩形 272" o:spid="_x0000_s272" style="position:absolute;&#10;left:14175;&#10;top:22911;&#10;width:110;&#10;height:110;" fillcolor="#BAFFF5" stroked="f" strokeweight="1.0pt">
                  <v:stroke color="#000000"/>
                </v:rect>
                <v:rect type="#_x0000_t1" id="矩形 273" o:spid="_x0000_s273" style="position:absolute;&#10;left:13307;&#10;top:23144;&#10;width:110;&#10;height:110;" fillcolor="#FFC2E7" stroked="f" strokeweight="1.0pt">
                  <v:stroke color="#000000"/>
                </v:rect>
                <v:rect type="#_x0000_t1" id="矩形 274" o:spid="_x0000_s274" style="position:absolute;&#10;left:12673;&#10;top:23291;&#10;width:110;&#10;height:110;" fillcolor="#BCC5FD" stroked="f" strokeweight="1.0pt">
                  <v:stroke color="#000000"/>
                </v:rect>
                <v:rect type="#_x0000_t1" id="矩形 275" o:spid="_x0000_s275" style="position:absolute;&#10;left:13185;&#10;top:24081;&#10;width:110;&#10;height:110;" fillcolor="#9BEDFD" stroked="f" strokeweight="1.0pt">
                  <v:stroke color="#000000"/>
                </v:rect>
                <v:rect type="#_x0000_t1" id="矩形 276" o:spid="_x0000_s276" style="position:absolute;&#10;left:13418;&#10;top:23742;&#10;width:110;&#10;height:110;" fillcolor="#FCF356" stroked="f" strokeweight="1.0pt">
                  <v:stroke color="#000000"/>
                </v:rect>
                <v:rect type="#_x0000_t1" id="矩形 277" o:spid="_x0000_s277" style="position:absolute;&#10;left:13809;&#10;top:23199;&#10;width:110;&#10;height:110;" fillcolor="#C7FE80" stroked="f" strokeweight="1.0pt">
                  <v:stroke color="#000000"/>
                </v:rect>
                <v:rect type="#_x0000_t1" id="矩形 278" o:spid="_x0000_s278" style="position:absolute;&#10;left:14597;&#10;top:23699;&#10;width:110;&#10;height:110;" fillcolor="#E1BBFC" stroked="f" strokeweight="1.0pt">
                  <v:stroke color="#000000"/>
                </v:rect>
                <v:rect type="#_x0000_t1" id="矩形 279" o:spid="_x0000_s279" style="position:absolute;&#10;left:14387;&#10;top:23175;&#10;width:110;&#10;height:110;" fillcolor="#FFE08A" stroked="f" strokeweight="1.0pt">
                  <v:stroke color="#000000"/>
                </v:rect>
                <v:shape type="#_x0000_t0" id="曲线 280" o:spid="_x0000_s280" coordsize="927,927" path="m,l927,l927,927l,l,xe" style="position:absolute;&#10;left:9119;&#10;top:22682;&#10;width:927;&#10;height:927;" fillcolor="#FAFAFA" stroked="f" strokeweight="1.0pt">
                  <v:stroke color="#000000"/>
                </v:shape>
                <v:shape type="#_x0000_t0" id="曲线 281" o:spid="_x0000_s281" coordsize="927,927" path="m927,927l,l927,l927,927l927,927xe" style="position:absolute;&#10;left:9119;&#10;top:22682;&#10;width:927;&#10;height:927;" filled="f" stroked="t" strokeweight="1.15pt">
                  <v:stroke color="#FAFAFA"/>
                </v:shape>
                <v:shape type="#_x0000_t0" id="曲线 282" o:spid="_x0000_s282" coordsize="927,927" path="m,927l,l927,l,927l,927xe" style="position:absolute;&#10;left:10113;&#10;top:22682;&#10;width:927;&#10;height:927;" fillcolor="#FAFAFA" stroked="f" strokeweight="1.0pt">
                  <v:stroke color="#000000"/>
                </v:shape>
                <v:shape type="#_x0000_t0" id="曲线 283" o:spid="_x0000_s283" coordsize="927,927" path="m927,l,927l,l927,l927,xe" style="position:absolute;&#10;left:10113;&#10;top:22682;&#10;width:927;&#10;height:927;" filled="f" stroked="t" strokeweight="1.15pt">
                  <v:stroke color="#FAFAFA"/>
                </v:shape>
                <v:shape type="#_x0000_t0" id="曲线 284" o:spid="_x0000_s284" coordsize="1230,1230" path="m614,1230l537,1226l463,1212l392,1189l325,1158l263,1120l206,1075l155,1024l110,967l72,904l41,838l18,767l4,692l,615l4,538l18,464l41,393l72,326l110,264l155,207l206,156l263,110l325,72l392,42l463,19l537,5l614,l692,5l766,19l837,42l904,72l966,110l1023,156l1074,207l1119,264l1157,326l1188,393l1211,464l1225,538l1230,615l1225,692l1211,767l1188,838l1157,904l1119,967l1074,1024l1023,1075l966,1120l904,1158l837,1189l766,1212l692,1226l614,1230l614,1230xe" style="position:absolute;&#10;left:9463;&#10;top:22766;&#10;width:1230;&#10;height:1230;" fillcolor="#EAEAEA" stroked="f" strokeweight="1.0pt">
                  <v:stroke color="#000000"/>
                </v:shape>
                <v:shape type="#_x0000_t0" id="曲线 285" o:spid="_x0000_s285" coordsize="924,1097" path="m602,13l407,13l415,9l424,8l446,6l457,4l469,2l492,0l505,0l517,l529,0l602,13m401,1097l361,1096l248,1086l201,1081l166,1069l140,1043l117,993l93,913l62,794l42,714l24,642l10,574l2,509l,442l6,373l22,298l49,215l95,127l152,67l214,30l275,12l332,7l377,7l407,13l602,13l619,14l701,47l771,90l826,139l862,187l877,228l876,263l867,291l853,313l839,329l839,330l838,343l834,364l831,386l830,403l832,415l836,426l841,438l848,450l852,454l862,466l876,484l893,507l911,533l922,551l924,564l919,577l909,588l897,596l886,600l878,603l871,605l869,605l857,617l859,632l871,650l874,659l867,683l848,692l853,694l864,706l868,715l867,724l862,732l857,738l848,747l846,751l843,757l838,771l837,782l840,798l845,822l829,863l777,876l659,876l627,884l596,905l568,940l544,989l532,1023l516,1051l494,1073l461,1089l434,1094l401,1097m870,606l869,605l871,605l870,606m708,877l659,876l777,876l774,876l708,877e" style="position:absolute;&#10;left:9619;&#10;top:22809;&#10;width:924;&#10;height:1097;" fillcolor="#FFFFFF" stroked="f" strokeweight="1.0pt">
                  <v:stroke color="#000000"/>
                </v:shape>
                <v:shape type="#_x0000_t32" id="直线连接线 286" o:spid="_x0000_s286" style="position:absolute;&#10;left:10082;&#10;top:23557;&#10;width:0;&#10;height:0;" fillcolor="#FFFFFF" stroked="t" strokeweight="0.25pt">
                  <v:stroke dashstyle="dash" color="#B2B2B2"/>
                </v:shape>
                <v:shape type="#_x0000_t32" id="直线连接线 287" o:spid="_x0000_s287" style="position:absolute;&#10;left:10388;&#10;top:23567;&#10;width:0;&#10;height:0;" fillcolor="#FFFFFF" stroked="t" strokeweight="0.25pt">
                  <v:stroke dashstyle="dash" color="#B2B2B2"/>
                </v:shape>
                <v:shape type="#_x0000_t32" id="直线连接线 288" o:spid="_x0000_s288" style="position:absolute;&#10;left:9060;&#10;top:22668;&#10;width:481;&#10;height:481;" fillcolor="#FFFFFF" stroked="t" strokeweight="0.65pt">
                  <v:stroke color="#EAEAEA"/>
                </v:shape>
                <v:shape type="#_x0000_t32" id="直线连接线 289" o:spid="_x0000_s289" style="position:absolute;&#10;left:11118;&#10;top:22668;&#10;width:0;&#10;height:481;" fillcolor="#FFFFFF" stroked="t" strokeweight="0.65pt">
                  <v:stroke color="#EAEAEA"/>
                </v:shape>
                <v:shape type="#_x0000_t32" id="直线连接线 290" o:spid="_x0000_s290" style="position:absolute;&#10;left:11117;&#10;top:23398;&#10;width:0;&#10;height:0;" fillcolor="#FFFFFF" stroked="t" strokeweight="0.65pt">
                  <v:stroke color="#EAEAEA"/>
                </v:shape>
                <v:shape type="#_x0000_t32" id="直线连接线 291" o:spid="_x0000_s291" style="position:absolute;&#10;left:9522;&#10;top:23643;&#10;width:0;&#10;height:482;" fillcolor="#FFFFFF" stroked="t" strokeweight="0.65pt">
                  <v:stroke color="#EAEAEA"/>
                </v:shape>
                <v:shape type="#_x0000_t32" id="直线连接线 292" o:spid="_x0000_s292" style="position:absolute;&#10;left:10657;&#10;top:23642;&#10;width:481;&#10;height:481;" fillcolor="#FFFFFF" stroked="t" strokeweight="0.65pt">
                  <v:stroke color="#EAEAEA"/>
                </v:shape>
                <v:shape type="#_x0000_t0" id="曲线 293" o:spid="_x0000_s293" coordsize="2829,3610" path="m734,l,l,733l734,733l734,m2829,2876l2095,2876l2095,3610l2829,3610l2829,2876e" style="position:absolute;&#10;left:9341;&#10;top:11658;&#10;width:2829;&#10;height:3610;" fillcolor="#BCC5FD" stroked="f" strokeweight="1.0pt">
                  <v:stroke color="#000000"/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298" distR="114298" simplePos="0" relativeHeight="16" behindDoc="0" locked="0" layoutInCell="1" hidden="0" allowOverlap="1">
                <wp:simplePos x="0" y="0"/>
                <wp:positionH relativeFrom="page">
                  <wp:posOffset>139700</wp:posOffset>
                </wp:positionH>
                <wp:positionV relativeFrom="page">
                  <wp:posOffset>253999</wp:posOffset>
                </wp:positionV>
                <wp:extent cx="261620" cy="836930"/>
                <wp:effectExtent l="0" t="0" r="0" b="0"/>
                <wp:wrapNone/>
                <wp:docPr id="294" name="文本框 294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61620" cy="83693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txbx id="295">
                        <w:txbxContent>
                          <w:p>
                            <w:pPr>
                              <w:wordWrap/>
                              <w:autoSpaceDE w:val="0"/>
                              <w:autoSpaceDN w:val="0"/>
                              <w:spacing w:before="20" w:after="0" w:line="240" w:lineRule="auto"/>
                              <w:ind w:left="20" w:right="0" w:firstLine="0"/>
                              <w:jc w:val="left"/>
                              <w:rPr>
                                <w:rFonts w:ascii="Trebuchet MS" w:eastAsia="Trebuchet MS" w:hAnsi="Trebuchet MS"/>
                                <w:b/>
                                <w:color w:val="auto"/>
                                <w:position w:val="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rebuchet MS" w:eastAsia="Trebuchet MS" w:hAnsi="Trebuchet MS"/>
                                <w:b/>
                                <w:color w:val="FFFFFF"/>
                                <w:w w:val="95"/>
                                <w:position w:val="0"/>
                                <w:sz w:val="30"/>
                                <w:szCs w:val="30"/>
                              </w:rPr>
                              <w:t>Template</w:t>
                            </w:r>
                          </w:p>
                        </w:txbxContent>
                      </wps:txbx>
                      <wps:bodyPr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296" o:spid="_x0000_s296" filled="f" stroked="f" strokeweight="1.0pt" style="position:absolute;&#10;margin-left:11.0pt;&#10;margin-top:20.0pt;&#10;width:20.600002pt;&#10;height:65.9pt;&#10;z-index:16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  <v:stroke color="#000000"/>
                <v:textbox id="862" inset="0mm,0mm,0mm,0mm" o:insetmode="custom" style="layout-flow:vertical;&#10;mso-layout-flow-alt:bottom-to-top;&#10;v-text-anchor:top;">
                  <w:txbxContent>
                    <w:p>
                      <w:pPr>
                        <w:wordWrap/>
                        <w:autoSpaceDE w:val="0"/>
                        <w:autoSpaceDN w:val="0"/>
                        <w:spacing w:before="20" w:after="0" w:line="240" w:lineRule="auto"/>
                        <w:ind w:left="20" w:right="0" w:firstLine="0"/>
                        <w:jc w:val="left"/>
                        <w:rPr>
                          <w:rFonts w:ascii="Trebuchet MS" w:eastAsia="Trebuchet MS" w:hAnsi="Trebuchet MS"/>
                          <w:b/>
                          <w:color w:val="auto"/>
                          <w:position w:val="0"/>
                          <w:sz w:val="30"/>
                          <w:szCs w:val="30"/>
                        </w:rPr>
                      </w:pPr>
                      <w:r>
                        <w:rPr>
                          <w:rFonts w:ascii="Trebuchet MS" w:eastAsia="Trebuchet MS" w:hAnsi="Trebuchet MS"/>
                          <w:b/>
                          <w:color w:val="FFFFFF"/>
                          <w:w w:val="95"/>
                          <w:position w:val="0"/>
                          <w:sz w:val="30"/>
                          <w:szCs w:val="30"/>
                        </w:rPr>
                        <w:t>Template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7"/>
        <w:wordWrap/>
        <w:autoSpaceDE w:val="0"/>
        <w:autoSpaceDN w:val="0"/>
        <w:spacing w:before="10" w:after="0" w:line="240" w:lineRule="auto"/>
        <w:ind w:left="0" w:right="0" w:firstLine="0"/>
        <w:jc w:val="left"/>
        <w:rPr>
          <w:rFonts w:ascii="Trebuchet MS" w:eastAsia="Trebuchet MS" w:hAnsi="Trebuchet MS"/>
          <w:color w:val="auto"/>
          <w:position w:val="0"/>
          <w:sz w:val="29"/>
          <w:szCs w:val="29"/>
        </w:rPr>
      </w:pPr>
    </w:p>
    <w:p>
      <w:pPr>
        <w:wordWrap/>
        <w:autoSpaceDE w:val="0"/>
        <w:autoSpaceDN w:val="0"/>
        <w:spacing w:before="100" w:after="0" w:line="254" w:lineRule="auto"/>
        <w:ind w:left="0" w:right="1558" w:firstLine="0"/>
        <w:jc w:val="center"/>
        <w:rPr>
          <w:rFonts w:ascii="Trebuchet MS" w:eastAsia="Trebuchet MS" w:hAnsi="Trebuchet MS"/>
          <w:color w:val="auto"/>
          <w:position w:val="0"/>
          <w:sz w:val="12"/>
          <w:szCs w:val="12"/>
        </w:rPr>
      </w:pPr>
      <w:r>
        <w:rPr>
          <w:rFonts w:ascii="Trebuchet MS" w:eastAsia="Trebuchet MS" w:hAnsi="Trebuchet MS"/>
          <w:color w:val="auto"/>
          <w:position w:val="0"/>
          <w:sz w:val="12"/>
          <w:szCs w:val="12"/>
        </w:rPr>
        <w:t>register</w:t>
      </w:r>
      <w:r>
        <w:rPr>
          <w:rFonts w:ascii="Trebuchet MS" w:eastAsia="Trebuchet MS" w:hAnsi="Trebuchet MS"/>
          <w:color w:val="auto"/>
          <w:spacing w:val="1"/>
          <w:position w:val="0"/>
          <w:sz w:val="12"/>
          <w:szCs w:val="12"/>
        </w:rPr>
        <w:t xml:space="preserve"> </w:t>
      </w:r>
      <w:r>
        <w:rPr>
          <w:rFonts w:ascii="Trebuchet MS" w:eastAsia="Trebuchet MS" w:hAnsi="Trebuchet MS"/>
          <w:color w:val="auto"/>
          <w:w w:val="95"/>
          <w:position w:val="0"/>
          <w:sz w:val="12"/>
          <w:szCs w:val="12"/>
        </w:rPr>
        <w:t>with proper</w:t>
      </w:r>
      <w:r>
        <w:rPr>
          <w:rFonts w:ascii="Trebuchet MS" w:eastAsia="Trebuchet MS" w:hAnsi="Trebuchet MS"/>
          <w:color w:val="auto"/>
          <w:spacing w:val="-32"/>
          <w:w w:val="95"/>
          <w:position w:val="0"/>
          <w:sz w:val="12"/>
          <w:szCs w:val="12"/>
        </w:rPr>
        <w:t xml:space="preserve"> </w:t>
      </w:r>
      <w:r>
        <w:rPr>
          <w:rFonts w:ascii="Trebuchet MS" w:eastAsia="Trebuchet MS" w:hAnsi="Trebuchet MS"/>
          <w:color w:val="auto"/>
          <w:position w:val="0"/>
          <w:sz w:val="12"/>
          <w:szCs w:val="12"/>
        </w:rPr>
        <w:t>details</w:t>
      </w: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color w:val="auto"/>
          <w:position w:val="0"/>
          <w:sz w:val="20"/>
          <w:szCs w:val="20"/>
        </w:rPr>
      </w:pP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color w:val="auto"/>
          <w:position w:val="0"/>
          <w:sz w:val="20"/>
          <w:szCs w:val="20"/>
        </w:rPr>
      </w:pPr>
    </w:p>
    <w:p>
      <w:pPr>
        <w:pStyle w:val="17"/>
        <w:wordWrap/>
        <w:autoSpaceDE w:val="0"/>
        <w:autoSpaceDN w:val="0"/>
        <w:spacing w:before="1" w:after="0" w:line="240" w:lineRule="auto"/>
        <w:ind w:left="0" w:right="0" w:firstLine="0"/>
        <w:jc w:val="left"/>
        <w:rPr>
          <w:rFonts w:ascii="Trebuchet MS" w:eastAsia="Trebuchet MS" w:hAnsi="Trebuchet MS"/>
          <w:color w:val="auto"/>
          <w:position w:val="0"/>
          <w:sz w:val="23"/>
          <w:szCs w:val="23"/>
        </w:rPr>
      </w:pPr>
    </w:p>
    <w:p>
      <w:pPr>
        <w:wordWrap/>
        <w:autoSpaceDE w:val="0"/>
        <w:autoSpaceDN w:val="0"/>
        <w:spacing w:before="100" w:after="0" w:line="254" w:lineRule="auto"/>
        <w:ind w:left="0" w:right="287" w:firstLine="0"/>
        <w:jc w:val="center"/>
        <w:rPr>
          <w:rFonts w:ascii="Trebuchet MS" w:eastAsia="Trebuchet MS" w:hAnsi="Trebuchet MS"/>
          <w:color w:val="auto"/>
          <w:position w:val="0"/>
          <w:sz w:val="12"/>
          <w:szCs w:val="12"/>
        </w:rPr>
      </w:pPr>
      <w:r>
        <w:rPr>
          <w:rFonts w:ascii="Trebuchet MS" w:eastAsia="Trebuchet MS" w:hAnsi="Trebuchet MS"/>
          <w:color w:val="auto"/>
          <w:position w:val="0"/>
          <w:sz w:val="12"/>
          <w:szCs w:val="12"/>
        </w:rPr>
        <w:t>provide</w:t>
      </w:r>
      <w:r>
        <w:rPr>
          <w:rFonts w:ascii="Trebuchet MS" w:eastAsia="Trebuchet MS" w:hAnsi="Trebuchet MS"/>
          <w:color w:val="auto"/>
          <w:spacing w:val="1"/>
          <w:position w:val="0"/>
          <w:sz w:val="12"/>
          <w:szCs w:val="12"/>
        </w:rPr>
        <w:t xml:space="preserve"> </w:t>
      </w:r>
      <w:r>
        <w:rPr>
          <w:rFonts w:ascii="Trebuchet MS" w:eastAsia="Trebuchet MS" w:hAnsi="Trebuchet MS"/>
          <w:color w:val="auto"/>
          <w:position w:val="0"/>
          <w:sz w:val="12"/>
          <w:szCs w:val="12"/>
        </w:rPr>
        <w:t>required</w:t>
      </w:r>
      <w:r>
        <w:rPr>
          <w:rFonts w:ascii="Trebuchet MS" w:eastAsia="Trebuchet MS" w:hAnsi="Trebuchet MS"/>
          <w:color w:val="auto"/>
          <w:spacing w:val="1"/>
          <w:position w:val="0"/>
          <w:sz w:val="12"/>
          <w:szCs w:val="12"/>
        </w:rPr>
        <w:t xml:space="preserve"> </w:t>
      </w:r>
      <w:r>
        <w:rPr>
          <w:rFonts w:ascii="Trebuchet MS" w:eastAsia="Trebuchet MS" w:hAnsi="Trebuchet MS"/>
          <w:color w:val="auto"/>
          <w:position w:val="0"/>
          <w:sz w:val="12"/>
          <w:szCs w:val="12"/>
        </w:rPr>
        <w:t>documents</w:t>
      </w: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color w:val="auto"/>
          <w:position w:val="0"/>
          <w:sz w:val="20"/>
          <w:szCs w:val="20"/>
        </w:rPr>
      </w:pP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color w:val="auto"/>
          <w:position w:val="0"/>
          <w:sz w:val="20"/>
          <w:szCs w:val="20"/>
        </w:rPr>
      </w:pP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color w:val="auto"/>
          <w:position w:val="0"/>
          <w:sz w:val="20"/>
          <w:szCs w:val="20"/>
        </w:rPr>
      </w:pP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color w:val="auto"/>
          <w:position w:val="0"/>
          <w:sz w:val="20"/>
          <w:szCs w:val="20"/>
        </w:rPr>
      </w:pP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color w:val="auto"/>
          <w:position w:val="0"/>
          <w:sz w:val="20"/>
          <w:szCs w:val="20"/>
        </w:rPr>
      </w:pP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color w:val="auto"/>
          <w:position w:val="0"/>
          <w:sz w:val="20"/>
          <w:szCs w:val="20"/>
        </w:rPr>
      </w:pP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color w:val="auto"/>
          <w:position w:val="0"/>
          <w:sz w:val="20"/>
          <w:szCs w:val="20"/>
        </w:rPr>
      </w:pP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color w:val="auto"/>
          <w:position w:val="0"/>
          <w:sz w:val="20"/>
          <w:szCs w:val="20"/>
        </w:rPr>
      </w:pP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color w:val="auto"/>
          <w:position w:val="0"/>
          <w:sz w:val="20"/>
          <w:szCs w:val="20"/>
        </w:rPr>
      </w:pP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color w:val="auto"/>
          <w:position w:val="0"/>
          <w:sz w:val="20"/>
          <w:szCs w:val="20"/>
        </w:rPr>
      </w:pPr>
    </w:p>
    <w:p>
      <w:pPr>
        <w:pStyle w:val="17"/>
        <w:wordWrap/>
        <w:autoSpaceDE w:val="0"/>
        <w:autoSpaceDN w:val="0"/>
        <w:spacing w:before="11" w:after="0" w:line="240" w:lineRule="auto"/>
        <w:ind w:left="0" w:right="0" w:firstLine="0"/>
        <w:jc w:val="left"/>
        <w:rPr>
          <w:rFonts w:ascii="Trebuchet MS" w:eastAsia="Trebuchet MS" w:hAnsi="Trebuchet MS"/>
          <w:color w:val="auto"/>
          <w:position w:val="0"/>
          <w:sz w:val="24"/>
          <w:szCs w:val="24"/>
        </w:rPr>
      </w:pPr>
    </w:p>
    <w:p>
      <w:pPr>
        <w:pStyle w:val="2"/>
        <w:wordWrap/>
        <w:autoSpaceDE w:val="0"/>
        <w:autoSpaceDN w:val="0"/>
        <w:spacing w:before="99" w:after="0" w:line="240" w:lineRule="auto"/>
        <w:ind w:left="434" w:right="0" w:firstLine="0"/>
        <w:jc w:val="left"/>
        <w:outlineLvl w:val="1"/>
        <w:rPr>
          <w:rFonts w:ascii="Trebuchet MS" w:eastAsia="Trebuchet MS" w:hAnsi="Trebuchet MS"/>
          <w:b/>
          <w:color w:val="auto"/>
          <w:position w:val="0"/>
          <w:sz w:val="19"/>
          <w:szCs w:val="19"/>
        </w:rPr>
      </w:pPr>
      <w:r>
        <w:rPr>
          <w:rFonts w:ascii="Trebuchet MS" w:eastAsia="Trebuchet MS" w:hAnsi="Trebuchet MS"/>
          <w:b/>
          <w:color w:val="5949BF"/>
          <w:w w:val="95"/>
          <w:position w:val="0"/>
          <w:sz w:val="19"/>
          <w:szCs w:val="19"/>
        </w:rPr>
        <w:fldChar w:fldCharType="begin"/>
      </w:r>
      <w:r>
        <w:instrText>HYPERLINK "https://muralco.typeform.com/to/CiqaHVat?typeform-source=app.mural.co"</w:instrText>
      </w:r>
      <w:r>
        <w:rPr>
          <w:rFonts w:ascii="Trebuchet MS" w:eastAsia="Trebuchet MS" w:hAnsi="Trebuchet MS"/>
          <w:b/>
          <w:color w:val="5949BF"/>
          <w:w w:val="95"/>
          <w:position w:val="0"/>
          <w:sz w:val="19"/>
          <w:szCs w:val="19"/>
        </w:rPr>
        <w:fldChar w:fldCharType="separate"/>
      </w:r>
      <w:r>
        <w:rPr>
          <w:rFonts w:ascii="Trebuchet MS" w:eastAsia="Trebuchet MS" w:hAnsi="Trebuchet MS"/>
          <w:b/>
          <w:color w:val="5949BF"/>
          <w:w w:val="95"/>
          <w:position w:val="0"/>
          <w:sz w:val="19"/>
          <w:szCs w:val="19"/>
        </w:rPr>
        <w:t>Share</w:t>
      </w:r>
      <w:r>
        <w:rPr>
          <w:rFonts w:ascii="Trebuchet MS" w:eastAsia="Trebuchet MS" w:hAnsi="Trebuchet MS"/>
          <w:b/>
          <w:color w:val="5949BF"/>
          <w:spacing w:val="19"/>
          <w:w w:val="95"/>
          <w:position w:val="0"/>
          <w:sz w:val="19"/>
          <w:szCs w:val="19"/>
        </w:rPr>
        <w:t xml:space="preserve"> </w:t>
      </w:r>
      <w:r>
        <w:rPr>
          <w:rFonts w:ascii="Trebuchet MS" w:eastAsia="Trebuchet MS" w:hAnsi="Trebuchet MS"/>
          <w:b/>
          <w:color w:val="5949BF"/>
          <w:w w:val="95"/>
          <w:position w:val="0"/>
          <w:sz w:val="19"/>
          <w:szCs w:val="19"/>
        </w:rPr>
        <w:t>template</w:t>
      </w:r>
      <w:r>
        <w:rPr>
          <w:rFonts w:ascii="Trebuchet MS" w:eastAsia="Trebuchet MS" w:hAnsi="Trebuchet MS"/>
          <w:b/>
          <w:color w:val="5949BF"/>
          <w:spacing w:val="19"/>
          <w:w w:val="95"/>
          <w:position w:val="0"/>
          <w:sz w:val="19"/>
          <w:szCs w:val="19"/>
        </w:rPr>
        <w:t xml:space="preserve"> </w:t>
      </w:r>
      <w:r>
        <w:rPr>
          <w:rFonts w:ascii="Trebuchet MS" w:eastAsia="Trebuchet MS" w:hAnsi="Trebuchet MS"/>
          <w:b/>
          <w:color w:val="5949BF"/>
          <w:w w:val="95"/>
          <w:position w:val="0"/>
          <w:sz w:val="19"/>
          <w:szCs w:val="19"/>
        </w:rPr>
        <w:t>feedback</w:t>
      </w:r>
      <w:r>
        <w:rPr>
          <w:rFonts w:ascii="Trebuchet MS" w:eastAsia="Trebuchet MS" w:hAnsi="Trebuchet MS"/>
          <w:b/>
          <w:color w:val="5949BF"/>
          <w:w w:val="95"/>
          <w:position w:val="0"/>
          <w:sz w:val="19"/>
          <w:szCs w:val="19"/>
        </w:rPr>
        <w:fldChar w:fldCharType="end"/>
      </w: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b/>
          <w:color w:val="auto"/>
          <w:position w:val="0"/>
          <w:sz w:val="20"/>
          <w:szCs w:val="20"/>
        </w:rPr>
      </w:pP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b/>
          <w:color w:val="auto"/>
          <w:position w:val="0"/>
          <w:sz w:val="20"/>
          <w:szCs w:val="20"/>
        </w:rPr>
      </w:pP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b/>
          <w:color w:val="auto"/>
          <w:position w:val="0"/>
          <w:sz w:val="20"/>
          <w:szCs w:val="20"/>
        </w:rPr>
      </w:pP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b/>
          <w:color w:val="auto"/>
          <w:position w:val="0"/>
          <w:sz w:val="20"/>
          <w:szCs w:val="20"/>
        </w:rPr>
      </w:pP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b/>
          <w:color w:val="auto"/>
          <w:position w:val="0"/>
          <w:sz w:val="20"/>
          <w:szCs w:val="20"/>
        </w:rPr>
      </w:pP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b/>
          <w:color w:val="auto"/>
          <w:position w:val="0"/>
          <w:sz w:val="20"/>
          <w:szCs w:val="20"/>
        </w:rPr>
      </w:pP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b/>
          <w:color w:val="auto"/>
          <w:position w:val="0"/>
          <w:sz w:val="20"/>
          <w:szCs w:val="20"/>
        </w:rPr>
      </w:pP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b/>
          <w:color w:val="auto"/>
          <w:position w:val="0"/>
          <w:sz w:val="20"/>
          <w:szCs w:val="20"/>
        </w:rPr>
      </w:pPr>
    </w:p>
    <w:p>
      <w:pPr>
        <w:pStyle w:val="17"/>
        <w:wordWrap/>
        <w:autoSpaceDE w:val="0"/>
        <w:autoSpaceDN w:val="0"/>
        <w:spacing w:before="11" w:after="0" w:line="240" w:lineRule="auto"/>
        <w:ind w:left="0" w:right="0" w:firstLine="0"/>
        <w:jc w:val="left"/>
        <w:rPr>
          <w:rFonts w:ascii="Trebuchet MS" w:eastAsia="Trebuchet MS" w:hAnsi="Trebuchet MS"/>
          <w:b/>
          <w:color w:val="auto"/>
          <w:position w:val="0"/>
          <w:sz w:val="22"/>
          <w:szCs w:val="22"/>
        </w:rPr>
      </w:pPr>
    </w:p>
    <w:p>
      <w:pPr>
        <w:wordWrap/>
        <w:autoSpaceDE w:val="0"/>
        <w:autoSpaceDN w:val="0"/>
        <w:spacing w:before="0" w:after="0" w:line="254" w:lineRule="auto"/>
        <w:ind w:left="3756" w:right="0" w:firstLine="0"/>
        <w:jc w:val="left"/>
        <w:rPr>
          <w:rFonts w:ascii="Trebuchet MS" w:eastAsia="Trebuchet MS" w:hAnsi="Trebuchet MS"/>
          <w:b/>
          <w:color w:val="auto"/>
          <w:position w:val="0"/>
          <w:sz w:val="22"/>
          <w:szCs w:val="22"/>
        </w:rPr>
      </w:pPr>
      <w:r>
        <w:rPr>
          <w:rFonts w:ascii="Trebuchet MS" w:eastAsia="Trebuchet MS" w:hAnsi="Trebuchet MS"/>
          <w:b/>
          <w:color w:val="FFFFFF"/>
          <w:position w:val="0"/>
          <w:sz w:val="22"/>
          <w:szCs w:val="22"/>
        </w:rPr>
        <w:t>Need</w:t>
      </w:r>
      <w:r>
        <w:rPr>
          <w:rFonts w:ascii="Trebuchet MS" w:eastAsia="Trebuchet MS" w:hAnsi="Trebuchet MS"/>
          <w:b/>
          <w:color w:val="FFFFFF"/>
          <w:spacing w:val="12"/>
          <w:position w:val="0"/>
          <w:sz w:val="22"/>
          <w:szCs w:val="22"/>
        </w:rPr>
        <w:t xml:space="preserve"> </w:t>
      </w:r>
      <w:r>
        <w:rPr>
          <w:rFonts w:ascii="Trebuchet MS" w:eastAsia="Trebuchet MS" w:hAnsi="Trebuchet MS"/>
          <w:b/>
          <w:color w:val="FFFFFF"/>
          <w:position w:val="0"/>
          <w:sz w:val="22"/>
          <w:szCs w:val="22"/>
        </w:rPr>
        <w:t>some</w:t>
      </w:r>
      <w:r>
        <w:rPr>
          <w:rFonts w:ascii="Trebuchet MS" w:eastAsia="Trebuchet MS" w:hAnsi="Trebuchet MS"/>
          <w:b/>
          <w:color w:val="FFFFFF"/>
          <w:spacing w:val="-63"/>
          <w:position w:val="0"/>
          <w:sz w:val="22"/>
          <w:szCs w:val="22"/>
        </w:rPr>
        <w:t xml:space="preserve"> </w:t>
      </w:r>
      <w:r>
        <w:rPr>
          <w:rFonts w:ascii="Trebuchet MS" w:eastAsia="Trebuchet MS" w:hAnsi="Trebuchet MS"/>
          <w:b/>
          <w:color w:val="FFFFFF"/>
          <w:w w:val="95"/>
          <w:position w:val="0"/>
          <w:sz w:val="22"/>
          <w:szCs w:val="22"/>
        </w:rPr>
        <w:t>inspiration?</w:t>
      </w:r>
    </w:p>
    <w:p>
      <w:pPr>
        <w:wordWrap/>
        <w:autoSpaceDE w:val="0"/>
        <w:autoSpaceDN w:val="0"/>
        <w:spacing w:before="77" w:after="0" w:line="250" w:lineRule="auto"/>
        <w:ind w:left="3756" w:right="0" w:firstLine="0"/>
        <w:jc w:val="left"/>
        <w:rPr>
          <w:rFonts w:ascii="Trebuchet MS" w:eastAsia="Trebuchet MS" w:hAnsi="Trebuchet MS"/>
          <w:color w:val="auto"/>
          <w:position w:val="0"/>
          <w:sz w:val="16"/>
          <w:szCs w:val="16"/>
        </w:rPr>
      </w:pPr>
      <w:r>
        <w:rPr>
          <w:rFonts w:ascii="Trebuchet MS" w:eastAsia="Trebuchet MS" w:hAnsi="Trebuchet MS"/>
          <w:color w:val="F5F5F5"/>
          <w:position w:val="0"/>
          <w:sz w:val="16"/>
          <w:szCs w:val="16"/>
        </w:rPr>
        <w:t>See</w:t>
      </w:r>
      <w:r>
        <w:rPr>
          <w:rFonts w:ascii="Trebuchet MS" w:eastAsia="Trebuchet MS" w:hAnsi="Trebuchet MS"/>
          <w:color w:val="F5F5F5"/>
          <w:spacing w:val="-12"/>
          <w:position w:val="0"/>
          <w:sz w:val="16"/>
          <w:szCs w:val="16"/>
        </w:rPr>
        <w:t xml:space="preserve"> </w:t>
      </w:r>
      <w:r>
        <w:rPr>
          <w:rFonts w:ascii="Trebuchet MS" w:eastAsia="Trebuchet MS" w:hAnsi="Trebuchet MS"/>
          <w:color w:val="F5F5F5"/>
          <w:position w:val="0"/>
          <w:sz w:val="16"/>
          <w:szCs w:val="16"/>
        </w:rPr>
        <w:t>a</w:t>
      </w:r>
      <w:r>
        <w:rPr>
          <w:rFonts w:ascii="Trebuchet MS" w:eastAsia="Trebuchet MS" w:hAnsi="Trebuchet MS"/>
          <w:color w:val="F5F5F5"/>
          <w:spacing w:val="-11"/>
          <w:position w:val="0"/>
          <w:sz w:val="16"/>
          <w:szCs w:val="16"/>
        </w:rPr>
        <w:t xml:space="preserve"> </w:t>
      </w:r>
      <w:r>
        <w:rPr>
          <w:rFonts w:ascii="Trebuchet MS" w:eastAsia="Trebuchet MS" w:hAnsi="Trebuchet MS"/>
          <w:color w:val="F5F5F5"/>
          <w:position w:val="0"/>
          <w:sz w:val="16"/>
          <w:szCs w:val="16"/>
        </w:rPr>
        <w:t>finished</w:t>
      </w:r>
      <w:r>
        <w:rPr>
          <w:rFonts w:ascii="Trebuchet MS" w:eastAsia="Trebuchet MS" w:hAnsi="Trebuchet MS"/>
          <w:color w:val="F5F5F5"/>
          <w:spacing w:val="-12"/>
          <w:position w:val="0"/>
          <w:sz w:val="16"/>
          <w:szCs w:val="16"/>
        </w:rPr>
        <w:t xml:space="preserve"> </w:t>
      </w:r>
      <w:r>
        <w:rPr>
          <w:rFonts w:ascii="Trebuchet MS" w:eastAsia="Trebuchet MS" w:hAnsi="Trebuchet MS"/>
          <w:color w:val="F5F5F5"/>
          <w:position w:val="0"/>
          <w:sz w:val="16"/>
          <w:szCs w:val="16"/>
        </w:rPr>
        <w:t>version</w:t>
      </w:r>
      <w:r>
        <w:rPr>
          <w:rFonts w:ascii="Trebuchet MS" w:eastAsia="Trebuchet MS" w:hAnsi="Trebuchet MS"/>
          <w:color w:val="F5F5F5"/>
          <w:spacing w:val="-45"/>
          <w:position w:val="0"/>
          <w:sz w:val="16"/>
          <w:szCs w:val="16"/>
        </w:rPr>
        <w:t xml:space="preserve"> </w:t>
      </w:r>
      <w:r>
        <w:rPr>
          <w:rFonts w:ascii="Trebuchet MS" w:eastAsia="Trebuchet MS" w:hAnsi="Trebuchet MS"/>
          <w:color w:val="F5F5F5"/>
          <w:w w:val="95"/>
          <w:position w:val="0"/>
          <w:sz w:val="16"/>
          <w:szCs w:val="16"/>
        </w:rPr>
        <w:t>of this template to</w:t>
      </w:r>
      <w:r>
        <w:rPr>
          <w:rFonts w:ascii="Trebuchet MS" w:eastAsia="Trebuchet MS" w:hAnsi="Trebuchet MS"/>
          <w:color w:val="F5F5F5"/>
          <w:spacing w:val="1"/>
          <w:w w:val="95"/>
          <w:position w:val="0"/>
          <w:sz w:val="16"/>
          <w:szCs w:val="16"/>
        </w:rPr>
        <w:t xml:space="preserve"> </w:t>
      </w:r>
      <w:r>
        <w:rPr>
          <w:rFonts w:ascii="Trebuchet MS" w:eastAsia="Trebuchet MS" w:hAnsi="Trebuchet MS"/>
          <w:color w:val="F5F5F5"/>
          <w:w w:val="95"/>
          <w:position w:val="0"/>
          <w:sz w:val="16"/>
          <w:szCs w:val="16"/>
        </w:rPr>
        <w:t>kickstart</w:t>
      </w:r>
      <w:r>
        <w:rPr>
          <w:rFonts w:ascii="Trebuchet MS" w:eastAsia="Trebuchet MS" w:hAnsi="Trebuchet MS"/>
          <w:color w:val="F5F5F5"/>
          <w:spacing w:val="-7"/>
          <w:w w:val="95"/>
          <w:position w:val="0"/>
          <w:sz w:val="16"/>
          <w:szCs w:val="16"/>
        </w:rPr>
        <w:t xml:space="preserve"> </w:t>
      </w:r>
      <w:r>
        <w:rPr>
          <w:rFonts w:ascii="Trebuchet MS" w:eastAsia="Trebuchet MS" w:hAnsi="Trebuchet MS"/>
          <w:color w:val="F5F5F5"/>
          <w:w w:val="95"/>
          <w:position w:val="0"/>
          <w:sz w:val="16"/>
          <w:szCs w:val="16"/>
        </w:rPr>
        <w:t>your</w:t>
      </w:r>
      <w:r>
        <w:rPr>
          <w:rFonts w:ascii="Trebuchet MS" w:eastAsia="Trebuchet MS" w:hAnsi="Trebuchet MS"/>
          <w:color w:val="F5F5F5"/>
          <w:spacing w:val="-7"/>
          <w:w w:val="95"/>
          <w:position w:val="0"/>
          <w:sz w:val="16"/>
          <w:szCs w:val="16"/>
        </w:rPr>
        <w:t xml:space="preserve"> </w:t>
      </w:r>
      <w:r>
        <w:rPr>
          <w:rFonts w:ascii="Trebuchet MS" w:eastAsia="Trebuchet MS" w:hAnsi="Trebuchet MS"/>
          <w:color w:val="F5F5F5"/>
          <w:w w:val="95"/>
          <w:position w:val="0"/>
          <w:sz w:val="16"/>
          <w:szCs w:val="16"/>
        </w:rPr>
        <w:t>work.</w:t>
      </w: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color w:val="auto"/>
          <w:position w:val="0"/>
          <w:sz w:val="13"/>
          <w:szCs w:val="13"/>
        </w:rPr>
      </w:pPr>
    </w:p>
    <w:p>
      <w:pPr>
        <w:wordWrap/>
        <w:autoSpaceDE w:val="0"/>
        <w:autoSpaceDN w:val="0"/>
        <w:spacing w:before="97" w:after="0" w:line="240" w:lineRule="auto"/>
        <w:ind w:left="3835" w:right="0" w:firstLine="0"/>
        <w:jc w:val="left"/>
        <w:rPr>
          <w:rFonts w:ascii="Trebuchet MS" w:eastAsia="Trebuchet MS" w:hAnsi="Trebuchet MS"/>
          <w:b/>
          <w:color w:val="auto"/>
          <w:position w:val="0"/>
          <w:sz w:val="16"/>
          <w:szCs w:val="16"/>
        </w:rPr>
      </w:pPr>
      <w:r>
        <w:rPr>
          <w:rFonts w:ascii="Trebuchet MS" w:eastAsia="Trebuchet MS" w:hAnsi="Trebuchet MS"/>
          <w:b/>
          <w:color w:val="FFFFFF"/>
          <w:w w:val="95"/>
          <w:position w:val="0"/>
          <w:sz w:val="16"/>
          <w:szCs w:val="16"/>
        </w:rPr>
        <w:fldChar w:fldCharType="begin"/>
      </w:r>
      <w:r>
        <w:instrText>HYPERLINK "https://app.mural.co/template/018339d6-ff71-42d8-9e5c-abddde77d5ab/982236e0-c7e5-4fb6-83e9-ef1b972b25bd"</w:instrText>
      </w:r>
      <w:r>
        <w:rPr>
          <w:rFonts w:ascii="Trebuchet MS" w:eastAsia="Trebuchet MS" w:hAnsi="Trebuchet MS"/>
          <w:b/>
          <w:color w:val="FFFFFF"/>
          <w:w w:val="95"/>
          <w:position w:val="0"/>
          <w:sz w:val="16"/>
          <w:szCs w:val="16"/>
        </w:rPr>
        <w:fldChar w:fldCharType="separate"/>
      </w:r>
      <w:r>
        <w:rPr>
          <w:rFonts w:ascii="Trebuchet MS" w:eastAsia="Trebuchet MS" w:hAnsi="Trebuchet MS"/>
          <w:b/>
          <w:color w:val="FFFFFF"/>
          <w:w w:val="95"/>
          <w:position w:val="0"/>
          <w:sz w:val="16"/>
          <w:szCs w:val="16"/>
        </w:rPr>
        <w:t>Open</w:t>
      </w:r>
      <w:r>
        <w:rPr>
          <w:rFonts w:ascii="Trebuchet MS" w:eastAsia="Trebuchet MS" w:hAnsi="Trebuchet MS"/>
          <w:b/>
          <w:color w:val="FFFFFF"/>
          <w:spacing w:val="5"/>
          <w:w w:val="95"/>
          <w:position w:val="0"/>
          <w:sz w:val="16"/>
          <w:szCs w:val="16"/>
        </w:rPr>
        <w:t xml:space="preserve"> </w:t>
      </w:r>
      <w:r>
        <w:rPr>
          <w:rFonts w:ascii="Trebuchet MS" w:eastAsia="Trebuchet MS" w:hAnsi="Trebuchet MS"/>
          <w:b/>
          <w:color w:val="FFFFFF"/>
          <w:w w:val="95"/>
          <w:position w:val="0"/>
          <w:sz w:val="16"/>
          <w:szCs w:val="16"/>
        </w:rPr>
        <w:t>example</w:t>
      </w:r>
      <w:r>
        <w:rPr>
          <w:rFonts w:ascii="Trebuchet MS" w:eastAsia="Trebuchet MS" w:hAnsi="Trebuchet MS"/>
          <w:b/>
          <w:color w:val="FFFFFF"/>
          <w:w w:val="95"/>
          <w:position w:val="0"/>
          <w:sz w:val="16"/>
          <w:szCs w:val="16"/>
        </w:rPr>
        <w:fldChar w:fldCharType="end"/>
      </w:r>
    </w:p>
    <w:sectPr>
      <w:type w:val="continuous"/>
      <w:pgSz w:w="31660" w:h="25630" w:orient="landscape"/>
      <w:pgMar w:top="1000" w:right="1300" w:bottom="280" w:left="1760" w:header="0" w:footer="0" w:gutter="0"/>
      <w:pgNumType/>
      <w:docGrid w:linePitch="360" w:charSpace="4710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rebuchet MS">
    <w:altName w:val="Droid Sans"/>
    <w:panose1 w:val="020F0502020204030204"/>
    <w:charset w:val="00"/>
    <w:family w:val="auto"/>
    <w:pitch w:val="variable"/>
    <w:sig w:usb0="A00002EF" w:usb1="4000207B" w:usb2="00000000" w:usb3="00000000" w:csb0="FFFFFFFF" w:csb1="00000000"/>
  </w:font>
  <w:font w:name="MS UI Gothic">
    <w:altName w:val="Droid Sans"/>
    <w:panose1 w:val="020F0502020204030204"/>
    <w:charset w:val="00"/>
    <w:family w:val="auto"/>
    <w:pitch w:val="variable"/>
    <w:sig w:usb0="A00002EF" w:usb1="4000207B" w:usb2="00000000" w:usb3="00000000" w:csb0="FFFFFFFF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1"/>
  <w:bordersDoNotSurroundHeader/>
  <w:bordersDoNotSurroundFooter/>
  <w:defaultTabStop w:val="720"/>
  <w:drawingGridHorizontalSpacing w:val="215"/>
  <w:drawingGridVerticalSpacing w:val="156"/>
  <w:displayHorizontalDrawingGridEvery w:val="0"/>
  <w:displayVerticalDrawingGridEvery w:val="2"/>
  <w:noPunctuationKerning/>
  <w:savePreviewPicture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ordWrap/>
      <w:autoSpaceDE w:val="0"/>
      <w:autoSpaceDN w:val="0"/>
    </w:pPr>
    <w:rPr>
      <w:rFonts w:ascii="Trebuchet MS" w:eastAsia="Trebuchet MS" w:hAnsi="Trebuchet MS"/>
      <w:w w:val="100"/>
      <w:sz w:val="20"/>
      <w:szCs w:val="20"/>
      <w:shd w:val="clear" w:color="auto" w:fill="auto"/>
    </w:rPr>
  </w:style>
  <w:style w:type="paragraph" w:styleId="1">
    <w:name w:val="heading 1"/>
    <w:basedOn w:val="0"/>
    <w:pPr>
      <w:widowControl/>
      <w:wordWrap/>
      <w:autoSpaceDE/>
      <w:autoSpaceDN/>
      <w:ind w:left="119" w:right="103" w:firstLine="0"/>
      <w:outlineLvl w:val="0"/>
    </w:pPr>
    <w:rPr>
      <w:w w:val="100"/>
      <w:sz w:val="31"/>
      <w:szCs w:val="31"/>
      <w:shd w:val="clear" w:color="auto" w:fill="auto"/>
    </w:rPr>
  </w:style>
  <w:style w:type="paragraph" w:styleId="2">
    <w:name w:val="heading 2"/>
    <w:basedOn w:val="0"/>
    <w:pPr>
      <w:widowControl/>
      <w:wordWrap/>
      <w:autoSpaceDE/>
      <w:autoSpaceDN/>
      <w:outlineLvl w:val="1"/>
    </w:pPr>
    <w:rPr>
      <w:b/>
      <w:w w:val="100"/>
      <w:sz w:val="19"/>
      <w:szCs w:val="19"/>
      <w:shd w:val="clear" w:color="auto" w:fill="auto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Title"/>
    <w:basedOn w:val="0"/>
    <w:pPr>
      <w:widowControl/>
      <w:wordWrap/>
      <w:autoSpaceDE/>
      <w:autoSpaceDN/>
      <w:ind w:left="119" w:right="36" w:firstLine="0"/>
    </w:pPr>
    <w:rPr>
      <w:b/>
      <w:w w:val="100"/>
      <w:sz w:val="61"/>
      <w:szCs w:val="61"/>
      <w:shd w:val="clear" w:color="auto" w:fill="auto"/>
    </w:rPr>
  </w:style>
  <w:style w:type="paragraph" w:customStyle="1" w:styleId="16">
    <w:name w:val="List Paragraph"/>
    <w:basedOn w:val="0"/>
  </w:style>
  <w:style w:type="paragraph" w:styleId="17">
    <w:name w:val="Body Text"/>
    <w:basedOn w:val="0"/>
    <w:rPr>
      <w:w w:val="100"/>
      <w:sz w:val="19"/>
      <w:szCs w:val="19"/>
      <w:shd w:val="clear" w:color="auto" w:fill="auto"/>
    </w:rPr>
  </w:style>
  <w:style w:type="paragraph" w:customStyle="1" w:styleId="18">
    <w:name w:val="Table Paragraph"/>
    <w:basedOn w:val="0"/>
  </w:style>
  <w:style w:type="paragraph" w:styleId="19">
    <w:name w:val="header"/>
    <w:basedOn w:val="0"/>
    <w:pPr>
      <w:widowControl/>
      <w:tabs>
        <w:tab w:val="center" w:pos="4680"/>
        <w:tab w:val="right" w:pos="9360"/>
      </w:tabs>
      <w:wordWrap/>
      <w:autoSpaceDE/>
      <w:autoSpaceDN/>
    </w:pPr>
  </w:style>
  <w:style w:type="paragraph" w:styleId="20">
    <w:name w:val="footer"/>
    <w:basedOn w:val="0"/>
    <w:pPr>
      <w:widowControl/>
      <w:tabs>
        <w:tab w:val="center" w:pos="4680"/>
        <w:tab w:val="right" w:pos="9360"/>
      </w:tabs>
      <w:wordWrap/>
      <w:autoSpaceDE/>
      <w:autoSpaceDN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14.png"/><Relationship Id="rId3" Type="http://schemas.openxmlformats.org/officeDocument/2006/relationships/image" Target="media/16.png"/><Relationship Id="rId4" Type="http://schemas.openxmlformats.org/officeDocument/2006/relationships/image" Target="media/18.jpeg"/><Relationship Id="rId5" Type="http://schemas.openxmlformats.org/officeDocument/2006/relationships/image" Target="media/20.png"/><Relationship Id="rId6" Type="http://schemas.openxmlformats.org/officeDocument/2006/relationships/image" Target="media/24.png"/><Relationship Id="rId7" Type="http://schemas.openxmlformats.org/officeDocument/2006/relationships/image" Target="media/26.png"/><Relationship Id="rId8" Type="http://schemas.openxmlformats.org/officeDocument/2006/relationships/image" Target="media/28.png"/><Relationship Id="rId9" Type="http://schemas.openxmlformats.org/officeDocument/2006/relationships/image" Target="media/31.png"/><Relationship Id="rId10" Type="http://schemas.openxmlformats.org/officeDocument/2006/relationships/image" Target="media/37.png"/><Relationship Id="rId11" Type="http://schemas.openxmlformats.org/officeDocument/2006/relationships/image" Target="media/39.png"/><Relationship Id="rId12" Type="http://schemas.openxmlformats.org/officeDocument/2006/relationships/image" Target="media/67.png"/><Relationship Id="rId13" Type="http://schemas.openxmlformats.org/officeDocument/2006/relationships/image" Target="media/76.png"/><Relationship Id="rId14" Type="http://schemas.openxmlformats.org/officeDocument/2006/relationships/image" Target="media/83.png"/><Relationship Id="rId15" Type="http://schemas.openxmlformats.org/officeDocument/2006/relationships/image" Target="media/14.png"/><Relationship Id="rId16" Type="http://schemas.openxmlformats.org/officeDocument/2006/relationships/image" Target="media/16.png"/><Relationship Id="rId17" Type="http://schemas.openxmlformats.org/officeDocument/2006/relationships/image" Target="media/18.jpeg"/><Relationship Id="rId18" Type="http://schemas.openxmlformats.org/officeDocument/2006/relationships/image" Target="media/20.png"/><Relationship Id="rId19" Type="http://schemas.openxmlformats.org/officeDocument/2006/relationships/image" Target="media/24.png"/><Relationship Id="rId20" Type="http://schemas.openxmlformats.org/officeDocument/2006/relationships/image" Target="media/26.png"/><Relationship Id="rId21" Type="http://schemas.openxmlformats.org/officeDocument/2006/relationships/image" Target="media/28.png"/><Relationship Id="rId22" Type="http://schemas.openxmlformats.org/officeDocument/2006/relationships/image" Target="media/31.png"/><Relationship Id="rId23" Type="http://schemas.openxmlformats.org/officeDocument/2006/relationships/image" Target="media/37.png"/><Relationship Id="rId24" Type="http://schemas.openxmlformats.org/officeDocument/2006/relationships/image" Target="media/39.png"/><Relationship Id="rId25" Type="http://schemas.openxmlformats.org/officeDocument/2006/relationships/image" Target="media/67.png"/><Relationship Id="rId26" Type="http://schemas.openxmlformats.org/officeDocument/2006/relationships/image" Target="media/76.png"/><Relationship Id="rId27" Type="http://schemas.openxmlformats.org/officeDocument/2006/relationships/image" Target="media/83.png"/><Relationship Id="rId28" Type="http://schemas.openxmlformats.org/officeDocument/2006/relationships/styles" Target="styles.xml"/><Relationship Id="rId29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3</Pages>
  <Words>320</Words>
  <Characters>1559</Characters>
  <Lines>226</Lines>
  <Paragraphs>60</Paragraphs>
  <CharactersWithSpaces>1857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Polaris Office</dc:creator>
  <cp:lastModifiedBy>vivo user</cp:lastModifiedBy>
  <cp:revision>3</cp:revision>
  <dcterms:modified xsi:type="dcterms:W3CDTF">2023-05-12T03:52:56Z</dcterms:modified>
</cp:coreProperties>
</file>